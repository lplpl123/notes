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E4A" w:rsidRDefault="00226E4A" w:rsidP="00226E4A">
      <w:pPr>
        <w:pStyle w:val="1"/>
        <w:numPr>
          <w:ilvl w:val="0"/>
          <w:numId w:val="33"/>
        </w:numPr>
      </w:pPr>
      <w:r>
        <w:rPr>
          <w:rFonts w:hint="eastAsia"/>
        </w:rPr>
        <w:t>早</w:t>
      </w:r>
    </w:p>
    <w:p w:rsidR="00226E4A" w:rsidRDefault="00226E4A" w:rsidP="00226E4A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:rsidR="00226E4A" w:rsidRDefault="00226E4A" w:rsidP="00226E4A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:rsidR="00226E4A" w:rsidRDefault="00226E4A" w:rsidP="00226E4A">
      <w:pPr>
        <w:rPr>
          <w:rFonts w:hint="eastAsia"/>
        </w:rPr>
      </w:pPr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:rsidR="00226E4A" w:rsidRDefault="00226E4A" w:rsidP="00226E4A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华为</w:t>
      </w:r>
    </w:p>
    <w:p w:rsidR="00226E4A" w:rsidRDefault="00226E4A" w:rsidP="00226E4A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:rsidR="00226E4A" w:rsidRDefault="00226E4A" w:rsidP="00226E4A">
      <w:r>
        <w:rPr>
          <w:rFonts w:hint="eastAsia"/>
        </w:rPr>
        <w:t>洗漱洗澡做早饭</w:t>
      </w:r>
    </w:p>
    <w:p w:rsidR="00226E4A" w:rsidRDefault="00226E4A" w:rsidP="00226E4A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:rsidR="00226E4A" w:rsidRDefault="00226E4A" w:rsidP="00226E4A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:rsidR="00226E4A" w:rsidRDefault="00226E4A" w:rsidP="00226E4A">
      <w:r>
        <w:rPr>
          <w:rFonts w:hint="eastAsia"/>
        </w:rPr>
        <w:t>想</w:t>
      </w:r>
      <w:r>
        <w:rPr>
          <w:rFonts w:hint="eastAsia"/>
        </w:rPr>
        <w:t xml:space="preserve"> </w:t>
      </w:r>
      <w:r w:rsidR="003500A3">
        <w:t>1</w:t>
      </w:r>
    </w:p>
    <w:p w:rsidR="003500A3" w:rsidRDefault="003500A3" w:rsidP="00226E4A">
      <w:pPr>
        <w:rPr>
          <w:rFonts w:hint="eastAsia"/>
        </w:rPr>
      </w:pPr>
      <w:r>
        <w:t>C</w:t>
      </w:r>
      <w:r>
        <w:rPr>
          <w:rFonts w:hint="eastAsia"/>
        </w:rPr>
        <w:t>huang</w:t>
      </w:r>
      <w:r>
        <w:t xml:space="preserve"> 9</w:t>
      </w:r>
      <w:r w:rsidR="00236216">
        <w:t>5</w:t>
      </w:r>
    </w:p>
    <w:p w:rsidR="00DE1A1F" w:rsidRDefault="00DE1A1F" w:rsidP="00226E4A">
      <w:r>
        <w:rPr>
          <w:rFonts w:hint="eastAsia"/>
        </w:rPr>
        <w:t>A</w:t>
      </w:r>
      <w:r>
        <w:t>I 99</w:t>
      </w:r>
    </w:p>
    <w:p w:rsidR="00DE1A1F" w:rsidRDefault="00DE1A1F" w:rsidP="00226E4A">
      <w:pPr>
        <w:rPr>
          <w:rFonts w:hint="eastAsia"/>
        </w:rPr>
      </w:pPr>
      <w:r>
        <w:rPr>
          <w:rFonts w:hint="eastAsia"/>
        </w:rPr>
        <w:t>复习</w:t>
      </w:r>
      <w:r>
        <w:rPr>
          <w:rFonts w:hint="eastAsia"/>
        </w:rPr>
        <w:t xml:space="preserve"> </w:t>
      </w:r>
      <w:r>
        <w:t>9</w:t>
      </w:r>
      <w:r w:rsidR="00DB71C2">
        <w:t>8</w:t>
      </w:r>
    </w:p>
    <w:p w:rsidR="00835387" w:rsidRDefault="00835387" w:rsidP="00226E4A">
      <w:r>
        <w:rPr>
          <w:rFonts w:hint="eastAsia"/>
        </w:rPr>
        <w:t>心理</w:t>
      </w:r>
      <w:r>
        <w:rPr>
          <w:rFonts w:hint="eastAsia"/>
        </w:rPr>
        <w:t xml:space="preserve"> </w:t>
      </w:r>
      <w:r w:rsidR="00AD63FD">
        <w:t>8</w:t>
      </w:r>
      <w:r w:rsidR="000957E9">
        <w:t>6</w:t>
      </w:r>
    </w:p>
    <w:p w:rsidR="001B0761" w:rsidRDefault="001B0761" w:rsidP="00226E4A"/>
    <w:p w:rsidR="00236216" w:rsidRDefault="00236216" w:rsidP="00226E4A">
      <w:pPr>
        <w:rPr>
          <w:rFonts w:hint="eastAsia"/>
        </w:rPr>
      </w:pPr>
      <w:r>
        <w:rPr>
          <w:rFonts w:hint="eastAsia"/>
        </w:rPr>
        <w:t>反正现在这样是很保护我的耳朵的</w:t>
      </w:r>
      <w:bookmarkStart w:id="0" w:name="_GoBack"/>
      <w:bookmarkEnd w:id="0"/>
    </w:p>
    <w:p w:rsidR="00473F01" w:rsidRDefault="00473F01" w:rsidP="00226E4A">
      <w:pPr>
        <w:rPr>
          <w:rFonts w:hint="eastAsia"/>
        </w:rPr>
      </w:pPr>
      <w:r>
        <w:rPr>
          <w:rFonts w:hint="eastAsia"/>
        </w:rPr>
        <w:t>根本就不需要特别高深的语言水平，就能这样写了，但是我还是学到了很多的东西</w:t>
      </w:r>
    </w:p>
    <w:p w:rsidR="000957E9" w:rsidRDefault="000957E9" w:rsidP="00226E4A">
      <w:pPr>
        <w:rPr>
          <w:rFonts w:hint="eastAsia"/>
        </w:rPr>
      </w:pPr>
      <w:r>
        <w:rPr>
          <w:rFonts w:hint="eastAsia"/>
        </w:rPr>
        <w:t>画这个任务，肯定是要进行任务的</w:t>
      </w:r>
      <w:r w:rsidR="00473F01">
        <w:rPr>
          <w:rFonts w:hint="eastAsia"/>
        </w:rPr>
        <w:t>稀有度划分标识，才能完成的</w:t>
      </w:r>
    </w:p>
    <w:p w:rsidR="000957E9" w:rsidRDefault="000957E9" w:rsidP="00226E4A">
      <w:pPr>
        <w:rPr>
          <w:rFonts w:hint="eastAsia"/>
        </w:rPr>
      </w:pPr>
      <w:r>
        <w:rPr>
          <w:rFonts w:hint="eastAsia"/>
        </w:rPr>
        <w:t>慢慢地优化吧，还有好多东西是需要优化的</w:t>
      </w:r>
    </w:p>
    <w:p w:rsidR="000957E9" w:rsidRDefault="000957E9" w:rsidP="00226E4A">
      <w:pPr>
        <w:rPr>
          <w:rFonts w:hint="eastAsia"/>
        </w:rPr>
      </w:pPr>
      <w:r>
        <w:rPr>
          <w:rFonts w:hint="eastAsia"/>
        </w:rPr>
        <w:t>我要把我的菜谱写下来，这也是我的收藏的东西</w:t>
      </w:r>
    </w:p>
    <w:p w:rsidR="000957E9" w:rsidRDefault="000957E9" w:rsidP="00226E4A">
      <w:pPr>
        <w:rPr>
          <w:rFonts w:hint="eastAsia"/>
        </w:rPr>
      </w:pPr>
      <w:r>
        <w:rPr>
          <w:rFonts w:hint="eastAsia"/>
        </w:rPr>
        <w:t>我非常讨厌别人安排我做事情，一般这种时候我都不会回</w:t>
      </w:r>
    </w:p>
    <w:p w:rsidR="00AD63FD" w:rsidRDefault="00AD63FD" w:rsidP="00226E4A">
      <w:pPr>
        <w:rPr>
          <w:rFonts w:hint="eastAsia"/>
        </w:rPr>
      </w:pPr>
      <w:r>
        <w:rPr>
          <w:rFonts w:hint="eastAsia"/>
        </w:rPr>
        <w:t>皱眉，让他去死吧</w:t>
      </w:r>
    </w:p>
    <w:p w:rsidR="00AD63FD" w:rsidRDefault="00AD63FD" w:rsidP="00226E4A">
      <w:pPr>
        <w:rPr>
          <w:rFonts w:hint="eastAsia"/>
        </w:rPr>
      </w:pPr>
      <w:r>
        <w:rPr>
          <w:rFonts w:hint="eastAsia"/>
        </w:rPr>
        <w:t>他以后一定会非常讨厌唱歌</w:t>
      </w:r>
    </w:p>
    <w:p w:rsidR="00AD63FD" w:rsidRDefault="00AD63FD" w:rsidP="00226E4A">
      <w:pPr>
        <w:rPr>
          <w:rFonts w:hint="eastAsia"/>
        </w:rPr>
      </w:pPr>
      <w:r>
        <w:rPr>
          <w:rFonts w:hint="eastAsia"/>
        </w:rPr>
        <w:t>我要让我对面这个兄弟一直唱歌，他不唱了，我就要提醒他唱歌</w:t>
      </w:r>
    </w:p>
    <w:p w:rsidR="00AD63FD" w:rsidRDefault="00AD63FD" w:rsidP="00226E4A">
      <w:pPr>
        <w:rPr>
          <w:rFonts w:hint="eastAsia"/>
        </w:rPr>
      </w:pPr>
      <w:r>
        <w:rPr>
          <w:rFonts w:hint="eastAsia"/>
        </w:rPr>
        <w:t>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往下写功能了，先把这些该补充的补充了，打牢</w:t>
      </w:r>
    </w:p>
    <w:p w:rsidR="00AD63FD" w:rsidRDefault="00AD63FD" w:rsidP="00226E4A">
      <w:pPr>
        <w:rPr>
          <w:rFonts w:hint="eastAsia"/>
        </w:rPr>
      </w:pPr>
      <w:r>
        <w:rPr>
          <w:rFonts w:hint="eastAsia"/>
        </w:rPr>
        <w:t>感觉还不如自己用</w:t>
      </w:r>
      <w:r>
        <w:rPr>
          <w:rFonts w:hint="eastAsia"/>
        </w:rPr>
        <w:t>photoshop</w:t>
      </w:r>
      <w:r>
        <w:rPr>
          <w:rFonts w:hint="eastAsia"/>
        </w:rPr>
        <w:t>画的还比这个好看</w:t>
      </w:r>
    </w:p>
    <w:p w:rsidR="003500A3" w:rsidRDefault="003500A3" w:rsidP="00226E4A">
      <w:pPr>
        <w:rPr>
          <w:rFonts w:hint="eastAsia"/>
        </w:rPr>
      </w:pPr>
      <w:r>
        <w:rPr>
          <w:rFonts w:hint="eastAsia"/>
        </w:rPr>
        <w:t>他哼歌是更加耗费能量，更伤嗓子的事情</w:t>
      </w:r>
      <w:r w:rsidR="00533C78">
        <w:rPr>
          <w:rFonts w:hint="eastAsia"/>
        </w:rPr>
        <w:t>，而且他也不可能一直这么哼，除非变成一个变</w:t>
      </w:r>
      <w:r w:rsidR="00533C78">
        <w:rPr>
          <w:rFonts w:hint="eastAsia"/>
        </w:rPr>
        <w:lastRenderedPageBreak/>
        <w:t>态了，所以我为了要让他变成变态，我以后每天都要深呼吸，只要一来到这个工位上，他哼不哼歌，我都要深呼吸，为了让他的嗓子废掉</w:t>
      </w:r>
    </w:p>
    <w:p w:rsidR="003500A3" w:rsidRDefault="003500A3" w:rsidP="00226E4A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iangyun</w:t>
      </w:r>
      <w:proofErr w:type="spellEnd"/>
      <w:proofErr w:type="gramStart"/>
      <w:r>
        <w:rPr>
          <w:rFonts w:hint="eastAsia"/>
        </w:rPr>
        <w:t>也惨的</w:t>
      </w:r>
      <w:proofErr w:type="gramEnd"/>
      <w:r>
        <w:rPr>
          <w:rFonts w:hint="eastAsia"/>
        </w:rPr>
        <w:t>，还得听他唱歌</w:t>
      </w:r>
    </w:p>
    <w:p w:rsidR="00753A27" w:rsidRDefault="00753A27" w:rsidP="00226E4A">
      <w:pPr>
        <w:rPr>
          <w:rFonts w:hint="eastAsia"/>
        </w:rPr>
      </w:pPr>
      <w:r>
        <w:rPr>
          <w:rFonts w:hint="eastAsia"/>
        </w:rPr>
        <w:t>感觉我的</w:t>
      </w:r>
      <w:r>
        <w:rPr>
          <w:rFonts w:hint="eastAsia"/>
        </w:rPr>
        <w:t>2</w:t>
      </w:r>
      <w:r>
        <w:t>.0</w:t>
      </w:r>
      <w:r>
        <w:rPr>
          <w:rFonts w:hint="eastAsia"/>
        </w:rPr>
        <w:t>版本因为管理的好，就没有</w:t>
      </w:r>
      <w:r>
        <w:t>1.0</w:t>
      </w:r>
      <w:r>
        <w:rPr>
          <w:rFonts w:hint="eastAsia"/>
        </w:rPr>
        <w:t>版本那种</w:t>
      </w:r>
      <w:r w:rsidR="003500A3">
        <w:rPr>
          <w:rFonts w:hint="eastAsia"/>
        </w:rPr>
        <w:t>特别复杂的逻辑关系</w:t>
      </w:r>
    </w:p>
    <w:p w:rsidR="001B0761" w:rsidRDefault="00EF1E20" w:rsidP="00226E4A">
      <w:pPr>
        <w:rPr>
          <w:rFonts w:hint="eastAsia"/>
        </w:rPr>
      </w:pPr>
      <w:r>
        <w:rPr>
          <w:rFonts w:hint="eastAsia"/>
        </w:rPr>
        <w:t>我要如何才能打败我对面这个人呢，就只能每天都戴耳机，然后深呼吸，我自己也就不会想了</w:t>
      </w:r>
    </w:p>
    <w:p w:rsidR="00226E4A" w:rsidRDefault="001B0761" w:rsidP="00775BB5">
      <w:pPr>
        <w:spacing w:line="240" w:lineRule="auto"/>
      </w:pPr>
      <w:r>
        <w:rPr>
          <w:rFonts w:hint="eastAsia"/>
        </w:rPr>
        <w:t>其实戴起耳机来就好过了很多了</w:t>
      </w:r>
    </w:p>
    <w:p w:rsidR="00DE1A1F" w:rsidRDefault="00DE1A1F" w:rsidP="00775BB5">
      <w:pPr>
        <w:spacing w:line="240" w:lineRule="auto"/>
        <w:rPr>
          <w:rFonts w:hint="eastAsia"/>
        </w:rPr>
      </w:pPr>
      <w:r>
        <w:rPr>
          <w:rFonts w:hint="eastAsia"/>
        </w:rPr>
        <w:t>现在唯一能让我开心的事情就是做自己的事情</w:t>
      </w:r>
    </w:p>
    <w:p w:rsidR="00DE1A1F" w:rsidRDefault="00DE1A1F" w:rsidP="00775BB5">
      <w:pPr>
        <w:spacing w:line="240" w:lineRule="auto"/>
        <w:rPr>
          <w:rFonts w:hint="eastAsia"/>
        </w:rPr>
      </w:pPr>
      <w:r>
        <w:rPr>
          <w:rFonts w:hint="eastAsia"/>
        </w:rPr>
        <w:t>好像吃的太少，还是会上火</w:t>
      </w:r>
    </w:p>
    <w:p w:rsidR="00DE1A1F" w:rsidRDefault="00DE1A1F" w:rsidP="00775BB5">
      <w:pPr>
        <w:spacing w:line="240" w:lineRule="auto"/>
        <w:rPr>
          <w:rFonts w:hint="eastAsia"/>
        </w:rPr>
      </w:pPr>
      <w:r>
        <w:rPr>
          <w:rFonts w:hint="eastAsia"/>
        </w:rPr>
        <w:t>我晚上还是没有进行气功修炼</w:t>
      </w:r>
    </w:p>
    <w:p w:rsidR="00DE1A1F" w:rsidRDefault="00DE1A1F" w:rsidP="00775BB5">
      <w:pPr>
        <w:spacing w:line="240" w:lineRule="auto"/>
        <w:rPr>
          <w:rFonts w:hint="eastAsia"/>
        </w:rPr>
      </w:pPr>
      <w:r>
        <w:rPr>
          <w:rFonts w:hint="eastAsia"/>
        </w:rPr>
        <w:t>我感觉他也不想理我了，所以我也没啥领导力，我根本就不能成为人群的中心</w:t>
      </w:r>
    </w:p>
    <w:p w:rsidR="00E246A1" w:rsidRDefault="00E246A1" w:rsidP="00775BB5">
      <w:pPr>
        <w:spacing w:line="240" w:lineRule="auto"/>
        <w:rPr>
          <w:rFonts w:hint="eastAsia"/>
        </w:rPr>
      </w:pPr>
      <w:r>
        <w:rPr>
          <w:rFonts w:hint="eastAsia"/>
        </w:rPr>
        <w:t>做生意靠的就是有人缘</w:t>
      </w:r>
    </w:p>
    <w:p w:rsidR="00E246A1" w:rsidRDefault="00E246A1" w:rsidP="00775BB5">
      <w:pPr>
        <w:spacing w:line="240" w:lineRule="auto"/>
      </w:pPr>
      <w:r>
        <w:rPr>
          <w:rFonts w:hint="eastAsia"/>
        </w:rPr>
        <w:t>我非常地想离职了，但是我又不知道去做什么</w:t>
      </w:r>
    </w:p>
    <w:p w:rsidR="00E246A1" w:rsidRDefault="00E246A1" w:rsidP="00775BB5">
      <w:pPr>
        <w:spacing w:line="240" w:lineRule="auto"/>
        <w:rPr>
          <w:rFonts w:hint="eastAsia"/>
        </w:rPr>
      </w:pPr>
      <w:r>
        <w:rPr>
          <w:rFonts w:hint="eastAsia"/>
        </w:rPr>
        <w:t>我现在之所以能这么自信是因为我知道怎么找工作</w:t>
      </w:r>
    </w:p>
    <w:p w:rsidR="00E246A1" w:rsidRDefault="00E246A1" w:rsidP="00775BB5">
      <w:pPr>
        <w:spacing w:line="240" w:lineRule="auto"/>
        <w:rPr>
          <w:rFonts w:hint="eastAsia"/>
        </w:rPr>
      </w:pPr>
      <w:r>
        <w:rPr>
          <w:rFonts w:hint="eastAsia"/>
        </w:rPr>
        <w:t>之前我有这种情况还是考研，每天混混</w:t>
      </w:r>
    </w:p>
    <w:p w:rsidR="00E246A1" w:rsidRDefault="00E246A1" w:rsidP="00775BB5">
      <w:pPr>
        <w:spacing w:line="240" w:lineRule="auto"/>
        <w:rPr>
          <w:rFonts w:hint="eastAsia"/>
        </w:rPr>
      </w:pPr>
      <w:r>
        <w:rPr>
          <w:rFonts w:hint="eastAsia"/>
        </w:rPr>
        <w:t>我是不是老实没有能力的，连一个工作我都认真不起来</w:t>
      </w:r>
    </w:p>
    <w:p w:rsidR="00835387" w:rsidRDefault="00835387" w:rsidP="00775BB5">
      <w:pPr>
        <w:spacing w:line="240" w:lineRule="auto"/>
        <w:rPr>
          <w:rFonts w:hint="eastAsia"/>
        </w:rPr>
      </w:pPr>
      <w:r>
        <w:rPr>
          <w:rFonts w:hint="eastAsia"/>
        </w:rPr>
        <w:t>对面还有个</w:t>
      </w:r>
      <w:proofErr w:type="spellStart"/>
      <w:r>
        <w:rPr>
          <w:rFonts w:hint="eastAsia"/>
        </w:rPr>
        <w:t>shabi</w:t>
      </w:r>
      <w:proofErr w:type="spellEnd"/>
      <w:r>
        <w:rPr>
          <w:rFonts w:hint="eastAsia"/>
        </w:rPr>
        <w:t>一直在唱歌，整个环境都很嘈杂</w:t>
      </w:r>
    </w:p>
    <w:p w:rsidR="00226E4A" w:rsidRDefault="001B67B3" w:rsidP="00775BB5">
      <w:pPr>
        <w:spacing w:line="240" w:lineRule="auto"/>
      </w:pPr>
      <w:r>
        <w:rPr>
          <w:rFonts w:hint="eastAsia"/>
        </w:rPr>
        <w:t>而且我长</w:t>
      </w:r>
      <w:proofErr w:type="gramStart"/>
      <w:r>
        <w:rPr>
          <w:rFonts w:hint="eastAsia"/>
        </w:rPr>
        <w:t>痘</w:t>
      </w:r>
      <w:proofErr w:type="gramEnd"/>
      <w:r>
        <w:rPr>
          <w:rFonts w:hint="eastAsia"/>
        </w:rPr>
        <w:t>还这么严重</w:t>
      </w:r>
    </w:p>
    <w:p w:rsidR="00226E4A" w:rsidRDefault="00226E4A" w:rsidP="00775BB5">
      <w:pPr>
        <w:spacing w:line="240" w:lineRule="auto"/>
      </w:pPr>
      <w:r>
        <w:rPr>
          <w:rFonts w:hint="eastAsia"/>
        </w:rPr>
        <w:t>为什么我写自动化代码，就不行了</w:t>
      </w:r>
      <w:r w:rsidR="001B67B3">
        <w:rPr>
          <w:rFonts w:hint="eastAsia"/>
        </w:rPr>
        <w:t>，我要做啥吗</w:t>
      </w:r>
    </w:p>
    <w:p w:rsidR="00152B8F" w:rsidRDefault="00226E4A" w:rsidP="00775BB5">
      <w:pPr>
        <w:spacing w:line="240" w:lineRule="auto"/>
      </w:pPr>
      <w:r>
        <w:rPr>
          <w:rFonts w:hint="eastAsia"/>
        </w:rPr>
        <w:t>说我天天自动化，真的傻逼</w:t>
      </w:r>
    </w:p>
    <w:p w:rsidR="00226E4A" w:rsidRDefault="00226E4A" w:rsidP="00775BB5">
      <w:pPr>
        <w:spacing w:line="240" w:lineRule="auto"/>
        <w:rPr>
          <w:rFonts w:hint="eastAsia"/>
        </w:rPr>
      </w:pPr>
      <w:r>
        <w:rPr>
          <w:rFonts w:hint="eastAsia"/>
        </w:rPr>
        <w:t>我今早对这个工作又感到很累了</w:t>
      </w:r>
    </w:p>
    <w:sectPr w:rsidR="00226E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5071" w:rsidRDefault="00135071">
      <w:r>
        <w:separator/>
      </w:r>
    </w:p>
  </w:endnote>
  <w:endnote w:type="continuationSeparator" w:id="0">
    <w:p w:rsidR="00135071" w:rsidRDefault="00135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3500A3">
            <w:rPr>
              <w:noProof/>
            </w:rPr>
            <w:t>2023-6-16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5071" w:rsidRDefault="00135071">
      <w:r>
        <w:separator/>
      </w:r>
    </w:p>
  </w:footnote>
  <w:footnote w:type="continuationSeparator" w:id="0">
    <w:p w:rsidR="00135071" w:rsidRDefault="00135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957E9"/>
    <w:rsid w:val="000E1C17"/>
    <w:rsid w:val="0012175A"/>
    <w:rsid w:val="00135071"/>
    <w:rsid w:val="00152B8F"/>
    <w:rsid w:val="001B0761"/>
    <w:rsid w:val="001B67B3"/>
    <w:rsid w:val="00226E4A"/>
    <w:rsid w:val="00236216"/>
    <w:rsid w:val="00251927"/>
    <w:rsid w:val="003055E4"/>
    <w:rsid w:val="00307760"/>
    <w:rsid w:val="00322719"/>
    <w:rsid w:val="003500A3"/>
    <w:rsid w:val="00425F62"/>
    <w:rsid w:val="00473F01"/>
    <w:rsid w:val="0052233A"/>
    <w:rsid w:val="00533C78"/>
    <w:rsid w:val="00634265"/>
    <w:rsid w:val="007162BA"/>
    <w:rsid w:val="0075012D"/>
    <w:rsid w:val="00753A27"/>
    <w:rsid w:val="00775BB5"/>
    <w:rsid w:val="00780144"/>
    <w:rsid w:val="00835387"/>
    <w:rsid w:val="00AD63FD"/>
    <w:rsid w:val="00C53AFA"/>
    <w:rsid w:val="00D16C4C"/>
    <w:rsid w:val="00D87114"/>
    <w:rsid w:val="00DB71C2"/>
    <w:rsid w:val="00DE1A1F"/>
    <w:rsid w:val="00DF74EE"/>
    <w:rsid w:val="00E246A1"/>
    <w:rsid w:val="00EE2438"/>
    <w:rsid w:val="00EE58DB"/>
    <w:rsid w:val="00EF1E20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69F9D0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8C6A7-2F47-40C3-A5A4-B123C0A75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470</TotalTime>
  <Pages>2</Pages>
  <Words>127</Words>
  <Characters>729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3</cp:revision>
  <dcterms:created xsi:type="dcterms:W3CDTF">2019-07-19T03:06:00Z</dcterms:created>
  <dcterms:modified xsi:type="dcterms:W3CDTF">2023-06-16T09:42:00Z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(3)Z62WJdnpOfbHd6czBiIl0NRxtlQRdKvAU6rPyWoS2xbmXM9pRZ3XWyVFsfH1XldC//6JaKFa
Dkf6JOWOIJTxXNqVfGNTdoFQUMtusMQ/sF0OnZo9mH49rjsqDjITMox1GVJyatf/C6KnSoIb
AajjH+bq5dRAE1mEM5ytZ4pKnPf59M52k5UFKcLz6GfTeeRSAYJNjOMn6kYYJ+r43GR0bO9y
CbiTjuAhiLL50/weY3</vt:lpwstr>
  </property>
  <property fmtid="{D5CDD505-2E9C-101B-9397-08002B2CF9AE}" pid="7" name="_2015_ms_pID_7253431">
    <vt:lpwstr>1uGWkqZOJXURyVRIEfKWOOdsBMWRiKGccXmyIljjZPFEbWknzCiNtg
ze89030cjFWLu7VvHDBUDWDfLGb18gDSdPnU5Xnoj1U1THsboC5/VOkdIXuk8IGhilfKscj3
HktVWKwTCzCVNEdxg/ovv5ZYbKX43kRXIHjW/a9cwPYSmZxTvizkHlAv0ocRYUFKMKmJMXDu
HhtDWvMBCyg+DTWkLWx879PLmPLoNzHoIHw7</vt:lpwstr>
  </property>
  <property fmtid="{D5CDD505-2E9C-101B-9397-08002B2CF9AE}" pid="8" name="_2015_ms_pID_7253432">
    <vt:lpwstr>JA==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