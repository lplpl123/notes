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66C" w:rsidRDefault="00C2066C" w:rsidP="00775BB5">
      <w:pPr>
        <w:spacing w:line="240" w:lineRule="auto"/>
      </w:pPr>
      <w:r>
        <w:rPr>
          <w:rFonts w:hint="eastAsia"/>
        </w:rPr>
        <w:t>周末回到家只看考试的内容</w:t>
      </w:r>
    </w:p>
    <w:p w:rsidR="00C2066C" w:rsidRDefault="00C2066C" w:rsidP="00775BB5">
      <w:pPr>
        <w:spacing w:line="240" w:lineRule="auto"/>
      </w:pPr>
      <w:r>
        <w:rPr>
          <w:rFonts w:hint="eastAsia"/>
        </w:rPr>
        <w:t>或者说大部分看考试的内容</w:t>
      </w:r>
    </w:p>
    <w:p w:rsidR="00C2066C" w:rsidRDefault="00C2066C" w:rsidP="00775BB5">
      <w:pPr>
        <w:spacing w:line="240" w:lineRule="auto"/>
      </w:pPr>
      <w:proofErr w:type="spellStart"/>
      <w:r>
        <w:t>G</w:t>
      </w:r>
      <w:r>
        <w:rPr>
          <w:rFonts w:hint="eastAsia"/>
        </w:rPr>
        <w:t>aussdb</w:t>
      </w:r>
      <w:proofErr w:type="spellEnd"/>
      <w:r>
        <w:rPr>
          <w:rFonts w:hint="eastAsia"/>
        </w:rPr>
        <w:t>应该就是用来保存</w:t>
      </w:r>
      <w:r>
        <w:rPr>
          <w:rFonts w:hint="eastAsia"/>
        </w:rPr>
        <w:t>ma</w:t>
      </w:r>
      <w:r>
        <w:rPr>
          <w:rFonts w:hint="eastAsia"/>
        </w:rPr>
        <w:t>相关组件的一些数据的</w:t>
      </w:r>
    </w:p>
    <w:p w:rsidR="00C2066C" w:rsidRDefault="00C2066C" w:rsidP="00775BB5">
      <w:pPr>
        <w:spacing w:line="240" w:lineRule="auto"/>
      </w:pPr>
      <w:r>
        <w:rPr>
          <w:rFonts w:hint="eastAsia"/>
        </w:rPr>
        <w:t>云数据库就是用户侧的</w:t>
      </w:r>
      <w:proofErr w:type="spellStart"/>
      <w:r>
        <w:rPr>
          <w:rFonts w:hint="eastAsia"/>
        </w:rPr>
        <w:t>idm</w:t>
      </w:r>
      <w:proofErr w:type="spellEnd"/>
      <w:r>
        <w:rPr>
          <w:rFonts w:hint="eastAsia"/>
        </w:rPr>
        <w:t>，训练了那些</w:t>
      </w:r>
    </w:p>
    <w:p w:rsidR="00C2066C" w:rsidRDefault="00C2066C" w:rsidP="00775BB5">
      <w:pPr>
        <w:spacing w:line="240" w:lineRule="auto"/>
      </w:pPr>
      <w:r>
        <w:rPr>
          <w:rFonts w:hint="eastAsia"/>
        </w:rPr>
        <w:t>一个人在家没人说话，可能只能唱歌了</w:t>
      </w:r>
    </w:p>
    <w:p w:rsidR="00F0798C" w:rsidRDefault="00F0798C" w:rsidP="00775BB5">
      <w:pPr>
        <w:spacing w:line="240" w:lineRule="auto"/>
      </w:pPr>
      <w:r>
        <w:rPr>
          <w:rFonts w:hint="eastAsia"/>
        </w:rPr>
        <w:t>我现在可以说是一个人际关系都没有</w:t>
      </w:r>
    </w:p>
    <w:p w:rsidR="00F0798C" w:rsidRDefault="00F0798C" w:rsidP="00775BB5">
      <w:pPr>
        <w:spacing w:line="240" w:lineRule="auto"/>
      </w:pPr>
      <w:r>
        <w:rPr>
          <w:rFonts w:hint="eastAsia"/>
        </w:rPr>
        <w:t>如果我要开始拓展人机关系，成为社会人</w:t>
      </w:r>
    </w:p>
    <w:p w:rsidR="00F0798C" w:rsidRDefault="00F0798C" w:rsidP="00775BB5">
      <w:pPr>
        <w:spacing w:line="240" w:lineRule="auto"/>
      </w:pPr>
      <w:r>
        <w:rPr>
          <w:rFonts w:hint="eastAsia"/>
        </w:rPr>
        <w:t>只能一个一个来</w:t>
      </w:r>
    </w:p>
    <w:p w:rsidR="00F0798C" w:rsidRDefault="00F0798C" w:rsidP="00775BB5">
      <w:pPr>
        <w:spacing w:line="240" w:lineRule="auto"/>
      </w:pPr>
      <w:r>
        <w:rPr>
          <w:rFonts w:hint="eastAsia"/>
        </w:rPr>
        <w:t>按照易经的观点，这是一个网络，如果我要拓展，一开始的圈子是</w:t>
      </w:r>
      <w:r w:rsidR="002133B5">
        <w:rPr>
          <w:rFonts w:hint="eastAsia"/>
        </w:rPr>
        <w:t>只有一个或者两个的，然后通过圆圈的方式向外扩张</w:t>
      </w:r>
    </w:p>
    <w:p w:rsidR="002133B5" w:rsidRDefault="002133B5" w:rsidP="00775BB5">
      <w:pPr>
        <w:spacing w:line="240" w:lineRule="auto"/>
      </w:pPr>
      <w:r>
        <w:rPr>
          <w:rFonts w:hint="eastAsia"/>
        </w:rPr>
        <w:t>比如说我现在只有老葛愿意帮助我</w:t>
      </w:r>
    </w:p>
    <w:p w:rsidR="002133B5" w:rsidRDefault="002133B5" w:rsidP="00775BB5">
      <w:pPr>
        <w:spacing w:line="240" w:lineRule="auto"/>
      </w:pPr>
      <w:r>
        <w:rPr>
          <w:rFonts w:hint="eastAsia"/>
        </w:rPr>
        <w:t>我现在能做出的改变就是先中午饭一起吃，</w:t>
      </w:r>
      <w:proofErr w:type="gramStart"/>
      <w:r>
        <w:rPr>
          <w:rFonts w:hint="eastAsia"/>
        </w:rPr>
        <w:t>然后多</w:t>
      </w:r>
      <w:proofErr w:type="gramEnd"/>
      <w:r>
        <w:rPr>
          <w:rFonts w:hint="eastAsia"/>
        </w:rPr>
        <w:t>说话，多交流，在群里面</w:t>
      </w:r>
    </w:p>
    <w:p w:rsidR="002133B5" w:rsidRDefault="002133B5" w:rsidP="00775BB5">
      <w:pPr>
        <w:spacing w:line="240" w:lineRule="auto"/>
      </w:pPr>
      <w:r>
        <w:rPr>
          <w:rFonts w:hint="eastAsia"/>
        </w:rPr>
        <w:t>然后我一下子就能拓展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:rsidR="002133B5" w:rsidRDefault="002133B5" w:rsidP="00775BB5">
      <w:pPr>
        <w:spacing w:line="240" w:lineRule="auto"/>
      </w:pPr>
      <w:r>
        <w:rPr>
          <w:rFonts w:hint="eastAsia"/>
        </w:rPr>
        <w:t>但是我现在还不想这么做，因为这么做是没有感情的</w:t>
      </w:r>
    </w:p>
    <w:p w:rsidR="002133B5" w:rsidRDefault="002133B5" w:rsidP="00775BB5">
      <w:pPr>
        <w:spacing w:line="240" w:lineRule="auto"/>
      </w:pPr>
      <w:r>
        <w:rPr>
          <w:rFonts w:hint="eastAsia"/>
        </w:rPr>
        <w:t>说白了也就是要打造自己的人脉圈</w:t>
      </w:r>
    </w:p>
    <w:p w:rsidR="008A1360" w:rsidRDefault="008A1360" w:rsidP="00775BB5">
      <w:pPr>
        <w:spacing w:line="240" w:lineRule="auto"/>
      </w:pPr>
      <w:r>
        <w:rPr>
          <w:rFonts w:hint="eastAsia"/>
        </w:rPr>
        <w:t>花木兰只能切脆皮</w:t>
      </w:r>
    </w:p>
    <w:p w:rsidR="008A1360" w:rsidRDefault="008A1360" w:rsidP="00775BB5">
      <w:pPr>
        <w:spacing w:line="240" w:lineRule="auto"/>
      </w:pPr>
      <w:r>
        <w:rPr>
          <w:rFonts w:hint="eastAsia"/>
        </w:rPr>
        <w:t>考个广东的事业单位</w:t>
      </w:r>
    </w:p>
    <w:p w:rsidR="00F94DD0" w:rsidRDefault="00F94DD0" w:rsidP="00775BB5">
      <w:pPr>
        <w:spacing w:line="240" w:lineRule="auto"/>
        <w:rPr>
          <w:rFonts w:hint="eastAsia"/>
        </w:rPr>
      </w:pPr>
      <w:r>
        <w:rPr>
          <w:rFonts w:hint="eastAsia"/>
        </w:rPr>
        <w:t>混沌球算法</w:t>
      </w:r>
    </w:p>
    <w:p w:rsidR="00C2066C" w:rsidRDefault="00C2066C" w:rsidP="00775BB5">
      <w:pPr>
        <w:spacing w:line="240" w:lineRule="auto"/>
        <w:rPr>
          <w:rFonts w:hint="eastAsia"/>
        </w:rPr>
      </w:pPr>
    </w:p>
    <w:p w:rsidR="00C2066C" w:rsidRPr="00C2066C" w:rsidRDefault="00C2066C" w:rsidP="00775BB5">
      <w:pPr>
        <w:spacing w:line="240" w:lineRule="auto"/>
        <w:rPr>
          <w:rFonts w:hint="eastAsia"/>
        </w:rPr>
      </w:pP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>9</w:t>
      </w:r>
      <w:r w:rsidR="00C62D6E">
        <w:t>8</w:t>
      </w:r>
      <w:bookmarkStart w:id="0" w:name="_GoBack"/>
      <w:bookmarkEnd w:id="0"/>
    </w:p>
    <w:p w:rsidR="00152B8F" w:rsidRDefault="00C2066C" w:rsidP="00775BB5">
      <w:pPr>
        <w:spacing w:line="240" w:lineRule="auto"/>
      </w:pPr>
      <w:r>
        <w:rPr>
          <w:rFonts w:hint="eastAsia"/>
        </w:rPr>
        <w:t>考试</w:t>
      </w:r>
      <w:r>
        <w:rPr>
          <w:rFonts w:hint="eastAsia"/>
        </w:rPr>
        <w:t xml:space="preserve"> </w:t>
      </w:r>
      <w:r>
        <w:t>99</w:t>
      </w:r>
    </w:p>
    <w:p w:rsidR="00C2066C" w:rsidRDefault="00C2066C" w:rsidP="00775BB5">
      <w:pPr>
        <w:spacing w:line="240" w:lineRule="auto"/>
      </w:pP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>99</w:t>
      </w:r>
    </w:p>
    <w:p w:rsidR="002133B5" w:rsidRDefault="002133B5" w:rsidP="00775BB5">
      <w:pPr>
        <w:spacing w:line="240" w:lineRule="auto"/>
      </w:pPr>
      <w:r>
        <w:rPr>
          <w:rFonts w:hint="eastAsia"/>
        </w:rPr>
        <w:t>人际</w:t>
      </w:r>
      <w:r>
        <w:rPr>
          <w:rFonts w:hint="eastAsia"/>
        </w:rPr>
        <w:t xml:space="preserve"> </w:t>
      </w:r>
      <w:r>
        <w:t>99</w:t>
      </w:r>
    </w:p>
    <w:p w:rsidR="00F94DD0" w:rsidRDefault="00F94DD0" w:rsidP="00775BB5">
      <w:pPr>
        <w:spacing w:line="240" w:lineRule="auto"/>
        <w:rPr>
          <w:rFonts w:hint="eastAsia"/>
        </w:rPr>
      </w:pPr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99</w:t>
      </w:r>
    </w:p>
    <w:sectPr w:rsidR="00F94D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C64" w:rsidRDefault="00E81C64">
      <w:r>
        <w:separator/>
      </w:r>
    </w:p>
  </w:endnote>
  <w:endnote w:type="continuationSeparator" w:id="0">
    <w:p w:rsidR="00E81C64" w:rsidRDefault="00E81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C2066C">
            <w:rPr>
              <w:noProof/>
            </w:rPr>
            <w:t>2023-2-10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C64" w:rsidRDefault="00E81C64">
      <w:r>
        <w:separator/>
      </w:r>
    </w:p>
  </w:footnote>
  <w:footnote w:type="continuationSeparator" w:id="0">
    <w:p w:rsidR="00E81C64" w:rsidRDefault="00E81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12175A"/>
    <w:rsid w:val="00152B8F"/>
    <w:rsid w:val="002133B5"/>
    <w:rsid w:val="003055E4"/>
    <w:rsid w:val="00307760"/>
    <w:rsid w:val="00322719"/>
    <w:rsid w:val="00425F62"/>
    <w:rsid w:val="0052233A"/>
    <w:rsid w:val="00634265"/>
    <w:rsid w:val="00701825"/>
    <w:rsid w:val="007162BA"/>
    <w:rsid w:val="0075012D"/>
    <w:rsid w:val="00775BB5"/>
    <w:rsid w:val="00780144"/>
    <w:rsid w:val="008A1360"/>
    <w:rsid w:val="00C2066C"/>
    <w:rsid w:val="00C53AFA"/>
    <w:rsid w:val="00C62D6E"/>
    <w:rsid w:val="00D16C4C"/>
    <w:rsid w:val="00D87114"/>
    <w:rsid w:val="00E81C64"/>
    <w:rsid w:val="00EE2438"/>
    <w:rsid w:val="00EE58DB"/>
    <w:rsid w:val="00F0798C"/>
    <w:rsid w:val="00F94DD0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E2DDC3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ECFD9-0861-4F37-9423-E04EF7D2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4445</TotalTime>
  <Pages>1</Pages>
  <Words>51</Words>
  <Characters>297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2</cp:revision>
  <dcterms:created xsi:type="dcterms:W3CDTF">2019-07-19T03:06:00Z</dcterms:created>
  <dcterms:modified xsi:type="dcterms:W3CDTF">2023-02-13T04:17:00Z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(3)qBAfxJiycwG5aAKMIrVCGQc6rhSN4dDjWoGyt/k8xI3SkNGPCb7RsSD416pDfF+d59yLyIIC
CsOqiOpTtrxTuY64f81HCeC5EdpoyEtpJqFEHa4Bxd51dlLVG+eiby2YqS62e0GiLHsb39h4
jWc5y6OXQU6KxEl7v2/PfmybwHtl0PzX7KcOxvJhdPki3Oe2CW8IQC8bb4mqTa0UBtU3IVXF
yW0h58uhE9boqL3np+</vt:lpwstr>
  </property>
  <property fmtid="{D5CDD505-2E9C-101B-9397-08002B2CF9AE}" pid="7" name="_2015_ms_pID_7253431">
    <vt:lpwstr>xbHcmtZR67JqmcjFpJ/AhPNPS1bNA6rn/5S6ijlUSNJiwZkRKmJHgK
VMdIyh4JplSuJ2axZcUYlIGsLYTY3i0GAseea0j2K4ZBlSREV2JqyXbz8GLwQDa1LJoyoMju
wHKp5FNm5+HwVJyU/PM/fVFBMUBZ+iaq4NbJdB7LAUYL2fPKwq9bCXZahWmd6viNkcQKGvVb
Ym4I7IAwZVezQa+z9/AmVvqhCTqSxwHGhV/A</vt:lpwstr>
  </property>
  <property fmtid="{D5CDD505-2E9C-101B-9397-08002B2CF9AE}" pid="8" name="_2015_ms_pID_7253432">
    <vt:lpwstr>ug==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