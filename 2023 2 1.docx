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8F" w:rsidRDefault="009E7869" w:rsidP="00775BB5">
      <w:pPr>
        <w:spacing w:line="240" w:lineRule="auto"/>
      </w:pPr>
      <w:r>
        <w:rPr>
          <w:rFonts w:hint="eastAsia"/>
        </w:rPr>
        <w:t>可以在这台电脑上写写小说，改改小说</w:t>
      </w:r>
    </w:p>
    <w:p w:rsidR="00700801" w:rsidRDefault="00700801" w:rsidP="00775BB5">
      <w:pPr>
        <w:spacing w:line="240" w:lineRule="auto"/>
      </w:pPr>
      <w:r>
        <w:rPr>
          <w:rFonts w:hint="eastAsia"/>
        </w:rPr>
        <w:t>每次要干个什么事情都先复习一下上次做过的</w:t>
      </w:r>
    </w:p>
    <w:p w:rsidR="00700801" w:rsidRDefault="00700801" w:rsidP="00775BB5">
      <w:pPr>
        <w:spacing w:line="240" w:lineRule="auto"/>
      </w:pPr>
      <w:r>
        <w:rPr>
          <w:rFonts w:hint="eastAsia"/>
        </w:rPr>
        <w:t>从这里就要开始下一个循环</w:t>
      </w:r>
    </w:p>
    <w:p w:rsidR="00700801" w:rsidRDefault="00700801" w:rsidP="00775BB5">
      <w:pPr>
        <w:spacing w:line="240" w:lineRule="auto"/>
      </w:pPr>
      <w:r>
        <w:rPr>
          <w:rFonts w:hint="eastAsia"/>
        </w:rPr>
        <w:t>怎么感觉不管写多少回这个回溯，自己还是不熟悉呢</w:t>
      </w:r>
    </w:p>
    <w:p w:rsidR="00700801" w:rsidRDefault="00700801" w:rsidP="00775BB5">
      <w:pPr>
        <w:spacing w:line="240" w:lineRule="auto"/>
      </w:pPr>
      <w:r>
        <w:rPr>
          <w:rFonts w:hint="eastAsia"/>
        </w:rPr>
        <w:t>自己跑一遍这个程序</w:t>
      </w:r>
    </w:p>
    <w:p w:rsidR="00700801" w:rsidRDefault="00700801" w:rsidP="00775BB5">
      <w:pPr>
        <w:spacing w:line="240" w:lineRule="auto"/>
      </w:pPr>
      <w:r>
        <w:rPr>
          <w:rFonts w:hint="eastAsia"/>
        </w:rPr>
        <w:t>像这样的话，它会一直加着下去</w:t>
      </w:r>
    </w:p>
    <w:p w:rsidR="00700801" w:rsidRDefault="00700801" w:rsidP="00775BB5">
      <w:pPr>
        <w:spacing w:line="240" w:lineRule="auto"/>
      </w:pPr>
      <w:r>
        <w:rPr>
          <w:rFonts w:hint="eastAsia"/>
        </w:rPr>
        <w:t>我只要能跑一遍程序，然后发现一个问题，就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:rsidR="00700801" w:rsidRDefault="00700801" w:rsidP="00775BB5">
      <w:pPr>
        <w:spacing w:line="240" w:lineRule="auto"/>
      </w:pPr>
      <w:r>
        <w:rPr>
          <w:rFonts w:hint="eastAsia"/>
        </w:rPr>
        <w:t>一个函数发现一个问题了，然后直接</w:t>
      </w:r>
      <w:r w:rsidR="00266B2F">
        <w:rPr>
          <w:rFonts w:hint="eastAsia"/>
        </w:rPr>
        <w:t>重新跑一遍就好了</w:t>
      </w:r>
    </w:p>
    <w:p w:rsidR="00266B2F" w:rsidRDefault="00266B2F" w:rsidP="00775BB5">
      <w:pPr>
        <w:spacing w:line="240" w:lineRule="auto"/>
      </w:pPr>
      <w:r>
        <w:rPr>
          <w:rFonts w:hint="eastAsia"/>
        </w:rPr>
        <w:t>好像我这次写回溯更加清晰一些了</w:t>
      </w:r>
    </w:p>
    <w:p w:rsidR="00266B2F" w:rsidRDefault="00266B2F" w:rsidP="00775BB5">
      <w:pPr>
        <w:spacing w:line="240" w:lineRule="auto"/>
      </w:pPr>
      <w:r>
        <w:rPr>
          <w:rFonts w:hint="eastAsia"/>
        </w:rPr>
        <w:t>还有列表这个东西没有弄清爽</w:t>
      </w:r>
    </w:p>
    <w:p w:rsidR="00266B2F" w:rsidRDefault="00266B2F" w:rsidP="00775BB5">
      <w:pPr>
        <w:spacing w:line="240" w:lineRule="auto"/>
      </w:pPr>
      <w:r>
        <w:rPr>
          <w:rFonts w:hint="eastAsia"/>
        </w:rPr>
        <w:t>因为我改了程序，现在又得重新跑一遍了</w:t>
      </w:r>
    </w:p>
    <w:p w:rsidR="00D47D8A" w:rsidRDefault="00D47D8A" w:rsidP="00775BB5">
      <w:pPr>
        <w:spacing w:line="240" w:lineRule="auto"/>
      </w:pPr>
      <w:r>
        <w:rPr>
          <w:rFonts w:hint="eastAsia"/>
        </w:rPr>
        <w:t>为什么</w:t>
      </w:r>
      <w:r>
        <w:rPr>
          <w:rFonts w:hint="eastAsia"/>
        </w:rPr>
        <w:t>sum</w:t>
      </w:r>
      <w:r>
        <w:rPr>
          <w:rFonts w:hint="eastAsia"/>
        </w:rPr>
        <w:t>不会在递归的不同层级影响，但是列表却会呢</w:t>
      </w:r>
    </w:p>
    <w:p w:rsidR="00D47D8A" w:rsidRDefault="00D47D8A" w:rsidP="00775BB5">
      <w:pPr>
        <w:spacing w:line="240" w:lineRule="auto"/>
      </w:pPr>
      <w:r>
        <w:rPr>
          <w:rFonts w:hint="eastAsia"/>
        </w:rPr>
        <w:t>就把递归看成一堆</w:t>
      </w:r>
      <w:r>
        <w:rPr>
          <w:rFonts w:hint="eastAsia"/>
        </w:rPr>
        <w:t>for</w:t>
      </w:r>
      <w:r>
        <w:rPr>
          <w:rFonts w:hint="eastAsia"/>
        </w:rPr>
        <w:t>去理解其中的意思</w:t>
      </w:r>
    </w:p>
    <w:p w:rsidR="00D47D8A" w:rsidRDefault="00D47D8A" w:rsidP="00775BB5">
      <w:pPr>
        <w:spacing w:line="240" w:lineRule="auto"/>
      </w:pPr>
      <w:r>
        <w:rPr>
          <w:rFonts w:hint="eastAsia"/>
        </w:rPr>
        <w:t>所以我没有返回</w:t>
      </w:r>
      <w:r>
        <w:rPr>
          <w:rFonts w:hint="eastAsia"/>
        </w:rPr>
        <w:t>sum</w:t>
      </w:r>
      <w:r>
        <w:rPr>
          <w:rFonts w:hint="eastAsia"/>
        </w:rPr>
        <w:t>的话，是不是会有影响</w:t>
      </w:r>
    </w:p>
    <w:p w:rsidR="00D47D8A" w:rsidRDefault="00D47D8A" w:rsidP="00775BB5">
      <w:pPr>
        <w:spacing w:line="240" w:lineRule="auto"/>
      </w:pPr>
      <w:r>
        <w:rPr>
          <w:rFonts w:hint="eastAsia"/>
        </w:rPr>
        <w:t>是的，我估计还得再返回</w:t>
      </w:r>
      <w:r>
        <w:rPr>
          <w:rFonts w:hint="eastAsia"/>
        </w:rPr>
        <w:t>sum</w:t>
      </w:r>
      <w:r>
        <w:rPr>
          <w:rFonts w:hint="eastAsia"/>
        </w:rPr>
        <w:t>的</w:t>
      </w:r>
    </w:p>
    <w:p w:rsidR="00D47D8A" w:rsidRDefault="00D47D8A" w:rsidP="00775BB5">
      <w:pPr>
        <w:spacing w:line="240" w:lineRule="auto"/>
      </w:pPr>
      <w:r>
        <w:rPr>
          <w:rFonts w:hint="eastAsia"/>
        </w:rPr>
        <w:t>好像</w:t>
      </w:r>
      <w:r>
        <w:rPr>
          <w:rFonts w:hint="eastAsia"/>
        </w:rPr>
        <w:t>sum</w:t>
      </w:r>
      <w:r>
        <w:rPr>
          <w:rFonts w:hint="eastAsia"/>
        </w:rPr>
        <w:t>是没有影响的，因为广域的</w:t>
      </w:r>
      <w:r>
        <w:rPr>
          <w:rFonts w:hint="eastAsia"/>
        </w:rPr>
        <w:t>sum</w:t>
      </w:r>
      <w:r>
        <w:rPr>
          <w:rFonts w:hint="eastAsia"/>
        </w:rPr>
        <w:t>不会受到局部的</w:t>
      </w:r>
      <w:r>
        <w:rPr>
          <w:rFonts w:hint="eastAsia"/>
        </w:rPr>
        <w:t>sum</w:t>
      </w:r>
      <w:r>
        <w:rPr>
          <w:rFonts w:hint="eastAsia"/>
        </w:rPr>
        <w:t>的影响</w:t>
      </w:r>
    </w:p>
    <w:p w:rsidR="00D47D8A" w:rsidRDefault="00D47D8A" w:rsidP="00775BB5">
      <w:pPr>
        <w:spacing w:line="240" w:lineRule="auto"/>
      </w:pPr>
      <w:r>
        <w:rPr>
          <w:rFonts w:hint="eastAsia"/>
        </w:rPr>
        <w:t>这个就是牵扯到</w:t>
      </w:r>
      <w:r>
        <w:rPr>
          <w:rFonts w:hint="eastAsia"/>
        </w:rPr>
        <w:t>python</w:t>
      </w:r>
      <w:r>
        <w:rPr>
          <w:rFonts w:hint="eastAsia"/>
        </w:rPr>
        <w:t>语法的一个作用域，列表是会作用在所有</w:t>
      </w:r>
      <w:r w:rsidR="00217399">
        <w:rPr>
          <w:rFonts w:hint="eastAsia"/>
        </w:rPr>
        <w:t>域里面的</w:t>
      </w:r>
    </w:p>
    <w:p w:rsidR="00217399" w:rsidRDefault="00217399" w:rsidP="00775BB5">
      <w:pPr>
        <w:spacing w:line="240" w:lineRule="auto"/>
      </w:pPr>
      <w:r>
        <w:rPr>
          <w:rFonts w:hint="eastAsia"/>
        </w:rPr>
        <w:t>这个</w:t>
      </w:r>
      <w:r>
        <w:rPr>
          <w:rFonts w:hint="eastAsia"/>
        </w:rPr>
        <w:t>pop</w:t>
      </w:r>
      <w:r>
        <w:rPr>
          <w:rFonts w:hint="eastAsia"/>
        </w:rPr>
        <w:t>还能怎么优化</w:t>
      </w:r>
    </w:p>
    <w:p w:rsidR="00217399" w:rsidRDefault="00217399" w:rsidP="00775BB5">
      <w:pPr>
        <w:spacing w:line="240" w:lineRule="auto"/>
      </w:pPr>
      <w:r>
        <w:rPr>
          <w:rFonts w:hint="eastAsia"/>
        </w:rPr>
        <w:t>跑</w:t>
      </w:r>
      <w:proofErr w:type="gramStart"/>
      <w:r>
        <w:rPr>
          <w:rFonts w:hint="eastAsia"/>
        </w:rPr>
        <w:t>倒是跑</w:t>
      </w:r>
      <w:proofErr w:type="gramEnd"/>
      <w:r>
        <w:rPr>
          <w:rFonts w:hint="eastAsia"/>
        </w:rPr>
        <w:t>出来了，就是还有点问题</w:t>
      </w:r>
    </w:p>
    <w:p w:rsidR="00217399" w:rsidRDefault="00217399" w:rsidP="00775BB5">
      <w:pPr>
        <w:spacing w:line="240" w:lineRule="auto"/>
      </w:pPr>
      <w:r>
        <w:rPr>
          <w:rFonts w:hint="eastAsia"/>
        </w:rPr>
        <w:t>感觉</w:t>
      </w:r>
      <w:proofErr w:type="spellStart"/>
      <w:r>
        <w:rPr>
          <w:rFonts w:hint="eastAsia"/>
        </w:rPr>
        <w:t>limaofu</w:t>
      </w:r>
      <w:proofErr w:type="spellEnd"/>
      <w:r>
        <w:rPr>
          <w:rFonts w:hint="eastAsia"/>
        </w:rPr>
        <w:t>闲下来了，我也就没事情了</w:t>
      </w:r>
    </w:p>
    <w:p w:rsidR="00217399" w:rsidRDefault="00217399" w:rsidP="00775BB5">
      <w:pPr>
        <w:spacing w:line="240" w:lineRule="auto"/>
      </w:pPr>
      <w:r>
        <w:rPr>
          <w:rFonts w:hint="eastAsia"/>
        </w:rPr>
        <w:t>我还是做过一些事情了：</w:t>
      </w:r>
    </w:p>
    <w:p w:rsidR="00217399" w:rsidRDefault="00217399" w:rsidP="00217399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帮助</w:t>
      </w:r>
      <w:proofErr w:type="spellStart"/>
      <w:r>
        <w:rPr>
          <w:rFonts w:hint="eastAsia"/>
        </w:rPr>
        <w:t>qiaozhen</w:t>
      </w:r>
      <w:proofErr w:type="spellEnd"/>
      <w:proofErr w:type="gramStart"/>
      <w:r>
        <w:rPr>
          <w:rFonts w:hint="eastAsia"/>
        </w:rPr>
        <w:t>弄新需求</w:t>
      </w:r>
      <w:proofErr w:type="gramEnd"/>
    </w:p>
    <w:p w:rsidR="00217399" w:rsidRDefault="00217399" w:rsidP="00217399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测试支撑他们解决环境阻塞问题</w:t>
      </w:r>
    </w:p>
    <w:p w:rsidR="00217399" w:rsidRDefault="00217399" w:rsidP="00217399">
      <w:pPr>
        <w:spacing w:line="240" w:lineRule="auto"/>
      </w:pPr>
      <w:r>
        <w:rPr>
          <w:rFonts w:hint="eastAsia"/>
        </w:rPr>
        <w:t>肯定又得自己再跑一遍程序了</w:t>
      </w:r>
    </w:p>
    <w:p w:rsidR="00217399" w:rsidRDefault="00217399" w:rsidP="00217399">
      <w:pPr>
        <w:spacing w:line="240" w:lineRule="auto"/>
      </w:pPr>
      <w:r>
        <w:rPr>
          <w:rFonts w:hint="eastAsia"/>
        </w:rPr>
        <w:t>回溯有一个问题，就是我得记录之前的数值，不然手动进行程序的时候会忘记</w:t>
      </w:r>
    </w:p>
    <w:p w:rsidR="00217399" w:rsidRDefault="00217399" w:rsidP="00217399">
      <w:pPr>
        <w:spacing w:line="240" w:lineRule="auto"/>
      </w:pPr>
      <w:r>
        <w:rPr>
          <w:rFonts w:hint="eastAsia"/>
        </w:rPr>
        <w:t>总感觉是哪里对不上了一点</w:t>
      </w:r>
    </w:p>
    <w:p w:rsidR="00BE45A9" w:rsidRDefault="00BE45A9" w:rsidP="00217399">
      <w:pPr>
        <w:spacing w:line="240" w:lineRule="auto"/>
      </w:pPr>
      <w:r>
        <w:rPr>
          <w:rFonts w:hint="eastAsia"/>
        </w:rPr>
        <w:t>这两个应该是对应的才对</w:t>
      </w:r>
    </w:p>
    <w:p w:rsidR="00BE45A9" w:rsidRDefault="00BE45A9" w:rsidP="00217399">
      <w:pPr>
        <w:spacing w:line="240" w:lineRule="auto"/>
      </w:pPr>
      <w:r>
        <w:rPr>
          <w:rFonts w:hint="eastAsia"/>
        </w:rPr>
        <w:t>还是记一下层级</w:t>
      </w:r>
    </w:p>
    <w:p w:rsidR="00BE45A9" w:rsidRDefault="00BE45A9" w:rsidP="00217399">
      <w:pPr>
        <w:spacing w:line="240" w:lineRule="auto"/>
      </w:pPr>
      <w:r>
        <w:rPr>
          <w:rFonts w:hint="eastAsia"/>
        </w:rPr>
        <w:t>专注写程序还是一个比较好玩的事情的</w:t>
      </w:r>
    </w:p>
    <w:p w:rsidR="00BE45A9" w:rsidRDefault="00BE45A9" w:rsidP="00217399">
      <w:pPr>
        <w:spacing w:line="240" w:lineRule="auto"/>
      </w:pPr>
      <w:r>
        <w:rPr>
          <w:rFonts w:hint="eastAsia"/>
        </w:rPr>
        <w:t>有一个逻辑错误</w:t>
      </w:r>
    </w:p>
    <w:p w:rsidR="00E5587F" w:rsidRDefault="00E5587F" w:rsidP="00217399">
      <w:pPr>
        <w:spacing w:line="240" w:lineRule="auto"/>
      </w:pPr>
      <w:r>
        <w:rPr>
          <w:rFonts w:hint="eastAsia"/>
        </w:rPr>
        <w:t>感觉是哪里不对的一点的</w:t>
      </w:r>
    </w:p>
    <w:p w:rsidR="00BE6909" w:rsidRDefault="00BE6909" w:rsidP="00217399">
      <w:pPr>
        <w:spacing w:line="240" w:lineRule="auto"/>
      </w:pPr>
      <w:r>
        <w:rPr>
          <w:rFonts w:hint="eastAsia"/>
        </w:rPr>
        <w:t>感觉经过这道题目，我的回溯终于能上一个台阶了</w:t>
      </w:r>
    </w:p>
    <w:p w:rsidR="00BE6909" w:rsidRDefault="00BE6909" w:rsidP="00217399">
      <w:pPr>
        <w:spacing w:line="240" w:lineRule="auto"/>
      </w:pPr>
      <w:r>
        <w:rPr>
          <w:rFonts w:hint="eastAsia"/>
        </w:rPr>
        <w:t>慢慢地熬吧，这个程序</w:t>
      </w:r>
    </w:p>
    <w:p w:rsidR="00BE6909" w:rsidRDefault="00BE6909" w:rsidP="00217399">
      <w:pPr>
        <w:spacing w:line="240" w:lineRule="auto"/>
      </w:pPr>
      <w:r>
        <w:rPr>
          <w:rFonts w:hint="eastAsia"/>
        </w:rPr>
        <w:t>程序没问题，是因为</w:t>
      </w:r>
      <w:r>
        <w:rPr>
          <w:rFonts w:hint="eastAsia"/>
        </w:rPr>
        <w:t>sum</w:t>
      </w:r>
      <w:r>
        <w:rPr>
          <w:rFonts w:hint="eastAsia"/>
        </w:rPr>
        <w:t>没有回溯</w:t>
      </w:r>
    </w:p>
    <w:p w:rsidR="00A7223C" w:rsidRDefault="00A7223C" w:rsidP="00217399">
      <w:pPr>
        <w:spacing w:line="240" w:lineRule="auto"/>
      </w:pPr>
      <w:r>
        <w:rPr>
          <w:rFonts w:hint="eastAsia"/>
        </w:rPr>
        <w:t>搞不懂是哪里的问题</w:t>
      </w:r>
    </w:p>
    <w:p w:rsidR="00A7223C" w:rsidRDefault="00A7223C" w:rsidP="00217399">
      <w:pPr>
        <w:spacing w:line="240" w:lineRule="auto"/>
      </w:pPr>
      <w:r>
        <w:rPr>
          <w:rFonts w:hint="eastAsia"/>
        </w:rPr>
        <w:t>只能重新再跑一遍了</w:t>
      </w:r>
    </w:p>
    <w:p w:rsidR="00C61512" w:rsidRDefault="00A7223C" w:rsidP="00217399">
      <w:pPr>
        <w:spacing w:line="240" w:lineRule="auto"/>
      </w:pPr>
      <w:r>
        <w:rPr>
          <w:rFonts w:hint="eastAsia"/>
        </w:rPr>
        <w:t>好像</w:t>
      </w:r>
      <w:r>
        <w:rPr>
          <w:rFonts w:hint="eastAsia"/>
        </w:rPr>
        <w:t>sum</w:t>
      </w:r>
      <w:r>
        <w:rPr>
          <w:rFonts w:hint="eastAsia"/>
        </w:rPr>
        <w:t>层级之间又不影响</w:t>
      </w:r>
      <w:r w:rsidR="00C61512">
        <w:rPr>
          <w:rFonts w:hint="eastAsia"/>
        </w:rPr>
        <w:t>了，所以第三层是</w:t>
      </w:r>
      <w:r w:rsidR="00C61512">
        <w:rPr>
          <w:rFonts w:hint="eastAsia"/>
        </w:rPr>
        <w:t>6</w:t>
      </w:r>
      <w:r w:rsidR="00C61512">
        <w:rPr>
          <w:rFonts w:hint="eastAsia"/>
        </w:rPr>
        <w:t>，我第四层减到</w:t>
      </w:r>
      <w:r w:rsidR="00C61512">
        <w:t>4</w:t>
      </w:r>
      <w:r w:rsidR="00C61512">
        <w:rPr>
          <w:rFonts w:hint="eastAsia"/>
        </w:rPr>
        <w:t>也没有用</w:t>
      </w:r>
    </w:p>
    <w:p w:rsidR="003672E1" w:rsidRDefault="003672E1" w:rsidP="00217399">
      <w:pPr>
        <w:spacing w:line="240" w:lineRule="auto"/>
        <w:rPr>
          <w:rFonts w:hint="eastAsia"/>
        </w:rPr>
      </w:pPr>
      <w:r>
        <w:t>S</w:t>
      </w:r>
      <w:r>
        <w:rPr>
          <w:rFonts w:hint="eastAsia"/>
        </w:rPr>
        <w:t>ort</w:t>
      </w:r>
      <w:r>
        <w:rPr>
          <w:rFonts w:hint="eastAsia"/>
        </w:rPr>
        <w:t>是类似于</w:t>
      </w:r>
      <w:r>
        <w:rPr>
          <w:rFonts w:hint="eastAsia"/>
        </w:rPr>
        <w:t>max</w:t>
      </w:r>
      <w:r>
        <w:rPr>
          <w:rFonts w:hint="eastAsia"/>
        </w:rPr>
        <w:t>函数的</w:t>
      </w:r>
      <w:bookmarkStart w:id="0" w:name="_GoBack"/>
      <w:bookmarkEnd w:id="0"/>
    </w:p>
    <w:p w:rsidR="00713BDE" w:rsidRDefault="00713BDE" w:rsidP="00775BB5">
      <w:pPr>
        <w:spacing w:line="240" w:lineRule="auto"/>
      </w:pPr>
    </w:p>
    <w:p w:rsidR="00700801" w:rsidRDefault="00700801" w:rsidP="00775BB5">
      <w:pPr>
        <w:spacing w:line="240" w:lineRule="auto"/>
      </w:pPr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99</w:t>
      </w:r>
    </w:p>
    <w:p w:rsidR="00700801" w:rsidRDefault="00700801" w:rsidP="00775BB5">
      <w:pPr>
        <w:spacing w:line="240" w:lineRule="auto"/>
        <w:rPr>
          <w:rFonts w:hint="eastAsia"/>
        </w:rPr>
      </w:pPr>
      <w:r>
        <w:rPr>
          <w:rFonts w:hint="eastAsia"/>
        </w:rPr>
        <w:t>复习</w:t>
      </w:r>
      <w:r>
        <w:rPr>
          <w:rFonts w:hint="eastAsia"/>
        </w:rPr>
        <w:t xml:space="preserve"> </w:t>
      </w:r>
      <w:r>
        <w:t>99</w:t>
      </w:r>
    </w:p>
    <w:p w:rsidR="00713BDE" w:rsidRDefault="00713BDE" w:rsidP="00775BB5">
      <w:pPr>
        <w:spacing w:line="240" w:lineRule="auto"/>
        <w:rPr>
          <w:rFonts w:hint="eastAsia"/>
        </w:rPr>
      </w:pPr>
      <w:r>
        <w:rPr>
          <w:rFonts w:hint="eastAsia"/>
        </w:rPr>
        <w:t>编程</w:t>
      </w:r>
      <w:r>
        <w:rPr>
          <w:rFonts w:hint="eastAsia"/>
        </w:rPr>
        <w:t xml:space="preserve"> </w:t>
      </w:r>
      <w:r w:rsidR="00BE45A9">
        <w:t>7</w:t>
      </w:r>
      <w:r w:rsidR="003672E1">
        <w:t>1</w:t>
      </w:r>
    </w:p>
    <w:sectPr w:rsidR="00713B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2516" w:rsidRDefault="00942516">
      <w:r>
        <w:separator/>
      </w:r>
    </w:p>
  </w:endnote>
  <w:endnote w:type="continuationSeparator" w:id="0">
    <w:p w:rsidR="00942516" w:rsidRDefault="00942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9E7869">
            <w:rPr>
              <w:noProof/>
            </w:rPr>
            <w:t>2023-2-1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2516" w:rsidRDefault="00942516">
      <w:r>
        <w:separator/>
      </w:r>
    </w:p>
  </w:footnote>
  <w:footnote w:type="continuationSeparator" w:id="0">
    <w:p w:rsidR="00942516" w:rsidRDefault="009425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DB71D78"/>
    <w:multiLevelType w:val="hybridMultilevel"/>
    <w:tmpl w:val="2D488E00"/>
    <w:lvl w:ilvl="0" w:tplc="EAAA0C3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7"/>
  </w:num>
  <w:num w:numId="25">
    <w:abstractNumId w:val="7"/>
  </w:num>
  <w:num w:numId="26">
    <w:abstractNumId w:val="12"/>
  </w:num>
  <w:num w:numId="27">
    <w:abstractNumId w:val="12"/>
  </w:num>
  <w:num w:numId="28">
    <w:abstractNumId w:val="12"/>
  </w:num>
  <w:num w:numId="29">
    <w:abstractNumId w:val="1"/>
  </w:num>
  <w:num w:numId="30">
    <w:abstractNumId w:val="7"/>
  </w:num>
  <w:num w:numId="31">
    <w:abstractNumId w:val="7"/>
  </w:num>
  <w:num w:numId="32">
    <w:abstractNumId w:val="12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12DE4"/>
    <w:rsid w:val="00035469"/>
    <w:rsid w:val="0012175A"/>
    <w:rsid w:val="00152B8F"/>
    <w:rsid w:val="00217399"/>
    <w:rsid w:val="00266B2F"/>
    <w:rsid w:val="003055E4"/>
    <w:rsid w:val="00307760"/>
    <w:rsid w:val="00322719"/>
    <w:rsid w:val="003672E1"/>
    <w:rsid w:val="00425F62"/>
    <w:rsid w:val="0052233A"/>
    <w:rsid w:val="00575BAF"/>
    <w:rsid w:val="00634265"/>
    <w:rsid w:val="00700801"/>
    <w:rsid w:val="00713BDE"/>
    <w:rsid w:val="007162BA"/>
    <w:rsid w:val="0072299F"/>
    <w:rsid w:val="0075012D"/>
    <w:rsid w:val="00775BB5"/>
    <w:rsid w:val="00780144"/>
    <w:rsid w:val="00942516"/>
    <w:rsid w:val="009E7869"/>
    <w:rsid w:val="00A7223C"/>
    <w:rsid w:val="00BE45A9"/>
    <w:rsid w:val="00BE6909"/>
    <w:rsid w:val="00C53AFA"/>
    <w:rsid w:val="00C61512"/>
    <w:rsid w:val="00D16C4C"/>
    <w:rsid w:val="00D47D8A"/>
    <w:rsid w:val="00D87114"/>
    <w:rsid w:val="00E5587F"/>
    <w:rsid w:val="00EE2438"/>
    <w:rsid w:val="00EE58DB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229B72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B162B-450E-49A9-AD41-5F0EF40F5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1278</TotalTime>
  <Pages>1</Pages>
  <Words>105</Words>
  <Characters>600</Characters>
  <Application>Microsoft Office Word</Application>
  <DocSecurity>0</DocSecurity>
  <Lines>5</Lines>
  <Paragraphs>1</Paragraphs>
  <ScaleCrop>false</ScaleCrop>
  <Company>Huawei Technologies Co.,Ltd.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2</cp:revision>
  <dcterms:created xsi:type="dcterms:W3CDTF">2019-07-19T03:06:00Z</dcterms:created>
  <dcterms:modified xsi:type="dcterms:W3CDTF">2023-02-02T02:53:00Z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(3)o8+TGUX3cNfT11/xeEPqmusUgNu7Mis7lAnJL+j6ssmBi+PbKT+llzPziwgYfB0gGm5E1tai
YlKM3rJ9lkzU8PJnxqucwDQ/eKpZOv/FZ0HiFpbtlRdcjJGxjrRw9QY4r+t93JOXkY380Wkp
m2AeFn+2HIFPBJ7fXHpyimm40CgMWCRoJcRXCzqto0DtfhYubn7dYIlG4qSQyzYGcMFlb6oj
iQT4AT25xXpEbKpuU7</vt:lpwstr>
  </property>
  <property fmtid="{D5CDD505-2E9C-101B-9397-08002B2CF9AE}" pid="7" name="_2015_ms_pID_7253431">
    <vt:lpwstr>M4GB/gUmIrcE3rRvxbAM7ww7WU79TkreGpsy9oR6BYRW7Gy0T2gW+j
EBh/5Xc7HqI5QsLJGwj2bxX8EiUdJoeOApzm852Twjc5MbjftYIY1NzL6z04AMmP5sy+Fsun
W7a8m5RRg+UW+1cpD6nKL23+fTnqUbcHMY2ZiNVSOP6AMYwfTqJnYCwiac+781sHixpSynps
2xOAZWNKQ/brlXXM3zFmtGL3WD3WsGugp/n2</vt:lpwstr>
  </property>
  <property fmtid="{D5CDD505-2E9C-101B-9397-08002B2CF9AE}" pid="8" name="_2015_ms_pID_7253432">
    <vt:lpwstr>Lg==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