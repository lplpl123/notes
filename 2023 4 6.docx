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8E0" w:rsidRDefault="00D818E0" w:rsidP="00775BB5">
      <w:pPr>
        <w:spacing w:line="240" w:lineRule="auto"/>
      </w:pPr>
      <w:r>
        <w:rPr>
          <w:rFonts w:hint="eastAsia"/>
        </w:rPr>
        <w:t>我记得之前说的佛系，好像现在也不说了</w:t>
      </w:r>
    </w:p>
    <w:p w:rsidR="00D818E0" w:rsidRDefault="00D818E0" w:rsidP="00775BB5">
      <w:pPr>
        <w:spacing w:line="240" w:lineRule="auto"/>
      </w:pPr>
      <w:r>
        <w:rPr>
          <w:rFonts w:hint="eastAsia"/>
        </w:rPr>
        <w:t>有没有可能是我选择了这个世界，而不是世界造就了我</w:t>
      </w:r>
    </w:p>
    <w:p w:rsidR="00D818E0" w:rsidRDefault="00D818E0" w:rsidP="00775BB5">
      <w:pPr>
        <w:spacing w:line="240" w:lineRule="auto"/>
      </w:pPr>
      <w:r>
        <w:rPr>
          <w:rFonts w:hint="eastAsia"/>
        </w:rPr>
        <w:t>感觉我现在的项目进展</w:t>
      </w:r>
      <w:proofErr w:type="gramStart"/>
      <w:r>
        <w:rPr>
          <w:rFonts w:hint="eastAsia"/>
        </w:rPr>
        <w:t>有点快</w:t>
      </w:r>
      <w:proofErr w:type="gramEnd"/>
      <w:r>
        <w:rPr>
          <w:rFonts w:hint="eastAsia"/>
        </w:rPr>
        <w:t>了，我有点不能</w:t>
      </w:r>
      <w:r>
        <w:rPr>
          <w:rFonts w:hint="eastAsia"/>
        </w:rPr>
        <w:t>hold</w:t>
      </w:r>
      <w:r>
        <w:rPr>
          <w:rFonts w:hint="eastAsia"/>
        </w:rPr>
        <w:t>住了，可能得停下来想想，理顺一下</w:t>
      </w:r>
    </w:p>
    <w:p w:rsidR="00D818E0" w:rsidRDefault="00D818E0" w:rsidP="00775BB5">
      <w:pPr>
        <w:spacing w:line="240" w:lineRule="auto"/>
      </w:pPr>
      <w:r>
        <w:rPr>
          <w:rFonts w:hint="eastAsia"/>
        </w:rPr>
        <w:t>就是说还是可以</w:t>
      </w:r>
      <w:proofErr w:type="gramStart"/>
      <w:r>
        <w:rPr>
          <w:rFonts w:hint="eastAsia"/>
        </w:rPr>
        <w:t>不断地消点</w:t>
      </w:r>
      <w:proofErr w:type="gramEnd"/>
      <w:r>
        <w:rPr>
          <w:rFonts w:hint="eastAsia"/>
        </w:rPr>
        <w:t>，但是没有必要急于求成，老是想做很多的事情</w:t>
      </w:r>
    </w:p>
    <w:p w:rsidR="00BD286F" w:rsidRDefault="00BD286F" w:rsidP="00775BB5">
      <w:pPr>
        <w:spacing w:line="240" w:lineRule="auto"/>
      </w:pPr>
      <w:r>
        <w:rPr>
          <w:rFonts w:hint="eastAsia"/>
        </w:rPr>
        <w:t>怕啥，反正我自己根本不想</w:t>
      </w:r>
      <w:proofErr w:type="gramStart"/>
      <w:r>
        <w:rPr>
          <w:rFonts w:hint="eastAsia"/>
        </w:rPr>
        <w:t>干部署</w:t>
      </w:r>
      <w:proofErr w:type="gramEnd"/>
      <w:r>
        <w:rPr>
          <w:rFonts w:hint="eastAsia"/>
        </w:rPr>
        <w:t>这个事情</w:t>
      </w:r>
    </w:p>
    <w:p w:rsidR="00BD286F" w:rsidRDefault="00BD286F" w:rsidP="00775BB5">
      <w:pPr>
        <w:spacing w:line="240" w:lineRule="auto"/>
      </w:pPr>
      <w:r>
        <w:rPr>
          <w:rFonts w:hint="eastAsia"/>
        </w:rPr>
        <w:t>不是说我笨，我是根本不想干这些事情</w:t>
      </w:r>
    </w:p>
    <w:p w:rsidR="00BD286F" w:rsidRDefault="00BD286F" w:rsidP="00775BB5">
      <w:pPr>
        <w:spacing w:line="240" w:lineRule="auto"/>
      </w:pPr>
      <w:r>
        <w:rPr>
          <w:rFonts w:hint="eastAsia"/>
        </w:rPr>
        <w:t>我有什么好丢脸的，本来就不想干了</w:t>
      </w:r>
    </w:p>
    <w:p w:rsidR="00EF2514" w:rsidRDefault="00EF2514" w:rsidP="00775BB5">
      <w:pPr>
        <w:spacing w:line="240" w:lineRule="auto"/>
      </w:pPr>
      <w:r>
        <w:rPr>
          <w:rFonts w:hint="eastAsia"/>
        </w:rPr>
        <w:t>这工作我是推不动了，我也不想搞了</w:t>
      </w:r>
    </w:p>
    <w:p w:rsidR="00060B61" w:rsidRDefault="00060B61" w:rsidP="00775BB5">
      <w:pPr>
        <w:spacing w:line="240" w:lineRule="auto"/>
      </w:pPr>
      <w:r>
        <w:rPr>
          <w:rFonts w:hint="eastAsia"/>
        </w:rPr>
        <w:t>我既然能做志愿者，就相当的不简单</w:t>
      </w:r>
    </w:p>
    <w:p w:rsidR="006A21B5" w:rsidRDefault="006A21B5" w:rsidP="00775BB5">
      <w:pPr>
        <w:spacing w:line="240" w:lineRule="auto"/>
      </w:pPr>
      <w:r>
        <w:rPr>
          <w:rFonts w:hint="eastAsia"/>
        </w:rPr>
        <w:t>难道说诗经里面描述的是</w:t>
      </w:r>
      <w:r w:rsidR="004A1B04">
        <w:rPr>
          <w:rFonts w:hint="eastAsia"/>
        </w:rPr>
        <w:t>意境，原来这就是意境了</w:t>
      </w:r>
    </w:p>
    <w:p w:rsidR="004A1B04" w:rsidRDefault="004A1B04" w:rsidP="00775BB5">
      <w:pPr>
        <w:spacing w:line="240" w:lineRule="auto"/>
      </w:pPr>
      <w:r>
        <w:rPr>
          <w:rFonts w:hint="eastAsia"/>
        </w:rPr>
        <w:t>我感觉易经是写实的东西，但是要表现某种场景能达到什么样的效果还是需要一定的意境的</w:t>
      </w:r>
    </w:p>
    <w:p w:rsidR="004A1B04" w:rsidRDefault="004A1B04" w:rsidP="00775BB5">
      <w:pPr>
        <w:spacing w:line="240" w:lineRule="auto"/>
      </w:pPr>
      <w:r>
        <w:rPr>
          <w:rFonts w:hint="eastAsia"/>
        </w:rPr>
        <w:t>这个生活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写实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意境（氛围）</w:t>
      </w:r>
    </w:p>
    <w:p w:rsidR="004A1B04" w:rsidRDefault="004A1B04" w:rsidP="00775BB5">
      <w:pPr>
        <w:spacing w:line="240" w:lineRule="auto"/>
        <w:rPr>
          <w:rFonts w:hint="eastAsia"/>
        </w:rPr>
      </w:pPr>
      <w:r>
        <w:rPr>
          <w:rFonts w:hint="eastAsia"/>
        </w:rPr>
        <w:t>没事啊，没事多消消点</w:t>
      </w:r>
    </w:p>
    <w:p w:rsidR="00D818E0" w:rsidRDefault="004A1B04" w:rsidP="00775BB5">
      <w:pPr>
        <w:spacing w:line="240" w:lineRule="auto"/>
      </w:pPr>
      <w:r>
        <w:rPr>
          <w:rFonts w:hint="eastAsia"/>
        </w:rPr>
        <w:t>这个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感觉有点想不动了</w:t>
      </w:r>
      <w:r w:rsidR="001A46E9">
        <w:rPr>
          <w:rFonts w:hint="eastAsia"/>
        </w:rPr>
        <w:t>，直接做了，该怎么做的话</w:t>
      </w:r>
    </w:p>
    <w:p w:rsidR="001257D2" w:rsidRDefault="001257D2" w:rsidP="00775BB5">
      <w:pPr>
        <w:spacing w:line="240" w:lineRule="auto"/>
      </w:pPr>
      <w:r>
        <w:rPr>
          <w:rFonts w:hint="eastAsia"/>
        </w:rPr>
        <w:t>有事没事都消个点</w:t>
      </w:r>
    </w:p>
    <w:p w:rsidR="001A3A27" w:rsidRDefault="001A3A27" w:rsidP="00775BB5">
      <w:pPr>
        <w:spacing w:line="240" w:lineRule="auto"/>
      </w:pPr>
      <w:r>
        <w:rPr>
          <w:rFonts w:hint="eastAsia"/>
        </w:rPr>
        <w:t>独立开发者</w:t>
      </w:r>
    </w:p>
    <w:p w:rsidR="00447BB9" w:rsidRDefault="00447BB9" w:rsidP="00775BB5">
      <w:pPr>
        <w:spacing w:line="240" w:lineRule="auto"/>
      </w:pPr>
      <w:r>
        <w:rPr>
          <w:rFonts w:hint="eastAsia"/>
        </w:rPr>
        <w:t>肯定是这个</w:t>
      </w:r>
      <w:r>
        <w:rPr>
          <w:rFonts w:hint="eastAsia"/>
        </w:rPr>
        <w:t>k</w:t>
      </w:r>
      <w:r>
        <w:rPr>
          <w:rFonts w:hint="eastAsia"/>
        </w:rPr>
        <w:t>有问题</w:t>
      </w:r>
    </w:p>
    <w:p w:rsidR="007E7AC3" w:rsidRDefault="007E7AC3" w:rsidP="00775BB5">
      <w:pPr>
        <w:spacing w:line="240" w:lineRule="auto"/>
      </w:pPr>
      <w:r>
        <w:rPr>
          <w:rFonts w:hint="eastAsia"/>
        </w:rPr>
        <w:t>我应该就是要做一个独立开发者了</w:t>
      </w:r>
    </w:p>
    <w:p w:rsidR="007E7AC3" w:rsidRDefault="007E7AC3" w:rsidP="00775BB5">
      <w:pPr>
        <w:spacing w:line="240" w:lineRule="auto"/>
      </w:pPr>
      <w:r>
        <w:rPr>
          <w:rFonts w:hint="eastAsia"/>
        </w:rPr>
        <w:t>没想到我了解的越来越小众了</w:t>
      </w:r>
    </w:p>
    <w:p w:rsidR="007E7AC3" w:rsidRDefault="007E7AC3" w:rsidP="00775BB5">
      <w:pPr>
        <w:spacing w:line="240" w:lineRule="auto"/>
      </w:pPr>
      <w:r>
        <w:rPr>
          <w:rFonts w:hint="eastAsia"/>
        </w:rPr>
        <w:t>我要大量收集独立开发者的文章和信息</w:t>
      </w:r>
    </w:p>
    <w:p w:rsidR="007E7AC3" w:rsidRDefault="007E7AC3" w:rsidP="00775BB5">
      <w:pPr>
        <w:spacing w:line="240" w:lineRule="auto"/>
      </w:pPr>
      <w:r>
        <w:rPr>
          <w:rFonts w:hint="eastAsia"/>
        </w:rPr>
        <w:t>我现在技术还不扎实，上线了，必定也会跌下来的</w:t>
      </w:r>
    </w:p>
    <w:p w:rsidR="007E7AC3" w:rsidRDefault="007E7AC3" w:rsidP="00775BB5">
      <w:pPr>
        <w:spacing w:line="240" w:lineRule="auto"/>
      </w:pPr>
      <w:r>
        <w:rPr>
          <w:rFonts w:hint="eastAsia"/>
        </w:rPr>
        <w:t>好像自从我开始做创作之后，我对于任何的学习都不太感兴趣了</w:t>
      </w:r>
    </w:p>
    <w:p w:rsidR="00465671" w:rsidRDefault="00465671" w:rsidP="00775BB5">
      <w:pPr>
        <w:spacing w:line="240" w:lineRule="auto"/>
      </w:pPr>
      <w:r>
        <w:rPr>
          <w:rFonts w:hint="eastAsia"/>
        </w:rPr>
        <w:t>以后肯定是她帮我做运营，如果我们出现分歧了，那就出两个版本</w:t>
      </w:r>
    </w:p>
    <w:p w:rsidR="00465671" w:rsidRDefault="00465671" w:rsidP="00775BB5">
      <w:pPr>
        <w:spacing w:line="240" w:lineRule="auto"/>
      </w:pPr>
      <w:r>
        <w:rPr>
          <w:rFonts w:hint="eastAsia"/>
        </w:rPr>
        <w:t>因为我也比较好奇会怎么样</w:t>
      </w:r>
    </w:p>
    <w:p w:rsidR="00465671" w:rsidRDefault="00465671" w:rsidP="00775BB5">
      <w:pPr>
        <w:spacing w:line="240" w:lineRule="auto"/>
      </w:pPr>
      <w:r>
        <w:rPr>
          <w:rFonts w:hint="eastAsia"/>
        </w:rPr>
        <w:t>有没有使用</w:t>
      </w:r>
      <w:r>
        <w:rPr>
          <w:rFonts w:hint="eastAsia"/>
        </w:rPr>
        <w:t>python</w:t>
      </w:r>
      <w:r>
        <w:rPr>
          <w:rFonts w:hint="eastAsia"/>
        </w:rPr>
        <w:t>开发的较为出名的</w:t>
      </w:r>
      <w:r>
        <w:rPr>
          <w:rFonts w:hint="eastAsia"/>
        </w:rPr>
        <w:t>app</w:t>
      </w:r>
    </w:p>
    <w:p w:rsidR="007F0BE7" w:rsidRDefault="007F0BE7" w:rsidP="00775BB5">
      <w:pPr>
        <w:spacing w:line="240" w:lineRule="auto"/>
      </w:pPr>
      <w:r>
        <w:rPr>
          <w:rFonts w:hint="eastAsia"/>
        </w:rPr>
        <w:t>我感觉我见识还可以，内化于阴阳太极之内</w:t>
      </w:r>
    </w:p>
    <w:p w:rsidR="007E61D2" w:rsidRDefault="007E61D2" w:rsidP="00775BB5">
      <w:pPr>
        <w:spacing w:line="240" w:lineRule="auto"/>
        <w:rPr>
          <w:rFonts w:hint="eastAsia"/>
        </w:rPr>
      </w:pPr>
      <w:r>
        <w:rPr>
          <w:rFonts w:hint="eastAsia"/>
        </w:rPr>
        <w:t>静下心来搞开发吧，开发自己的软件</w:t>
      </w:r>
    </w:p>
    <w:p w:rsidR="007E61D2" w:rsidRDefault="007E61D2" w:rsidP="00775BB5">
      <w:pPr>
        <w:spacing w:line="240" w:lineRule="auto"/>
      </w:pPr>
      <w:r>
        <w:rPr>
          <w:rFonts w:hint="eastAsia"/>
        </w:rPr>
        <w:t>不是开发就叫做好的开发者的，就像每个人都可以是作家，得有思想</w:t>
      </w:r>
    </w:p>
    <w:p w:rsidR="007E61D2" w:rsidRDefault="007E61D2" w:rsidP="00775BB5">
      <w:pPr>
        <w:spacing w:line="240" w:lineRule="auto"/>
      </w:pPr>
      <w:r>
        <w:rPr>
          <w:rFonts w:hint="eastAsia"/>
        </w:rPr>
        <w:t>好多独立开发的人都是做一些效率提升的，简单优化的，还没有找到哪一个人有我这种创新的</w:t>
      </w:r>
    </w:p>
    <w:p w:rsidR="007E61D2" w:rsidRDefault="007E61D2" w:rsidP="00775BB5">
      <w:pPr>
        <w:spacing w:line="240" w:lineRule="auto"/>
      </w:pPr>
      <w:proofErr w:type="gramStart"/>
      <w:r>
        <w:rPr>
          <w:rFonts w:hint="eastAsia"/>
        </w:rPr>
        <w:t>反正偏印要做</w:t>
      </w:r>
      <w:proofErr w:type="gramEnd"/>
      <w:r>
        <w:rPr>
          <w:rFonts w:hint="eastAsia"/>
        </w:rPr>
        <w:t>的就是奇才，我肯定不能因为走传统的路子而成才的</w:t>
      </w:r>
    </w:p>
    <w:p w:rsidR="007E61D2" w:rsidRDefault="007E61D2" w:rsidP="00775BB5">
      <w:pPr>
        <w:spacing w:line="240" w:lineRule="auto"/>
      </w:pPr>
      <w:proofErr w:type="gramStart"/>
      <w:r>
        <w:rPr>
          <w:rFonts w:hint="eastAsia"/>
        </w:rPr>
        <w:t>对于偏印的</w:t>
      </w:r>
      <w:proofErr w:type="gramEnd"/>
      <w:r>
        <w:rPr>
          <w:rFonts w:hint="eastAsia"/>
        </w:rPr>
        <w:t>特征，我每一项都符合</w:t>
      </w:r>
    </w:p>
    <w:p w:rsidR="007E61D2" w:rsidRDefault="007E61D2" w:rsidP="00775BB5">
      <w:pPr>
        <w:spacing w:line="240" w:lineRule="auto"/>
      </w:pPr>
      <w:r>
        <w:rPr>
          <w:rFonts w:hint="eastAsia"/>
        </w:rPr>
        <w:t>我想把这个例子删除了，因为感觉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冗余了</w:t>
      </w:r>
    </w:p>
    <w:p w:rsidR="005579AA" w:rsidRDefault="005579AA" w:rsidP="00775BB5">
      <w:pPr>
        <w:spacing w:line="240" w:lineRule="auto"/>
      </w:pPr>
      <w:r>
        <w:rPr>
          <w:rFonts w:hint="eastAsia"/>
        </w:rPr>
        <w:t>我发现独立开发者才符合我对于商道的第一步，这样才对</w:t>
      </w:r>
    </w:p>
    <w:p w:rsidR="005579AA" w:rsidRDefault="005579AA" w:rsidP="00775BB5">
      <w:pPr>
        <w:spacing w:line="240" w:lineRule="auto"/>
      </w:pPr>
      <w:r>
        <w:rPr>
          <w:rFonts w:hint="eastAsia"/>
        </w:rPr>
        <w:t>管它的，反正也没有人在意我</w:t>
      </w:r>
    </w:p>
    <w:p w:rsidR="008179E9" w:rsidRDefault="008179E9" w:rsidP="00775BB5">
      <w:pPr>
        <w:spacing w:line="240" w:lineRule="auto"/>
      </w:pPr>
      <w:r>
        <w:rPr>
          <w:rFonts w:hint="eastAsia"/>
        </w:rPr>
        <w:t>不要把自己的情感寄托在别人身上</w:t>
      </w:r>
    </w:p>
    <w:p w:rsidR="008179E9" w:rsidRDefault="008179E9" w:rsidP="00775BB5">
      <w:pPr>
        <w:spacing w:line="240" w:lineRule="auto"/>
      </w:pPr>
      <w:r>
        <w:rPr>
          <w:rFonts w:hint="eastAsia"/>
        </w:rPr>
        <w:t>一下子是不可能达到我所想象的了，那只能</w:t>
      </w:r>
      <w:proofErr w:type="gramStart"/>
      <w:r>
        <w:rPr>
          <w:rFonts w:hint="eastAsia"/>
        </w:rPr>
        <w:t>接活干维持</w:t>
      </w:r>
      <w:proofErr w:type="gramEnd"/>
      <w:r>
        <w:rPr>
          <w:rFonts w:hint="eastAsia"/>
        </w:rPr>
        <w:t>生活，然后找下一份工作</w:t>
      </w:r>
    </w:p>
    <w:p w:rsidR="00F243B5" w:rsidRDefault="00F243B5" w:rsidP="00775BB5">
      <w:pPr>
        <w:spacing w:line="240" w:lineRule="auto"/>
      </w:pPr>
      <w:r>
        <w:rPr>
          <w:rFonts w:hint="eastAsia"/>
        </w:rPr>
        <w:t>但是他是如何实现调用不同的帧呢</w:t>
      </w:r>
    </w:p>
    <w:p w:rsidR="00EE4E5D" w:rsidRDefault="00EE4E5D" w:rsidP="00775BB5">
      <w:pPr>
        <w:spacing w:line="240" w:lineRule="auto"/>
      </w:pPr>
      <w:r>
        <w:rPr>
          <w:rFonts w:hint="eastAsia"/>
        </w:rPr>
        <w:t>我终于遇到判别文件是否存在的这个问题了</w:t>
      </w:r>
    </w:p>
    <w:p w:rsidR="00EE4E5D" w:rsidRDefault="00EE4E5D" w:rsidP="00775BB5">
      <w:pPr>
        <w:spacing w:line="240" w:lineRule="auto"/>
      </w:pPr>
      <w:proofErr w:type="spellStart"/>
      <w:r>
        <w:t>O</w:t>
      </w:r>
      <w:r>
        <w:rPr>
          <w:rFonts w:hint="eastAsia"/>
        </w:rPr>
        <w:t>s</w:t>
      </w:r>
      <w:proofErr w:type="spellEnd"/>
      <w:r>
        <w:rPr>
          <w:rFonts w:hint="eastAsia"/>
        </w:rPr>
        <w:t>模块全部是系统的</w:t>
      </w:r>
      <w:r>
        <w:rPr>
          <w:rFonts w:hint="eastAsia"/>
        </w:rPr>
        <w:t>shell</w:t>
      </w:r>
      <w:r>
        <w:rPr>
          <w:rFonts w:hint="eastAsia"/>
        </w:rPr>
        <w:t>语言</w:t>
      </w:r>
    </w:p>
    <w:p w:rsidR="006B07AC" w:rsidRDefault="006B07AC" w:rsidP="00775BB5">
      <w:pPr>
        <w:spacing w:line="240" w:lineRule="auto"/>
      </w:pPr>
      <w:r>
        <w:rPr>
          <w:rFonts w:hint="eastAsia"/>
        </w:rPr>
        <w:t>传统武术何以落魄于此</w:t>
      </w:r>
    </w:p>
    <w:p w:rsidR="00D615E4" w:rsidRDefault="00D615E4" w:rsidP="00775BB5">
      <w:pPr>
        <w:spacing w:line="240" w:lineRule="auto"/>
      </w:pPr>
      <w:r>
        <w:rPr>
          <w:rFonts w:hint="eastAsia"/>
        </w:rPr>
        <w:t>都是花架子，明明真本事是一招要练很长时间，还要不断地模拟现实情况</w:t>
      </w:r>
    </w:p>
    <w:p w:rsidR="00D615E4" w:rsidRDefault="00D615E4" w:rsidP="00775BB5">
      <w:pPr>
        <w:spacing w:line="240" w:lineRule="auto"/>
      </w:pPr>
      <w:r>
        <w:rPr>
          <w:rFonts w:hint="eastAsia"/>
        </w:rPr>
        <w:lastRenderedPageBreak/>
        <w:t>明明蕴涵地道理是多么的好，然后被他们用成这种了</w:t>
      </w:r>
    </w:p>
    <w:p w:rsidR="00D615E4" w:rsidRDefault="00D615E4" w:rsidP="00775BB5">
      <w:pPr>
        <w:spacing w:line="240" w:lineRule="auto"/>
      </w:pPr>
      <w:r>
        <w:rPr>
          <w:rFonts w:hint="eastAsia"/>
        </w:rPr>
        <w:t>如果太极拳要实战，一方面是速度没有对面的快，得先看清敌人的拳路，也就是招式</w:t>
      </w:r>
    </w:p>
    <w:p w:rsidR="00D615E4" w:rsidRDefault="00D615E4" w:rsidP="00775BB5">
      <w:pPr>
        <w:spacing w:line="240" w:lineRule="auto"/>
      </w:pPr>
      <w:r>
        <w:rPr>
          <w:rFonts w:hint="eastAsia"/>
        </w:rPr>
        <w:t>知乎还得不断优化，优化自己的认证资料</w:t>
      </w:r>
    </w:p>
    <w:p w:rsidR="00D615E4" w:rsidRDefault="00D615E4" w:rsidP="00775BB5">
      <w:pPr>
        <w:spacing w:line="240" w:lineRule="auto"/>
      </w:pPr>
      <w:r>
        <w:rPr>
          <w:rFonts w:hint="eastAsia"/>
        </w:rPr>
        <w:t>如何才能让自己的流量更好，肯定是去回答热门问题，然后使用新颖的观点</w:t>
      </w:r>
    </w:p>
    <w:p w:rsidR="00DE66AC" w:rsidRDefault="00DE66AC" w:rsidP="00775BB5">
      <w:pPr>
        <w:spacing w:line="240" w:lineRule="auto"/>
      </w:pPr>
      <w:r>
        <w:rPr>
          <w:rFonts w:hint="eastAsia"/>
        </w:rPr>
        <w:t>这样每个问题还得去研究，了解背后的事件，还是挺有意思的</w:t>
      </w:r>
    </w:p>
    <w:p w:rsidR="00AC5E18" w:rsidRDefault="00AC5E18" w:rsidP="00775BB5">
      <w:pPr>
        <w:spacing w:line="240" w:lineRule="auto"/>
      </w:pPr>
      <w:r>
        <w:rPr>
          <w:rFonts w:hint="eastAsia"/>
        </w:rPr>
        <w:t>表情</w:t>
      </w:r>
      <w:proofErr w:type="gramStart"/>
      <w:r>
        <w:rPr>
          <w:rFonts w:hint="eastAsia"/>
        </w:rPr>
        <w:t>包其实</w:t>
      </w:r>
      <w:proofErr w:type="gramEnd"/>
      <w:r>
        <w:rPr>
          <w:rFonts w:hint="eastAsia"/>
        </w:rPr>
        <w:t>也可以做成小的</w:t>
      </w:r>
    </w:p>
    <w:p w:rsidR="00FB2A71" w:rsidRDefault="00FB2A71" w:rsidP="00775BB5">
      <w:pPr>
        <w:spacing w:line="240" w:lineRule="auto"/>
      </w:pPr>
      <w:r>
        <w:rPr>
          <w:rFonts w:hint="eastAsia"/>
        </w:rPr>
        <w:t>我做出这个东西出来到底意义在哪</w:t>
      </w:r>
    </w:p>
    <w:p w:rsidR="00FB2A71" w:rsidRDefault="00FB2A71" w:rsidP="00775BB5">
      <w:pPr>
        <w:spacing w:line="240" w:lineRule="auto"/>
      </w:pPr>
      <w:r>
        <w:rPr>
          <w:rFonts w:hint="eastAsia"/>
        </w:rPr>
        <w:t>我到底是为了迎合市场，还是想要做出自己的东西出来</w:t>
      </w:r>
    </w:p>
    <w:p w:rsidR="00FB2A71" w:rsidRDefault="00FB2A71" w:rsidP="00775BB5">
      <w:pPr>
        <w:spacing w:line="240" w:lineRule="auto"/>
      </w:pPr>
      <w:r>
        <w:rPr>
          <w:rFonts w:hint="eastAsia"/>
        </w:rPr>
        <w:t>因为这两个是冲突的</w:t>
      </w:r>
    </w:p>
    <w:p w:rsidR="00FB2A71" w:rsidRDefault="00FB2A71" w:rsidP="00775BB5">
      <w:pPr>
        <w:spacing w:line="240" w:lineRule="auto"/>
      </w:pPr>
      <w:r>
        <w:rPr>
          <w:rFonts w:hint="eastAsia"/>
        </w:rPr>
        <w:t>那我是不是就很像那种非常孤傲的艺术家</w:t>
      </w:r>
    </w:p>
    <w:p w:rsidR="00FB2A71" w:rsidRDefault="00FB2A71" w:rsidP="00775BB5">
      <w:pPr>
        <w:spacing w:line="240" w:lineRule="auto"/>
      </w:pPr>
      <w:r>
        <w:rPr>
          <w:rFonts w:hint="eastAsia"/>
        </w:rPr>
        <w:t>我追求的到底是商道还是艺术</w:t>
      </w:r>
    </w:p>
    <w:p w:rsidR="00FB2A71" w:rsidRDefault="00FB2A71" w:rsidP="00775BB5">
      <w:pPr>
        <w:spacing w:line="240" w:lineRule="auto"/>
      </w:pPr>
      <w:r>
        <w:rPr>
          <w:rFonts w:hint="eastAsia"/>
        </w:rPr>
        <w:t>还是得自己创业的，不然自己根本想不通这些事情，这些就是自己面临的，不到这个点上，根本想不通</w:t>
      </w:r>
    </w:p>
    <w:p w:rsidR="008A037A" w:rsidRDefault="008A037A" w:rsidP="00775BB5">
      <w:pPr>
        <w:spacing w:line="240" w:lineRule="auto"/>
      </w:pPr>
      <w:r>
        <w:rPr>
          <w:rFonts w:hint="eastAsia"/>
        </w:rPr>
        <w:t>确实是看不到任何的流量和希望，那我怎么养活自己，所以当一个人指望靠创业来养活自己之后，它的目的就变成了赚钱，这样是产生不了任何伟大的作品的</w:t>
      </w:r>
    </w:p>
    <w:p w:rsidR="008A037A" w:rsidRDefault="008A037A" w:rsidP="00775BB5">
      <w:pPr>
        <w:spacing w:line="240" w:lineRule="auto"/>
      </w:pPr>
      <w:r>
        <w:rPr>
          <w:rFonts w:hint="eastAsia"/>
        </w:rPr>
        <w:t>所以我现在有点把创业变成自己养家糊口的目标了，这样以后我必然会导致自己的初心失败，我把所有的希望都寄托于收取营业费，这样是不能创业成功的</w:t>
      </w:r>
    </w:p>
    <w:p w:rsidR="008A037A" w:rsidRDefault="008A037A" w:rsidP="00775BB5">
      <w:pPr>
        <w:spacing w:line="240" w:lineRule="auto"/>
      </w:pPr>
      <w:r>
        <w:rPr>
          <w:rFonts w:hint="eastAsia"/>
        </w:rPr>
        <w:t>就像今早，我知乎都差点要为了流量而去写自己的东西了</w:t>
      </w:r>
    </w:p>
    <w:p w:rsidR="006E1E67" w:rsidRDefault="006E1E67" w:rsidP="00775BB5">
      <w:pPr>
        <w:spacing w:line="240" w:lineRule="auto"/>
      </w:pPr>
      <w:r>
        <w:rPr>
          <w:rFonts w:hint="eastAsia"/>
        </w:rPr>
        <w:t>但是乔布斯也是在追求自己的艺术，只能说他追求的刚好是市场需要的</w:t>
      </w:r>
    </w:p>
    <w:p w:rsidR="006E1E67" w:rsidRDefault="006E1E67" w:rsidP="00775BB5">
      <w:pPr>
        <w:spacing w:line="240" w:lineRule="auto"/>
      </w:pPr>
      <w:r>
        <w:rPr>
          <w:rFonts w:hint="eastAsia"/>
        </w:rPr>
        <w:t>乔布斯放在中国，也根本活不下去，所以这就是所谓的创业也需要运气吗</w:t>
      </w:r>
    </w:p>
    <w:p w:rsidR="00CA7E34" w:rsidRDefault="00CA7E34" w:rsidP="00775BB5">
      <w:pPr>
        <w:spacing w:line="240" w:lineRule="auto"/>
      </w:pPr>
      <w:r>
        <w:rPr>
          <w:rFonts w:hint="eastAsia"/>
        </w:rPr>
        <w:t>管它的，租不到房子了</w:t>
      </w:r>
      <w:proofErr w:type="gramStart"/>
      <w:r>
        <w:rPr>
          <w:rFonts w:hint="eastAsia"/>
        </w:rPr>
        <w:t>，着</w:t>
      </w:r>
      <w:proofErr w:type="gramEnd"/>
      <w:r>
        <w:rPr>
          <w:rFonts w:hint="eastAsia"/>
        </w:rPr>
        <w:t>流浪就去流浪</w:t>
      </w:r>
    </w:p>
    <w:p w:rsidR="00F83FFA" w:rsidRDefault="00F83FFA" w:rsidP="00775BB5">
      <w:pPr>
        <w:spacing w:line="240" w:lineRule="auto"/>
      </w:pPr>
      <w:r>
        <w:rPr>
          <w:rFonts w:hint="eastAsia"/>
        </w:rPr>
        <w:t>我从小就感觉一直有人在关注着我</w:t>
      </w:r>
    </w:p>
    <w:p w:rsidR="00F83FFA" w:rsidRDefault="004C7F99" w:rsidP="00775BB5">
      <w:pPr>
        <w:spacing w:line="240" w:lineRule="auto"/>
      </w:pPr>
      <w:proofErr w:type="gramStart"/>
      <w:r>
        <w:rPr>
          <w:rFonts w:hint="eastAsia"/>
        </w:rPr>
        <w:t>纹着</w:t>
      </w:r>
      <w:proofErr w:type="gramEnd"/>
      <w:r>
        <w:rPr>
          <w:rFonts w:hint="eastAsia"/>
        </w:rPr>
        <w:t>纹身打坐是不是很厉害</w:t>
      </w:r>
    </w:p>
    <w:p w:rsidR="004C7F99" w:rsidRDefault="004C7F99" w:rsidP="00775BB5">
      <w:pPr>
        <w:spacing w:line="240" w:lineRule="auto"/>
      </w:pPr>
      <w:r>
        <w:rPr>
          <w:rFonts w:hint="eastAsia"/>
        </w:rPr>
        <w:t>其实可以使用笔记本来看小说，使用电脑来看小说，不一定要用手机</w:t>
      </w:r>
    </w:p>
    <w:p w:rsidR="004C7F99" w:rsidRDefault="004C7F99" w:rsidP="00775BB5">
      <w:pPr>
        <w:spacing w:line="240" w:lineRule="auto"/>
      </w:pPr>
      <w:r>
        <w:rPr>
          <w:rFonts w:hint="eastAsia"/>
        </w:rPr>
        <w:t>没什么好玩的，就只能看看书了</w:t>
      </w:r>
    </w:p>
    <w:p w:rsidR="006F4469" w:rsidRDefault="006F4469" w:rsidP="00775BB5">
      <w:pPr>
        <w:spacing w:line="240" w:lineRule="auto"/>
      </w:pPr>
      <w:r>
        <w:rPr>
          <w:rFonts w:hint="eastAsia"/>
        </w:rPr>
        <w:t>如果要练气功肯定要懂中医这块的</w:t>
      </w:r>
    </w:p>
    <w:p w:rsidR="0057798B" w:rsidRDefault="0057798B" w:rsidP="00775BB5">
      <w:pPr>
        <w:spacing w:line="240" w:lineRule="auto"/>
      </w:pPr>
      <w:r>
        <w:rPr>
          <w:rFonts w:hint="eastAsia"/>
        </w:rPr>
        <w:t>气功</w:t>
      </w:r>
      <w:r w:rsidR="002A0550">
        <w:rPr>
          <w:rFonts w:hint="eastAsia"/>
        </w:rPr>
        <w:t>用来治病应该是最简单的应用，还是得懂原理，才能有造化</w:t>
      </w:r>
    </w:p>
    <w:p w:rsidR="002A0550" w:rsidRDefault="002A0550" w:rsidP="00775BB5">
      <w:pPr>
        <w:spacing w:line="240" w:lineRule="auto"/>
      </w:pPr>
      <w:r>
        <w:rPr>
          <w:rFonts w:hint="eastAsia"/>
        </w:rPr>
        <w:t>还是可以看看中国古代的数学，这个才是符合阴阳的</w:t>
      </w:r>
    </w:p>
    <w:p w:rsidR="002A0550" w:rsidRDefault="002A0550" w:rsidP="00775BB5">
      <w:pPr>
        <w:spacing w:line="240" w:lineRule="auto"/>
      </w:pPr>
      <w:r>
        <w:rPr>
          <w:rFonts w:hint="eastAsia"/>
        </w:rPr>
        <w:t>九章算术</w:t>
      </w:r>
    </w:p>
    <w:p w:rsidR="005D2119" w:rsidRDefault="005D2119" w:rsidP="00775BB5">
      <w:pPr>
        <w:spacing w:line="240" w:lineRule="auto"/>
        <w:rPr>
          <w:rFonts w:hint="eastAsia"/>
        </w:rPr>
      </w:pPr>
      <w:r>
        <w:rPr>
          <w:rFonts w:hint="eastAsia"/>
        </w:rPr>
        <w:t>几何原本</w:t>
      </w:r>
    </w:p>
    <w:p w:rsidR="002A0550" w:rsidRDefault="002A0550" w:rsidP="00775BB5">
      <w:pPr>
        <w:spacing w:line="240" w:lineRule="auto"/>
      </w:pPr>
      <w:r>
        <w:rPr>
          <w:rFonts w:hint="eastAsia"/>
        </w:rPr>
        <w:t>可能九章算术里面有数字的本源，对于我的数学是一个</w:t>
      </w:r>
      <w:r w:rsidR="005D2119">
        <w:rPr>
          <w:rFonts w:hint="eastAsia"/>
        </w:rPr>
        <w:t>质的提升</w:t>
      </w:r>
    </w:p>
    <w:p w:rsidR="00AD3CD4" w:rsidRDefault="00AD3CD4" w:rsidP="00775BB5">
      <w:pPr>
        <w:spacing w:line="240" w:lineRule="auto"/>
      </w:pPr>
      <w:r>
        <w:rPr>
          <w:rFonts w:hint="eastAsia"/>
        </w:rPr>
        <w:t>我估计这个还是不会完成的，太难了，这种部署</w:t>
      </w:r>
    </w:p>
    <w:p w:rsidR="003A43EF" w:rsidRDefault="003A43EF" w:rsidP="00775BB5">
      <w:pPr>
        <w:spacing w:line="240" w:lineRule="auto"/>
      </w:pPr>
      <w:r>
        <w:t>C</w:t>
      </w:r>
      <w:r>
        <w:rPr>
          <w:rFonts w:hint="eastAsia"/>
        </w:rPr>
        <w:t>anvas</w:t>
      </w:r>
      <w:r>
        <w:rPr>
          <w:rFonts w:hint="eastAsia"/>
        </w:rPr>
        <w:t>可以生成动画特效</w:t>
      </w:r>
    </w:p>
    <w:p w:rsidR="00102595" w:rsidRDefault="00102595" w:rsidP="00775BB5">
      <w:pPr>
        <w:spacing w:line="240" w:lineRule="auto"/>
      </w:pPr>
      <w:r>
        <w:rPr>
          <w:rFonts w:hint="eastAsia"/>
        </w:rPr>
        <w:t>如果租不到房子我就不干了</w:t>
      </w:r>
    </w:p>
    <w:p w:rsidR="00EF6982" w:rsidRDefault="00EF6982" w:rsidP="00775BB5">
      <w:pPr>
        <w:spacing w:line="240" w:lineRule="auto"/>
      </w:pPr>
      <w:r>
        <w:rPr>
          <w:rFonts w:hint="eastAsia"/>
        </w:rPr>
        <w:t>自己心情不好的都写下来，肯定是找不到人吐槽了</w:t>
      </w:r>
    </w:p>
    <w:p w:rsidR="0080422B" w:rsidRDefault="0080422B" w:rsidP="00775BB5">
      <w:pPr>
        <w:spacing w:line="240" w:lineRule="auto"/>
      </w:pPr>
      <w:r>
        <w:rPr>
          <w:rFonts w:hint="eastAsia"/>
        </w:rPr>
        <w:t>自己有的压力也找不到人排解了，还是只能做自己的事情</w:t>
      </w:r>
    </w:p>
    <w:p w:rsidR="00DB201C" w:rsidRDefault="00DB201C" w:rsidP="00775BB5">
      <w:pPr>
        <w:spacing w:line="240" w:lineRule="auto"/>
        <w:rPr>
          <w:rFonts w:hint="eastAsia"/>
        </w:rPr>
      </w:pPr>
      <w:r>
        <w:rPr>
          <w:rFonts w:hint="eastAsia"/>
        </w:rPr>
        <w:t>难不成我的预言真的成真了，我想着这个房东应该要涨价了，结果就真的涨价了</w:t>
      </w:r>
    </w:p>
    <w:p w:rsidR="002A0550" w:rsidRDefault="002A0550" w:rsidP="00775BB5">
      <w:pPr>
        <w:spacing w:line="240" w:lineRule="auto"/>
        <w:rPr>
          <w:rFonts w:hint="eastAsia"/>
        </w:rPr>
      </w:pPr>
    </w:p>
    <w:p w:rsidR="00D818E0" w:rsidRDefault="00D818E0" w:rsidP="00775BB5">
      <w:pPr>
        <w:spacing w:line="240" w:lineRule="auto"/>
        <w:rPr>
          <w:rFonts w:hint="eastAsia"/>
        </w:rPr>
      </w:pPr>
      <w:r>
        <w:rPr>
          <w:rFonts w:hint="eastAsia"/>
        </w:rPr>
        <w:t>心理</w:t>
      </w:r>
      <w:r>
        <w:rPr>
          <w:rFonts w:hint="eastAsia"/>
        </w:rPr>
        <w:t xml:space="preserve"> </w:t>
      </w:r>
      <w:r w:rsidR="00EF6982">
        <w:t>79</w:t>
      </w:r>
      <w:bookmarkStart w:id="0" w:name="_GoBack"/>
      <w:bookmarkEnd w:id="0"/>
    </w:p>
    <w:p w:rsidR="00465671" w:rsidRDefault="00465671" w:rsidP="00775BB5">
      <w:pPr>
        <w:spacing w:line="240" w:lineRule="auto"/>
      </w:pPr>
      <w:r>
        <w:rPr>
          <w:rFonts w:hint="eastAsia"/>
        </w:rPr>
        <w:t>创业</w:t>
      </w:r>
      <w:r>
        <w:rPr>
          <w:rFonts w:hint="eastAsia"/>
        </w:rPr>
        <w:t xml:space="preserve"> </w:t>
      </w:r>
      <w:r>
        <w:t>9</w:t>
      </w:r>
      <w:r w:rsidR="00DD371E">
        <w:t>2</w:t>
      </w:r>
    </w:p>
    <w:p w:rsidR="007E61D2" w:rsidRDefault="007E61D2" w:rsidP="00775BB5">
      <w:pPr>
        <w:spacing w:line="240" w:lineRule="auto"/>
      </w:pPr>
      <w:r>
        <w:rPr>
          <w:rFonts w:hint="eastAsia"/>
        </w:rPr>
        <w:t>创作</w:t>
      </w:r>
      <w:r>
        <w:rPr>
          <w:rFonts w:hint="eastAsia"/>
        </w:rPr>
        <w:t xml:space="preserve"> </w:t>
      </w:r>
      <w:r>
        <w:t>99</w:t>
      </w:r>
    </w:p>
    <w:p w:rsidR="002A0550" w:rsidRDefault="002A0550" w:rsidP="00775BB5">
      <w:pPr>
        <w:spacing w:line="240" w:lineRule="auto"/>
        <w:rPr>
          <w:rFonts w:hint="eastAsia"/>
        </w:rPr>
      </w:pPr>
      <w:r>
        <w:rPr>
          <w:rFonts w:hint="eastAsia"/>
        </w:rPr>
        <w:t>黄帝内经</w:t>
      </w:r>
      <w:r>
        <w:rPr>
          <w:rFonts w:hint="eastAsia"/>
        </w:rPr>
        <w:t xml:space="preserve"> </w:t>
      </w:r>
      <w:r>
        <w:t>99</w:t>
      </w:r>
    </w:p>
    <w:sectPr w:rsidR="002A05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396" w:rsidRDefault="001D4396">
      <w:r>
        <w:separator/>
      </w:r>
    </w:p>
  </w:endnote>
  <w:endnote w:type="continuationSeparator" w:id="0">
    <w:p w:rsidR="001D4396" w:rsidRDefault="001D4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F243B5">
            <w:rPr>
              <w:noProof/>
            </w:rPr>
            <w:t>2023-4-7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396" w:rsidRDefault="001D4396">
      <w:r>
        <w:separator/>
      </w:r>
    </w:p>
  </w:footnote>
  <w:footnote w:type="continuationSeparator" w:id="0">
    <w:p w:rsidR="001D4396" w:rsidRDefault="001D43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060B61"/>
    <w:rsid w:val="00102595"/>
    <w:rsid w:val="0012175A"/>
    <w:rsid w:val="001257D2"/>
    <w:rsid w:val="00152B8F"/>
    <w:rsid w:val="001A3A27"/>
    <w:rsid w:val="001A46E9"/>
    <w:rsid w:val="001D4396"/>
    <w:rsid w:val="002A0550"/>
    <w:rsid w:val="003055E4"/>
    <w:rsid w:val="00307760"/>
    <w:rsid w:val="00322719"/>
    <w:rsid w:val="003A43EF"/>
    <w:rsid w:val="00425F62"/>
    <w:rsid w:val="00447BB9"/>
    <w:rsid w:val="00447F07"/>
    <w:rsid w:val="00465671"/>
    <w:rsid w:val="004A1B04"/>
    <w:rsid w:val="004C7F99"/>
    <w:rsid w:val="004E71C4"/>
    <w:rsid w:val="004F25F7"/>
    <w:rsid w:val="0052233A"/>
    <w:rsid w:val="005579AA"/>
    <w:rsid w:val="0057798B"/>
    <w:rsid w:val="005D2119"/>
    <w:rsid w:val="00631807"/>
    <w:rsid w:val="00634265"/>
    <w:rsid w:val="006A21B5"/>
    <w:rsid w:val="006B07AC"/>
    <w:rsid w:val="006C6208"/>
    <w:rsid w:val="006E1E67"/>
    <w:rsid w:val="006F4469"/>
    <w:rsid w:val="007162BA"/>
    <w:rsid w:val="0075012D"/>
    <w:rsid w:val="00775BB5"/>
    <w:rsid w:val="00780144"/>
    <w:rsid w:val="007E61D2"/>
    <w:rsid w:val="007E7AC3"/>
    <w:rsid w:val="007F0BE7"/>
    <w:rsid w:val="0080422B"/>
    <w:rsid w:val="008179E9"/>
    <w:rsid w:val="0083719D"/>
    <w:rsid w:val="008977C6"/>
    <w:rsid w:val="008A037A"/>
    <w:rsid w:val="009728E0"/>
    <w:rsid w:val="009936D3"/>
    <w:rsid w:val="00AC5E18"/>
    <w:rsid w:val="00AD3CD4"/>
    <w:rsid w:val="00BD286F"/>
    <w:rsid w:val="00C53AFA"/>
    <w:rsid w:val="00CA7E34"/>
    <w:rsid w:val="00D16C4C"/>
    <w:rsid w:val="00D615E4"/>
    <w:rsid w:val="00D818E0"/>
    <w:rsid w:val="00D87114"/>
    <w:rsid w:val="00DB201C"/>
    <w:rsid w:val="00DD371E"/>
    <w:rsid w:val="00DE66AC"/>
    <w:rsid w:val="00E60DA0"/>
    <w:rsid w:val="00EE2438"/>
    <w:rsid w:val="00EE4E5D"/>
    <w:rsid w:val="00EE58DB"/>
    <w:rsid w:val="00EF2514"/>
    <w:rsid w:val="00EF6982"/>
    <w:rsid w:val="00F243B5"/>
    <w:rsid w:val="00F83FFA"/>
    <w:rsid w:val="00FB2A71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D740C0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F6ACC-5065-4635-ADE6-01B6BFC8E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6827</TotalTime>
  <Pages>2</Pages>
  <Words>263</Words>
  <Characters>1501</Characters>
  <Application>Microsoft Office Word</Application>
  <DocSecurity>0</DocSecurity>
  <Lines>12</Lines>
  <Paragraphs>3</Paragraphs>
  <ScaleCrop>false</ScaleCrop>
  <Company>Huawei Technologies Co.,Ltd.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4</cp:revision>
  <dcterms:created xsi:type="dcterms:W3CDTF">2019-07-19T03:06:00Z</dcterms:created>
  <dcterms:modified xsi:type="dcterms:W3CDTF">2023-04-11T07:19:00Z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(3)3v4k2CIMo8zQVX/uMjossTdLd7+5tGgV3OFhgDfIdVZBOTpUV4FqyW525fmPc1myJXOMFwvS
uwo5zPl4IfKTMclcAIQ0moW/MwXPBtasSiEQgsYbK/lJQYRR1YBrBDt1OJjm2kkCQMBYjVOy
qEruyp7pP643S69U0vXfwTF/ucVkmT1rlhMLycOO0/cxjmVfsonzAHrUZqX2W6qTgZGq10TY
ixQANho1kuYChP1xZI</vt:lpwstr>
  </property>
  <property fmtid="{D5CDD505-2E9C-101B-9397-08002B2CF9AE}" pid="7" name="_2015_ms_pID_7253431">
    <vt:lpwstr>leYG9iDSzUEnzyLGayha3dCseYsNb61VQqjRICinKla/xeLOR3jdDC
h8ecAJUjZ6sov8GaQC4M3K1k9ODLHThh5uLyJrys/UDjqB72HdGxjrQkXh3cc/7iCuhfZlAm
2Ptz5XUg3r9BpvzSg0uu3AsbALG5coT0SshVJgpA7nlVq7hyS6VL87ifNgq0CIH5I5WCO2Yy
bkUmHyz1v2nAmr5H2CovFtlhDQ39jBOrGbRy</vt:lpwstr>
  </property>
  <property fmtid="{D5CDD505-2E9C-101B-9397-08002B2CF9AE}" pid="8" name="_2015_ms_pID_7253432">
    <vt:lpwstr>GA==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