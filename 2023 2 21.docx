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286EEC" w:rsidP="00775BB5">
      <w:pPr>
        <w:spacing w:line="240" w:lineRule="auto"/>
      </w:pPr>
      <w:r>
        <w:rPr>
          <w:rFonts w:hint="eastAsia"/>
        </w:rPr>
        <w:t>难道之前特别密集的出现不明飞行物，是我自己给外星人传递的信号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比如说我现在就创造一个</w:t>
      </w:r>
      <w:r>
        <w:rPr>
          <w:rFonts w:hint="eastAsia"/>
        </w:rPr>
        <w:t>python</w:t>
      </w:r>
      <w: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的简单环境：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比如可以让小球移动，上下左右的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然后如何让这个游戏更有趣呢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不能再添加更多的元素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在有限的环境下找到游戏好玩的部分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那就是时间旅行问题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再弄一个小球，会随机走路，不能碰到，这样就已经非常有趣了</w:t>
      </w:r>
    </w:p>
    <w:p w:rsidR="002E4DC2" w:rsidRDefault="002E4DC2" w:rsidP="00775BB5">
      <w:pPr>
        <w:spacing w:line="240" w:lineRule="auto"/>
      </w:pPr>
      <w:r>
        <w:rPr>
          <w:rFonts w:hint="eastAsia"/>
        </w:rPr>
        <w:t>但是感觉我自己的游戏开发一直不能前进，看来还是需要多听听课</w:t>
      </w:r>
    </w:p>
    <w:p w:rsidR="00B4522B" w:rsidRDefault="00B4522B" w:rsidP="00775BB5">
      <w:pPr>
        <w:spacing w:line="240" w:lineRule="auto"/>
      </w:pPr>
      <w:r>
        <w:rPr>
          <w:rFonts w:hint="eastAsia"/>
        </w:rPr>
        <w:t>难道意思是我在</w:t>
      </w:r>
      <w:r>
        <w:rPr>
          <w:rFonts w:hint="eastAsia"/>
        </w:rPr>
        <w:t>3dsmax</w:t>
      </w:r>
      <w:r>
        <w:rPr>
          <w:rFonts w:hint="eastAsia"/>
        </w:rPr>
        <w:t>建一个人物，然后我使用编程连接手柄和键盘</w:t>
      </w:r>
      <w:r w:rsidR="00E6049A">
        <w:rPr>
          <w:rFonts w:hint="eastAsia"/>
        </w:rPr>
        <w:t>有，当我往前进的时候，这个</w:t>
      </w:r>
      <w:r w:rsidR="00E6049A">
        <w:rPr>
          <w:rFonts w:hint="eastAsia"/>
        </w:rPr>
        <w:t>model</w:t>
      </w:r>
      <w:r w:rsidR="00E6049A">
        <w:rPr>
          <w:rFonts w:hint="eastAsia"/>
        </w:rPr>
        <w:t>的脚就会往前平移</w:t>
      </w:r>
    </w:p>
    <w:p w:rsidR="00E6049A" w:rsidRDefault="00E6049A" w:rsidP="00775BB5">
      <w:pPr>
        <w:spacing w:line="240" w:lineRule="auto"/>
      </w:pPr>
      <w:r>
        <w:rPr>
          <w:rFonts w:hint="eastAsia"/>
        </w:rPr>
        <w:t>游戏里面的模型主要是用：</w:t>
      </w:r>
      <w:r>
        <w:rPr>
          <w:rFonts w:hint="eastAsia"/>
        </w:rPr>
        <w:t>3dsmax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xsi</w:t>
      </w:r>
      <w:proofErr w:type="spellEnd"/>
      <w:r>
        <w:rPr>
          <w:rFonts w:hint="eastAsia"/>
        </w:rPr>
        <w:t>、</w:t>
      </w:r>
      <w:r>
        <w:rPr>
          <w:rFonts w:hint="eastAsia"/>
        </w:rPr>
        <w:t>cinema</w:t>
      </w:r>
      <w:r>
        <w:t>4</w:t>
      </w: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houdini</w:t>
      </w:r>
      <w:proofErr w:type="spellEnd"/>
      <w:r>
        <w:rPr>
          <w:rFonts w:hint="eastAsia"/>
        </w:rPr>
        <w:t>做的</w:t>
      </w:r>
    </w:p>
    <w:p w:rsidR="0082575E" w:rsidRDefault="0082575E" w:rsidP="00775BB5">
      <w:pPr>
        <w:spacing w:line="240" w:lineRule="auto"/>
      </w:pPr>
      <w:r>
        <w:rPr>
          <w:rFonts w:hint="eastAsia"/>
        </w:rPr>
        <w:t>我估计渲染的平台差不多也就是在模型做好的这个平台上面了</w:t>
      </w:r>
    </w:p>
    <w:p w:rsidR="0082575E" w:rsidRDefault="0082575E" w:rsidP="00775BB5">
      <w:pPr>
        <w:spacing w:line="240" w:lineRule="auto"/>
      </w:pPr>
      <w:r>
        <w:rPr>
          <w:rFonts w:hint="eastAsia"/>
        </w:rPr>
        <w:t>或者把模型导入到自己的开发软件当中，进行渲染</w:t>
      </w:r>
    </w:p>
    <w:p w:rsidR="0082575E" w:rsidRDefault="0082575E" w:rsidP="00775BB5">
      <w:pPr>
        <w:spacing w:line="240" w:lineRule="auto"/>
      </w:pPr>
      <w:r>
        <w:rPr>
          <w:rFonts w:hint="eastAsia"/>
        </w:rPr>
        <w:t>把</w:t>
      </w:r>
      <w:r>
        <w:rPr>
          <w:rFonts w:hint="eastAsia"/>
        </w:rPr>
        <w:t>3ds</w:t>
      </w:r>
      <w:r>
        <w:rPr>
          <w:rFonts w:hint="eastAsia"/>
        </w:rPr>
        <w:t>的模型导入进虚幻</w:t>
      </w:r>
      <w:r>
        <w:rPr>
          <w:rFonts w:hint="eastAsia"/>
        </w:rPr>
        <w:t>4</w:t>
      </w:r>
      <w:r>
        <w:rPr>
          <w:rFonts w:hint="eastAsia"/>
        </w:rPr>
        <w:t>引擎里面</w:t>
      </w:r>
    </w:p>
    <w:p w:rsidR="0082575E" w:rsidRDefault="0082575E" w:rsidP="00775BB5">
      <w:pPr>
        <w:spacing w:line="240" w:lineRule="auto"/>
      </w:pPr>
      <w:r>
        <w:rPr>
          <w:rFonts w:hint="eastAsia"/>
        </w:rPr>
        <w:t>现在有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，我省去了自己进行绘制的大时间工作量</w:t>
      </w:r>
    </w:p>
    <w:p w:rsidR="0082575E" w:rsidRDefault="0082575E" w:rsidP="00775BB5">
      <w:pPr>
        <w:spacing w:line="240" w:lineRule="auto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或者编程还可以帮助我完成各种流水线的操作和活动</w:t>
      </w:r>
    </w:p>
    <w:p w:rsidR="00731C50" w:rsidRDefault="00731C50" w:rsidP="00775BB5">
      <w:pPr>
        <w:spacing w:line="240" w:lineRule="auto"/>
        <w:rPr>
          <w:rFonts w:hint="eastAsia"/>
        </w:rPr>
      </w:pPr>
      <w:r>
        <w:rPr>
          <w:rFonts w:hint="eastAsia"/>
        </w:rPr>
        <w:t>实在是没有办法了，我这种生活需要一些改变</w:t>
      </w:r>
      <w:bookmarkStart w:id="0" w:name="_GoBack"/>
      <w:bookmarkEnd w:id="0"/>
    </w:p>
    <w:p w:rsidR="004C4916" w:rsidRDefault="004C4916" w:rsidP="00775BB5">
      <w:pPr>
        <w:spacing w:line="240" w:lineRule="auto"/>
      </w:pPr>
    </w:p>
    <w:p w:rsidR="004C4916" w:rsidRDefault="004C4916" w:rsidP="00775BB5">
      <w:pPr>
        <w:spacing w:line="240" w:lineRule="auto"/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t>9</w:t>
      </w:r>
      <w:r w:rsidR="00E6049A">
        <w:t>5</w:t>
      </w:r>
    </w:p>
    <w:sectPr w:rsidR="004C49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92C" w:rsidRDefault="00F8392C">
      <w:r>
        <w:separator/>
      </w:r>
    </w:p>
  </w:endnote>
  <w:endnote w:type="continuationSeparator" w:id="0">
    <w:p w:rsidR="00F8392C" w:rsidRDefault="00F8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86EEC">
            <w:rPr>
              <w:noProof/>
            </w:rPr>
            <w:t>2023-2-21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92C" w:rsidRDefault="00F8392C">
      <w:r>
        <w:separator/>
      </w:r>
    </w:p>
  </w:footnote>
  <w:footnote w:type="continuationSeparator" w:id="0">
    <w:p w:rsidR="00F8392C" w:rsidRDefault="00F83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286EEC"/>
    <w:rsid w:val="002E4DC2"/>
    <w:rsid w:val="003055E4"/>
    <w:rsid w:val="00307760"/>
    <w:rsid w:val="00322719"/>
    <w:rsid w:val="00425F62"/>
    <w:rsid w:val="004C4916"/>
    <w:rsid w:val="0052233A"/>
    <w:rsid w:val="00634265"/>
    <w:rsid w:val="007162BA"/>
    <w:rsid w:val="00731C50"/>
    <w:rsid w:val="0075012D"/>
    <w:rsid w:val="00775BB5"/>
    <w:rsid w:val="00780144"/>
    <w:rsid w:val="0082575E"/>
    <w:rsid w:val="00B4522B"/>
    <w:rsid w:val="00C53AFA"/>
    <w:rsid w:val="00C90668"/>
    <w:rsid w:val="00D16C4C"/>
    <w:rsid w:val="00D87114"/>
    <w:rsid w:val="00E6049A"/>
    <w:rsid w:val="00EE2438"/>
    <w:rsid w:val="00EE58DB"/>
    <w:rsid w:val="00F8392C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903AF0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DB5AD-199F-4562-8727-A032FD21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1043</TotalTime>
  <Pages>1</Pages>
  <Words>65</Words>
  <Characters>375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2023-02-22T01:47:00Z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(3)lzhcvVUVtcm3JNLoXW/ASgLLSXgESNk0U+Lppk3cAJ2VJiViWMToflSNchYkAI/ht845kjC+
yJU8bLCUjgLNO8Up0scdsbismegX/4hj8n7gOCylcHEoi/6V3nyaFTdUiUh8AsCgtnh8MK12
lVyjfwvSjO66+jmEdfwyq01p3V4k67/Mu81p0A6jweuudL9Huctb4Db/HYTWwsRdpvc34JaU
Lx8QFmW+cRRREFJCx4</vt:lpwstr>
  </property>
  <property fmtid="{D5CDD505-2E9C-101B-9397-08002B2CF9AE}" pid="7" name="_2015_ms_pID_7253431">
    <vt:lpwstr>s52tP1cEgFDmhgDZvvAVFWfdeFLO0BCmt6AJCpStgVSOJHtsWGTl3q
GTZ1wwwUI/+sZzlcZIC2aOp9bXWIWD2/jM1NMOTBr+eHzkSf30t23WInRyDkAW81+zZOfCli
Et9GQiGFTg6HIzkyDs7HgCmw9iZQkfTxuIAK7spkIvW4kfyplaBpOxmYHYndUv6has75BOcS
T/0xIziOLwgm/vECNw5RGmWMGhHmoBqbv1rT</vt:lpwstr>
  </property>
  <property fmtid="{D5CDD505-2E9C-101B-9397-08002B2CF9AE}" pid="8" name="_2015_ms_pID_7253432">
    <vt:lpwstr>pg==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