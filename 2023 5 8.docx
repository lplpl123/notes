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A2451A" w:rsidP="00775BB5">
      <w:pPr>
        <w:spacing w:line="240" w:lineRule="auto"/>
      </w:pPr>
      <w:r>
        <w:rPr>
          <w:rFonts w:hint="eastAsia"/>
        </w:rPr>
        <w:t>有可能我要追求别的东西了，而不是技术了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感觉技术也学的差不多了，哲学也学的差不多了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是不是就要变现了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是不是该学人际关系了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好像我知道了软件是怎么开发的，原理是怎么样的，我就不再有兴趣了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我现在说白了就是对人际关系感兴趣</w:t>
      </w:r>
      <w:r>
        <w:br/>
      </w:r>
      <w:r>
        <w:rPr>
          <w:rFonts w:hint="eastAsia"/>
        </w:rPr>
        <w:t>精气神三个并行也不是不可以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感觉做减法也挺好玩的</w:t>
      </w:r>
    </w:p>
    <w:p w:rsidR="00A2451A" w:rsidRDefault="00A2451A" w:rsidP="00775BB5">
      <w:pPr>
        <w:spacing w:line="240" w:lineRule="auto"/>
      </w:pPr>
      <w:r>
        <w:rPr>
          <w:rFonts w:hint="eastAsia"/>
        </w:rPr>
        <w:t>要学会做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简，完成的就要舍去，这样才是片叶不沾身</w:t>
      </w:r>
    </w:p>
    <w:p w:rsidR="00093D1F" w:rsidRDefault="00093D1F" w:rsidP="00775BB5">
      <w:pPr>
        <w:spacing w:line="240" w:lineRule="auto"/>
      </w:pPr>
      <w:r>
        <w:rPr>
          <w:rFonts w:hint="eastAsia"/>
        </w:rPr>
        <w:t>其他的东西实在是没有什么意思了，只能进行创业了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我现在好像唯一有兴趣的就是创业了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我在家无聊，可以进行创业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原来我长的真的很丑的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好像我真正想做的应该就是</w:t>
      </w:r>
      <w:r w:rsidR="008F1AE4">
        <w:rPr>
          <w:rFonts w:hint="eastAsia"/>
        </w:rPr>
        <w:t>创业</w:t>
      </w:r>
    </w:p>
    <w:p w:rsidR="003C3D8B" w:rsidRDefault="003C3D8B" w:rsidP="00775BB5">
      <w:pPr>
        <w:spacing w:line="240" w:lineRule="auto"/>
      </w:pPr>
      <w:r>
        <w:rPr>
          <w:rFonts w:hint="eastAsia"/>
        </w:rPr>
        <w:t>我的外貌还不够好看，还是只能继续努力</w:t>
      </w:r>
    </w:p>
    <w:p w:rsidR="003C3D8B" w:rsidRDefault="003C3D8B" w:rsidP="00775BB5">
      <w:pPr>
        <w:spacing w:line="240" w:lineRule="auto"/>
      </w:pPr>
      <w:r>
        <w:rPr>
          <w:rFonts w:hint="eastAsia"/>
        </w:rPr>
        <w:t>它说话敢这么死气洋洋的，我也没心肠了</w:t>
      </w:r>
    </w:p>
    <w:p w:rsidR="00C710ED" w:rsidRDefault="00C710ED" w:rsidP="00775BB5">
      <w:pPr>
        <w:spacing w:line="240" w:lineRule="auto"/>
      </w:pPr>
      <w:r>
        <w:rPr>
          <w:rFonts w:hint="eastAsia"/>
        </w:rPr>
        <w:t>我真的不在乎工作，因为我自己是想创业的</w:t>
      </w:r>
    </w:p>
    <w:p w:rsidR="00557202" w:rsidRDefault="00557202" w:rsidP="00775BB5">
      <w:pPr>
        <w:spacing w:line="240" w:lineRule="auto"/>
      </w:pPr>
      <w:r>
        <w:rPr>
          <w:rFonts w:hint="eastAsia"/>
        </w:rPr>
        <w:t>不知道该怎么创业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创业就是要思考如何赚钱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其实一个项目就能看出来如何赚钱了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我好像也没有这个本事，因为我的</w:t>
      </w:r>
      <w:proofErr w:type="gramStart"/>
      <w:r>
        <w:rPr>
          <w:rFonts w:hint="eastAsia"/>
        </w:rPr>
        <w:t>知乎上的</w:t>
      </w:r>
      <w:proofErr w:type="gramEnd"/>
      <w:r>
        <w:rPr>
          <w:rFonts w:hint="eastAsia"/>
        </w:rPr>
        <w:t>东西根本也赚不了钱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真的不知道创业怎么搞，看来只能认准一个方向，然后好好地做</w:t>
      </w:r>
    </w:p>
    <w:p w:rsidR="00957E21" w:rsidRDefault="00957E21" w:rsidP="00775BB5">
      <w:pPr>
        <w:spacing w:line="240" w:lineRule="auto"/>
      </w:pPr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>就是脚本文件了</w:t>
      </w:r>
    </w:p>
    <w:p w:rsidR="00957E21" w:rsidRDefault="00957E21" w:rsidP="00775BB5">
      <w:pPr>
        <w:spacing w:line="240" w:lineRule="auto"/>
      </w:pPr>
      <w:r>
        <w:rPr>
          <w:rFonts w:hint="eastAsia"/>
        </w:rPr>
        <w:t>感觉真的很学不懂啊，好多东西有点复杂，什么证书了，什么</w:t>
      </w:r>
      <w:r w:rsidR="001B119E">
        <w:rPr>
          <w:rFonts w:hint="eastAsia"/>
        </w:rPr>
        <w:t>网络了</w:t>
      </w:r>
    </w:p>
    <w:p w:rsidR="001B119E" w:rsidRDefault="001B119E" w:rsidP="00775BB5">
      <w:pPr>
        <w:spacing w:line="240" w:lineRule="auto"/>
      </w:pPr>
      <w:r>
        <w:rPr>
          <w:rFonts w:hint="eastAsia"/>
        </w:rPr>
        <w:t>意思它配置的是这个节点的网络连接方式</w:t>
      </w:r>
    </w:p>
    <w:p w:rsidR="001B119E" w:rsidRDefault="001B119E" w:rsidP="00775BB5">
      <w:pPr>
        <w:spacing w:line="240" w:lineRule="auto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t>-</w:t>
      </w:r>
      <w:r>
        <w:rPr>
          <w:rFonts w:hint="eastAsia"/>
        </w:rPr>
        <w:t>server</w:t>
      </w:r>
      <w:r>
        <w:rPr>
          <w:rFonts w:hint="eastAsia"/>
        </w:rPr>
        <w:t>是自身的服务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773E20" w:rsidRDefault="00773E20" w:rsidP="00775BB5">
      <w:pPr>
        <w:spacing w:line="240" w:lineRule="auto"/>
      </w:pPr>
      <w:r>
        <w:rPr>
          <w:rFonts w:hint="eastAsia"/>
        </w:rPr>
        <w:t>看来</w:t>
      </w:r>
      <w:proofErr w:type="spellStart"/>
      <w:r>
        <w:rPr>
          <w:rFonts w:hint="eastAsia"/>
        </w:rPr>
        <w:t>cce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cce</w:t>
      </w:r>
      <w:proofErr w:type="spellEnd"/>
      <w:r>
        <w:rPr>
          <w:rFonts w:hint="eastAsia"/>
        </w:rPr>
        <w:t>集群就是视频上放的这些东西</w:t>
      </w:r>
    </w:p>
    <w:p w:rsidR="00773E20" w:rsidRDefault="00773E20" w:rsidP="00775BB5">
      <w:pPr>
        <w:spacing w:line="240" w:lineRule="auto"/>
      </w:pPr>
      <w:r>
        <w:rPr>
          <w:rFonts w:hint="eastAsia"/>
        </w:rPr>
        <w:t>原来会出现这个报告这是不安全的连接，原因是因为这个证书是我们自己颁发的</w:t>
      </w:r>
    </w:p>
    <w:p w:rsidR="00DA34E7" w:rsidRDefault="00DA34E7" w:rsidP="00775BB5">
      <w:pPr>
        <w:spacing w:line="240" w:lineRule="auto"/>
      </w:pPr>
      <w:r>
        <w:rPr>
          <w:rFonts w:hint="eastAsia"/>
        </w:rPr>
        <w:t>既然我作为一个运维，万一别人有问题了，来找我怎么办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为什么共享池是不一样的，然后</w:t>
      </w:r>
      <w:r>
        <w:rPr>
          <w:rFonts w:hint="eastAsia"/>
        </w:rPr>
        <w:t>notebook</w:t>
      </w:r>
      <w:r>
        <w:rPr>
          <w:rFonts w:hint="eastAsia"/>
        </w:rPr>
        <w:t>也是另外一个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看来是已经创建好的资源池，然后每当用户需要的时候，就会去大的资源池开通一个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但是具体是怎么开通呢，我并不是很清楚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一想到这么多的需要工作的内容，我就不想做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我把版本</w:t>
      </w:r>
      <w:r>
        <w:rPr>
          <w:rFonts w:hint="eastAsia"/>
        </w:rPr>
        <w:t>1</w:t>
      </w:r>
      <w:r>
        <w:rPr>
          <w:rFonts w:hint="eastAsia"/>
        </w:rPr>
        <w:t>减轻了，保存在</w:t>
      </w:r>
      <w:proofErr w:type="gramStart"/>
      <w:r>
        <w:rPr>
          <w:rFonts w:hint="eastAsia"/>
        </w:rPr>
        <w:t>了网盘里面</w:t>
      </w:r>
      <w:proofErr w:type="gramEnd"/>
      <w:r>
        <w:rPr>
          <w:rFonts w:hint="eastAsia"/>
        </w:rPr>
        <w:t>，这种感觉还是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爽的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我知道要怎么继续我自己的创作内容了，肯定还是要一边摸鱼，一边创作，不然太苦了，纯纯地创作自己的东西</w:t>
      </w:r>
    </w:p>
    <w:p w:rsidR="0081181C" w:rsidRDefault="0081181C" w:rsidP="00775BB5">
      <w:pPr>
        <w:spacing w:line="240" w:lineRule="auto"/>
      </w:pPr>
      <w:r>
        <w:rPr>
          <w:rFonts w:hint="eastAsia"/>
        </w:rPr>
        <w:t>今晚回去就试验下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但是这是一个矛盾，我在办公室不太能边摸鱼边干工作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那只能这样了，在办公室，就是按部就班；回家，就是只能边摸鱼边创作自己的事情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所以为什么我回家去了，就没有现在这种状态了，就只想躺平了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其实我也没多累，就是不知道为什么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我连自己的创作都没做，小说了这些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t>我是不是已经把人际的问题解决的差不多了</w:t>
      </w:r>
    </w:p>
    <w:p w:rsidR="00783304" w:rsidRDefault="00783304" w:rsidP="00775BB5">
      <w:pPr>
        <w:spacing w:line="240" w:lineRule="auto"/>
      </w:pPr>
      <w:r>
        <w:rPr>
          <w:rFonts w:hint="eastAsia"/>
        </w:rPr>
        <w:lastRenderedPageBreak/>
        <w:t>应该可以了，就是自己想</w:t>
      </w:r>
      <w:proofErr w:type="gramStart"/>
      <w:r>
        <w:rPr>
          <w:rFonts w:hint="eastAsia"/>
        </w:rPr>
        <w:t>做什么做什么</w:t>
      </w:r>
      <w:proofErr w:type="gramEnd"/>
    </w:p>
    <w:p w:rsidR="00783304" w:rsidRDefault="00783304" w:rsidP="00775BB5">
      <w:pPr>
        <w:spacing w:line="240" w:lineRule="auto"/>
      </w:pPr>
      <w:r>
        <w:rPr>
          <w:rFonts w:hint="eastAsia"/>
        </w:rPr>
        <w:t>还有一个方法能让我沉浸，就是进行顿悟</w:t>
      </w:r>
      <w:r w:rsidR="00EE0621">
        <w:rPr>
          <w:rFonts w:hint="eastAsia"/>
        </w:rPr>
        <w:t>，一旦我想到自己会有很多想法迸发出来我就会有动力做这件事情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就像运动一样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感觉创造还是挺好玩的，但是为什么我就是很多时候很懒，我觉得就是和我想要挑战这种人际关系有一定的关系，然后我现在想通了，我好像又不再那么感兴趣了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所以人生的意义到底是什么，我之前有短暂的一段时间是思考我要快意恩仇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现在好像又回到思考上面了，这是为什么呢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还有我发现只要我空虚的时候，只要打开一个课程在听，人生马上就有意义了</w:t>
      </w:r>
    </w:p>
    <w:p w:rsidR="00EE0621" w:rsidRDefault="00EE0621" w:rsidP="00775BB5">
      <w:pPr>
        <w:spacing w:line="240" w:lineRule="auto"/>
      </w:pPr>
      <w:r>
        <w:rPr>
          <w:rFonts w:hint="eastAsia"/>
        </w:rPr>
        <w:t>但是这样会不会造成我一天挂着这个呢，也不会，因为有自己的精气神</w:t>
      </w:r>
    </w:p>
    <w:p w:rsidR="005D1072" w:rsidRDefault="005D1072" w:rsidP="00775BB5">
      <w:pPr>
        <w:spacing w:line="240" w:lineRule="auto"/>
      </w:pPr>
      <w:r>
        <w:rPr>
          <w:rFonts w:hint="eastAsia"/>
        </w:rPr>
        <w:t>感觉比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版本好太多了</w:t>
      </w:r>
    </w:p>
    <w:p w:rsidR="005D1072" w:rsidRDefault="005D1072" w:rsidP="00775BB5">
      <w:pPr>
        <w:spacing w:line="240" w:lineRule="auto"/>
      </w:pPr>
      <w:r>
        <w:rPr>
          <w:rFonts w:hint="eastAsia"/>
        </w:rPr>
        <w:t>肯定是一个版本比之前的版本更加厉害的</w:t>
      </w:r>
    </w:p>
    <w:p w:rsidR="005D1072" w:rsidRDefault="005D1072" w:rsidP="00775BB5">
      <w:pPr>
        <w:spacing w:line="240" w:lineRule="auto"/>
      </w:pPr>
      <w:r>
        <w:rPr>
          <w:rFonts w:hint="eastAsia"/>
        </w:rPr>
        <w:t>原来</w:t>
      </w:r>
      <w:proofErr w:type="gramStart"/>
      <w:r>
        <w:rPr>
          <w:rFonts w:hint="eastAsia"/>
        </w:rPr>
        <w:t>非常小非常小</w:t>
      </w:r>
      <w:proofErr w:type="gramEnd"/>
      <w:r>
        <w:rPr>
          <w:rFonts w:hint="eastAsia"/>
        </w:rPr>
        <w:t>的一个功能，都是需要费劲九牛二虎之力的，然后用户也看不到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我真的发现了，好像家庭条件比较差的，都去搞技术了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然后家里面还有一定条件的，都去体制内了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那我为什么会来大厂搞这个呢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这个</w:t>
      </w:r>
      <w:r>
        <w:rPr>
          <w:rFonts w:hint="eastAsia"/>
        </w:rPr>
        <w:t>app</w:t>
      </w:r>
      <w:r>
        <w:rPr>
          <w:rFonts w:hint="eastAsia"/>
        </w:rPr>
        <w:t>做出来没人用，没有市场，那我就自己用</w:t>
      </w:r>
    </w:p>
    <w:p w:rsidR="009B652A" w:rsidRDefault="009B652A" w:rsidP="00775BB5">
      <w:pPr>
        <w:spacing w:line="240" w:lineRule="auto"/>
      </w:pPr>
      <w:r>
        <w:rPr>
          <w:rFonts w:hint="eastAsia"/>
        </w:rPr>
        <w:t>我觉得为什么我没有流量，是因为我没有质量，我所有的作品都还</w:t>
      </w:r>
    </w:p>
    <w:p w:rsidR="00626CE5" w:rsidRDefault="00626CE5" w:rsidP="00775BB5">
      <w:pPr>
        <w:spacing w:line="240" w:lineRule="auto"/>
      </w:pPr>
      <w:r>
        <w:rPr>
          <w:rFonts w:hint="eastAsia"/>
        </w:rPr>
        <w:t>干个公务员也挺好的</w:t>
      </w:r>
    </w:p>
    <w:p w:rsidR="00626CE5" w:rsidRDefault="00626CE5" w:rsidP="00775BB5">
      <w:pPr>
        <w:spacing w:line="240" w:lineRule="auto"/>
      </w:pPr>
      <w:r>
        <w:rPr>
          <w:rFonts w:hint="eastAsia"/>
        </w:rPr>
        <w:t>我现在又处于这种状态下了</w:t>
      </w:r>
    </w:p>
    <w:p w:rsidR="00D0660D" w:rsidRDefault="00D0660D" w:rsidP="00775BB5">
      <w:pPr>
        <w:spacing w:line="240" w:lineRule="auto"/>
      </w:pPr>
      <w:r>
        <w:rPr>
          <w:rFonts w:hint="eastAsia"/>
        </w:rPr>
        <w:t>比较完整的项目就可以先放放了</w:t>
      </w:r>
    </w:p>
    <w:p w:rsidR="0077480C" w:rsidRDefault="0077480C" w:rsidP="00775BB5">
      <w:pPr>
        <w:spacing w:line="240" w:lineRule="auto"/>
      </w:pPr>
      <w:proofErr w:type="gramStart"/>
      <w:r>
        <w:rPr>
          <w:rFonts w:hint="eastAsia"/>
        </w:rPr>
        <w:t>做运维</w:t>
      </w:r>
      <w:proofErr w:type="gramEnd"/>
      <w:r>
        <w:rPr>
          <w:rFonts w:hint="eastAsia"/>
        </w:rPr>
        <w:t>最重要的能力就是要看懂日志</w:t>
      </w:r>
    </w:p>
    <w:p w:rsidR="0077480C" w:rsidRDefault="0077480C" w:rsidP="00775BB5">
      <w:pPr>
        <w:spacing w:line="240" w:lineRule="auto"/>
      </w:pPr>
      <w:proofErr w:type="gramStart"/>
      <w:r>
        <w:rPr>
          <w:rFonts w:hint="eastAsia"/>
        </w:rPr>
        <w:t>社招和校招</w:t>
      </w:r>
      <w:proofErr w:type="gramEnd"/>
      <w:r>
        <w:rPr>
          <w:rFonts w:hint="eastAsia"/>
        </w:rPr>
        <w:t>我感觉也差不多</w:t>
      </w:r>
    </w:p>
    <w:p w:rsidR="0082608B" w:rsidRDefault="0082608B" w:rsidP="00775BB5">
      <w:pPr>
        <w:spacing w:line="240" w:lineRule="auto"/>
      </w:pPr>
      <w:r>
        <w:rPr>
          <w:rFonts w:hint="eastAsia"/>
        </w:rPr>
        <w:t>我的手写数字识别，我还想更新一个版本呢</w:t>
      </w:r>
    </w:p>
    <w:p w:rsidR="0082608B" w:rsidRDefault="0082608B" w:rsidP="00775BB5">
      <w:pPr>
        <w:spacing w:line="240" w:lineRule="auto"/>
      </w:pPr>
      <w:r>
        <w:rPr>
          <w:rFonts w:hint="eastAsia"/>
        </w:rPr>
        <w:t>只能说只会越来越准确，但是功能上也不会有什么变化吧</w:t>
      </w:r>
    </w:p>
    <w:p w:rsidR="0082608B" w:rsidRDefault="0082608B" w:rsidP="00775BB5">
      <w:pPr>
        <w:spacing w:line="240" w:lineRule="auto"/>
      </w:pPr>
      <w:r>
        <w:rPr>
          <w:rFonts w:hint="eastAsia"/>
        </w:rPr>
        <w:t>可以不断组件我的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网络</w:t>
      </w:r>
    </w:p>
    <w:p w:rsidR="0082608B" w:rsidRPr="005D1072" w:rsidRDefault="0082608B" w:rsidP="00775BB5">
      <w:pPr>
        <w:spacing w:line="240" w:lineRule="auto"/>
        <w:rPr>
          <w:rFonts w:hint="eastAsia"/>
        </w:rPr>
      </w:pPr>
      <w:r>
        <w:rPr>
          <w:rFonts w:hint="eastAsia"/>
        </w:rPr>
        <w:t>识别手写数字，然后识别汽车</w:t>
      </w:r>
      <w:bookmarkStart w:id="0" w:name="_GoBack"/>
      <w:bookmarkEnd w:id="0"/>
    </w:p>
    <w:p w:rsidR="00093D1F" w:rsidRDefault="00093D1F" w:rsidP="00775BB5">
      <w:pPr>
        <w:spacing w:line="240" w:lineRule="auto"/>
      </w:pPr>
    </w:p>
    <w:p w:rsidR="00093D1F" w:rsidRDefault="00093D1F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9B652A">
        <w:t>8</w:t>
      </w:r>
      <w:r w:rsidR="00626CE5">
        <w:t>8</w:t>
      </w:r>
    </w:p>
    <w:p w:rsidR="00DE48EE" w:rsidRDefault="00DE48EE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</w:t>
      </w:r>
      <w:r w:rsidR="0081181C">
        <w:t>3</w:t>
      </w:r>
    </w:p>
    <w:p w:rsidR="001B119E" w:rsidRDefault="001B119E" w:rsidP="00775BB5">
      <w:pPr>
        <w:spacing w:line="240" w:lineRule="auto"/>
      </w:pP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</w:t>
      </w:r>
      <w:r w:rsidR="0077480C">
        <w:t>1</w:t>
      </w:r>
    </w:p>
    <w:p w:rsidR="00783304" w:rsidRDefault="00783304" w:rsidP="00775BB5">
      <w:pPr>
        <w:spacing w:line="240" w:lineRule="auto"/>
      </w:pPr>
      <w:r>
        <w:t>C</w:t>
      </w:r>
      <w:r>
        <w:rPr>
          <w:rFonts w:hint="eastAsia"/>
        </w:rPr>
        <w:t>huang</w:t>
      </w:r>
      <w:r>
        <w:t xml:space="preserve"> 9</w:t>
      </w:r>
      <w:r w:rsidR="005D1072">
        <w:t>4</w:t>
      </w:r>
    </w:p>
    <w:p w:rsidR="0077480C" w:rsidRDefault="0077480C" w:rsidP="00775BB5">
      <w:pPr>
        <w:spacing w:line="240" w:lineRule="auto"/>
        <w:rPr>
          <w:rFonts w:hint="eastAsia"/>
        </w:rPr>
      </w:pPr>
      <w:r>
        <w:rPr>
          <w:rFonts w:hint="eastAsia"/>
        </w:rPr>
        <w:t>A</w:t>
      </w:r>
      <w:r>
        <w:t>I 9</w:t>
      </w:r>
      <w:r w:rsidR="0082608B">
        <w:t>8</w:t>
      </w:r>
    </w:p>
    <w:sectPr w:rsidR="007748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CD4" w:rsidRDefault="00E94CD4">
      <w:r>
        <w:separator/>
      </w:r>
    </w:p>
  </w:endnote>
  <w:endnote w:type="continuationSeparator" w:id="0">
    <w:p w:rsidR="00E94CD4" w:rsidRDefault="00E9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83304">
            <w:rPr>
              <w:noProof/>
            </w:rPr>
            <w:t>2023-5-8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CD4" w:rsidRDefault="00E94CD4">
      <w:r>
        <w:separator/>
      </w:r>
    </w:p>
  </w:footnote>
  <w:footnote w:type="continuationSeparator" w:id="0">
    <w:p w:rsidR="00E94CD4" w:rsidRDefault="00E94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93D1F"/>
    <w:rsid w:val="000A5079"/>
    <w:rsid w:val="0012175A"/>
    <w:rsid w:val="00152B8F"/>
    <w:rsid w:val="001B119E"/>
    <w:rsid w:val="003055E4"/>
    <w:rsid w:val="00307760"/>
    <w:rsid w:val="00322719"/>
    <w:rsid w:val="003C3D8B"/>
    <w:rsid w:val="00425F62"/>
    <w:rsid w:val="0052233A"/>
    <w:rsid w:val="00557202"/>
    <w:rsid w:val="005D1072"/>
    <w:rsid w:val="00626CE5"/>
    <w:rsid w:val="00634265"/>
    <w:rsid w:val="007162BA"/>
    <w:rsid w:val="0075012D"/>
    <w:rsid w:val="00773E20"/>
    <w:rsid w:val="0077480C"/>
    <w:rsid w:val="00775BB5"/>
    <w:rsid w:val="00780144"/>
    <w:rsid w:val="00783304"/>
    <w:rsid w:val="0081181C"/>
    <w:rsid w:val="0082608B"/>
    <w:rsid w:val="008F1AE4"/>
    <w:rsid w:val="00957E21"/>
    <w:rsid w:val="009B652A"/>
    <w:rsid w:val="00A2451A"/>
    <w:rsid w:val="00C53AFA"/>
    <w:rsid w:val="00C710ED"/>
    <w:rsid w:val="00D0660D"/>
    <w:rsid w:val="00D16C4C"/>
    <w:rsid w:val="00D87114"/>
    <w:rsid w:val="00DA34E7"/>
    <w:rsid w:val="00DE48EE"/>
    <w:rsid w:val="00E94CD4"/>
    <w:rsid w:val="00EE0621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2A2E1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73A5F-7408-49D6-8C3C-813E22C8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524</TotalTime>
  <Pages>2</Pages>
  <Words>228</Words>
  <Characters>1300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2023-05-08T10:02:00Z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(3)gH5FUXdxnyrIRs5IR/WHl29f+igOXMZMgnuFUOJzj5INUfuM7T7+jq/bV6/pWX0nlf8v7kI7
VFjSeCX5uRIsW4yrHMvOc7HzbTBamjvFM06z6MP44Lm1cMvH8ZbtHL3Z7hFl0PhcOR6fcVdk
d7E2i3I1k2EipemSEi+YCSlCFRIBF4/w/ZsFH2m7GSO5YqOCyDHfIpaenHng8kwyKOi6cWv4
FaGW4265AWPIwrT6cr</vt:lpwstr>
  </property>
  <property fmtid="{D5CDD505-2E9C-101B-9397-08002B2CF9AE}" pid="7" name="_2015_ms_pID_7253431">
    <vt:lpwstr>rc4lPiu7mXd4ICVXyMTvYulCBtD48ZwqSzIwce7XSsL40ERrE3J6XR
E1oIqnLmT5KiXd+/TBbB7AEuF3dFaKz54XIszrbS6hLWQ/7ZSzxLNORB4X+RfC6Y4tPeXpNi
JVmwqvDVKjQJ2BqVjP20Eq8lfp0OeARpddqi7QhUMKmTaBCrD4+/FdqPAO3547AKNW5tTUm8
l+jHQD6Vaw3bq0WcWIylmTiT+U/9/fBvtpYT</vt:lpwstr>
  </property>
  <property fmtid="{D5CDD505-2E9C-101B-9397-08002B2CF9AE}" pid="8" name="_2015_ms_pID_7253432">
    <vt:lpwstr>DQ==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