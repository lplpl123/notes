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C64" w:rsidRDefault="00214C64" w:rsidP="00775BB5">
      <w:pPr>
        <w:spacing w:line="240" w:lineRule="auto"/>
      </w:pPr>
      <w:r>
        <w:rPr>
          <w:rFonts w:hint="eastAsia"/>
        </w:rPr>
        <w:t>想干什么干什么</w:t>
      </w:r>
    </w:p>
    <w:p w:rsidR="00214C64" w:rsidRDefault="00214C64" w:rsidP="00775BB5">
      <w:pPr>
        <w:spacing w:line="240" w:lineRule="auto"/>
      </w:pPr>
      <w:r>
        <w:rPr>
          <w:rFonts w:hint="eastAsia"/>
        </w:rPr>
        <w:t>我他妈不想分享了，这种有什么好分享的</w:t>
      </w:r>
    </w:p>
    <w:p w:rsidR="00494E5E" w:rsidRDefault="00494E5E" w:rsidP="00775BB5">
      <w:pPr>
        <w:spacing w:line="240" w:lineRule="auto"/>
      </w:pPr>
      <w:r>
        <w:rPr>
          <w:rFonts w:hint="eastAsia"/>
        </w:rPr>
        <w:t>这种根据量来判定的指标根本就没有什么用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把塞尔达的各种操作都写下来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是因为怕伤到我的眼睛吗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为什么会有两个网络呢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我连原理都还不是很清楚的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因为我已经没有其他办法了，只能通过深呼吸来救赎我自己了</w:t>
      </w:r>
    </w:p>
    <w:p w:rsidR="00BA0D09" w:rsidRDefault="00BA0D09" w:rsidP="00775BB5">
      <w:pPr>
        <w:spacing w:line="240" w:lineRule="auto"/>
      </w:pPr>
      <w:r>
        <w:rPr>
          <w:rFonts w:hint="eastAsia"/>
        </w:rPr>
        <w:t>看来又要复刻下这个人家写好的，看看具体的数字形状是个什么样的</w:t>
      </w:r>
    </w:p>
    <w:p w:rsidR="00065915" w:rsidRDefault="00065915" w:rsidP="00775BB5">
      <w:pPr>
        <w:spacing w:line="240" w:lineRule="auto"/>
      </w:pPr>
      <w:r>
        <w:rPr>
          <w:rFonts w:hint="eastAsia"/>
        </w:rPr>
        <w:t>主要是王国之泪的敌人不好玩</w:t>
      </w:r>
    </w:p>
    <w:p w:rsidR="001B48AE" w:rsidRDefault="001B48AE" w:rsidP="00775BB5">
      <w:pPr>
        <w:spacing w:line="240" w:lineRule="auto"/>
      </w:pPr>
      <w:r>
        <w:rPr>
          <w:rFonts w:hint="eastAsia"/>
        </w:rPr>
        <w:t>我实在是不想当</w:t>
      </w:r>
      <w:r>
        <w:rPr>
          <w:rFonts w:hint="eastAsia"/>
        </w:rPr>
        <w:t>od</w:t>
      </w:r>
      <w:r>
        <w:rPr>
          <w:rFonts w:hint="eastAsia"/>
        </w:rPr>
        <w:t>了</w:t>
      </w:r>
    </w:p>
    <w:p w:rsidR="00026170" w:rsidRDefault="00026170" w:rsidP="00775BB5">
      <w:pPr>
        <w:spacing w:line="240" w:lineRule="auto"/>
      </w:pPr>
      <w:r>
        <w:rPr>
          <w:rFonts w:hint="eastAsia"/>
        </w:rPr>
        <w:t>我感觉我的能力倒是达到了，但是我没有入场券了，这就比较尴尬了</w:t>
      </w:r>
    </w:p>
    <w:p w:rsidR="00E845EA" w:rsidRDefault="00E845EA" w:rsidP="00775BB5">
      <w:pPr>
        <w:spacing w:line="240" w:lineRule="auto"/>
      </w:pPr>
      <w:r>
        <w:rPr>
          <w:rFonts w:hint="eastAsia"/>
        </w:rPr>
        <w:t>他们这种修改了一点点东西，就可以提交更改一个版本</w:t>
      </w:r>
    </w:p>
    <w:p w:rsidR="00E845EA" w:rsidRDefault="00E845EA" w:rsidP="00775BB5">
      <w:pPr>
        <w:spacing w:line="240" w:lineRule="auto"/>
      </w:pPr>
      <w:r>
        <w:rPr>
          <w:rFonts w:hint="eastAsia"/>
        </w:rPr>
        <w:t>除了深呼吸我再也相信不了其他的任何东西了，这个已经是我的救命稻草了</w:t>
      </w:r>
    </w:p>
    <w:p w:rsidR="00E845EA" w:rsidRDefault="00E845EA" w:rsidP="00775BB5">
      <w:pPr>
        <w:spacing w:line="240" w:lineRule="auto"/>
      </w:pPr>
      <w:r>
        <w:rPr>
          <w:rFonts w:hint="eastAsia"/>
        </w:rPr>
        <w:t>其实我什么都不做，只是深呼吸都可以的</w:t>
      </w:r>
    </w:p>
    <w:p w:rsidR="00E845EA" w:rsidRDefault="00E845EA" w:rsidP="00775BB5">
      <w:pPr>
        <w:spacing w:line="240" w:lineRule="auto"/>
      </w:pPr>
      <w:r>
        <w:rPr>
          <w:rFonts w:hint="eastAsia"/>
        </w:rPr>
        <w:t>根本没有办法交流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在华为想找个人帮忙根本是不可能的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真的悲哀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这种负向改进，根本就不是我想要的那种感觉，还不如我自己创建的公司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也没有人在乎利益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利益的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主要是塞尔达传说</w:t>
      </w:r>
      <w:r>
        <w:rPr>
          <w:rFonts w:hint="eastAsia"/>
        </w:rPr>
        <w:t>-</w:t>
      </w:r>
      <w:r>
        <w:rPr>
          <w:rFonts w:hint="eastAsia"/>
        </w:rPr>
        <w:t>王国之泪的敌人系统太</w:t>
      </w:r>
      <w:r>
        <w:rPr>
          <w:rFonts w:hint="eastAsia"/>
        </w:rPr>
        <w:t>low</w:t>
      </w:r>
    </w:p>
    <w:p w:rsidR="002B7B20" w:rsidRDefault="002B7B20" w:rsidP="00775BB5">
      <w:pPr>
        <w:spacing w:line="240" w:lineRule="auto"/>
      </w:pPr>
      <w:r>
        <w:rPr>
          <w:rFonts w:hint="eastAsia"/>
        </w:rPr>
        <w:t>建造系统的话，其实可以直接去玩我的世界</w:t>
      </w:r>
    </w:p>
    <w:p w:rsidR="00012F9D" w:rsidRDefault="00012F9D" w:rsidP="00775BB5">
      <w:pPr>
        <w:spacing w:line="240" w:lineRule="auto"/>
      </w:pPr>
      <w:r>
        <w:rPr>
          <w:rFonts w:hint="eastAsia"/>
        </w:rPr>
        <w:t>建造系统的话，还不如自己做游戏带来的成就感舒服</w:t>
      </w:r>
    </w:p>
    <w:p w:rsidR="00012F9D" w:rsidRDefault="00012F9D" w:rsidP="00775BB5">
      <w:pPr>
        <w:spacing w:line="240" w:lineRule="auto"/>
      </w:pPr>
      <w:r>
        <w:rPr>
          <w:rFonts w:hint="eastAsia"/>
        </w:rPr>
        <w:t>停下来之后，我就不知道要干什么了</w:t>
      </w:r>
    </w:p>
    <w:p w:rsidR="00012F9D" w:rsidRDefault="00012F9D" w:rsidP="00775BB5">
      <w:pPr>
        <w:spacing w:line="240" w:lineRule="auto"/>
      </w:pPr>
      <w:r>
        <w:rPr>
          <w:rFonts w:hint="eastAsia"/>
        </w:rPr>
        <w:t>我只想回去睡觉去</w:t>
      </w:r>
    </w:p>
    <w:p w:rsidR="00012F9D" w:rsidRDefault="00012F9D" w:rsidP="00775BB5">
      <w:pPr>
        <w:spacing w:line="240" w:lineRule="auto"/>
      </w:pPr>
      <w:r>
        <w:rPr>
          <w:rFonts w:hint="eastAsia"/>
        </w:rPr>
        <w:t>O</w:t>
      </w:r>
      <w:r>
        <w:t>D</w:t>
      </w:r>
      <w:r>
        <w:rPr>
          <w:rFonts w:hint="eastAsia"/>
        </w:rPr>
        <w:t>根本就不可能</w:t>
      </w:r>
      <w:r w:rsidR="00E27CCF">
        <w:rPr>
          <w:rFonts w:hint="eastAsia"/>
        </w:rPr>
        <w:t>干到管理层</w:t>
      </w:r>
    </w:p>
    <w:p w:rsidR="00F6269F" w:rsidRDefault="00F6269F" w:rsidP="00775BB5">
      <w:pPr>
        <w:spacing w:line="240" w:lineRule="auto"/>
      </w:pPr>
      <w:r>
        <w:rPr>
          <w:rFonts w:hint="eastAsia"/>
        </w:rPr>
        <w:t>在数学里面随随便便一个看起来没有任何特殊含义的数学公式，在物理上面都代表了一种实际应用</w:t>
      </w:r>
    </w:p>
    <w:p w:rsidR="00F6269F" w:rsidRDefault="00F6269F" w:rsidP="00775BB5">
      <w:pPr>
        <w:spacing w:line="240" w:lineRule="auto"/>
      </w:pPr>
      <w:r>
        <w:rPr>
          <w:rFonts w:hint="eastAsia"/>
        </w:rPr>
        <w:t>多看看这个伪代码，多看懂这个伪代码</w:t>
      </w:r>
    </w:p>
    <w:p w:rsidR="00F6269F" w:rsidRDefault="00F6269F" w:rsidP="00775BB5">
      <w:pPr>
        <w:spacing w:line="240" w:lineRule="auto"/>
      </w:pPr>
      <w:r>
        <w:rPr>
          <w:rFonts w:hint="eastAsia"/>
        </w:rPr>
        <w:t>其实整个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的原理我也不是很清晰</w:t>
      </w:r>
    </w:p>
    <w:p w:rsidR="00F6269F" w:rsidRDefault="00F6269F" w:rsidP="00775BB5">
      <w:pPr>
        <w:spacing w:line="240" w:lineRule="auto"/>
      </w:pPr>
      <w:r>
        <w:rPr>
          <w:rFonts w:hint="eastAsia"/>
        </w:rPr>
        <w:t>其实看书还是挺好玩的，看一句话，</w:t>
      </w:r>
      <w:r w:rsidR="004C07A6">
        <w:rPr>
          <w:rFonts w:hint="eastAsia"/>
        </w:rPr>
        <w:t>消一个点</w:t>
      </w:r>
    </w:p>
    <w:p w:rsidR="004C07A6" w:rsidRDefault="004C07A6" w:rsidP="00775BB5">
      <w:pPr>
        <w:spacing w:line="240" w:lineRule="auto"/>
      </w:pPr>
      <w:r>
        <w:rPr>
          <w:rFonts w:hint="eastAsia"/>
        </w:rPr>
        <w:t>皇帝内经也看不懂，而且我现在感觉黄帝内经也治不了我</w:t>
      </w:r>
    </w:p>
    <w:p w:rsidR="00FF5A94" w:rsidRDefault="00FF5A94" w:rsidP="00775BB5">
      <w:pPr>
        <w:spacing w:line="240" w:lineRule="auto"/>
      </w:pPr>
      <w:r>
        <w:rPr>
          <w:rFonts w:hint="eastAsia"/>
        </w:rPr>
        <w:t>还是有点混乱</w:t>
      </w:r>
    </w:p>
    <w:p w:rsidR="00D74BB7" w:rsidRDefault="00D74BB7" w:rsidP="00775BB5">
      <w:pPr>
        <w:spacing w:line="240" w:lineRule="auto"/>
      </w:pPr>
      <w:r>
        <w:rPr>
          <w:rFonts w:hint="eastAsia"/>
        </w:rPr>
        <w:t>我帮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做了这么多事情，我自己也得不到任何的好处</w:t>
      </w:r>
    </w:p>
    <w:p w:rsidR="00E07C7D" w:rsidRDefault="00E07C7D" w:rsidP="00775BB5">
      <w:pPr>
        <w:spacing w:line="240" w:lineRule="auto"/>
      </w:pPr>
      <w:r>
        <w:rPr>
          <w:rFonts w:hint="eastAsia"/>
        </w:rPr>
        <w:t>难道我又要进行这个消点了</w:t>
      </w:r>
    </w:p>
    <w:p w:rsidR="00E07C7D" w:rsidRDefault="00E07C7D" w:rsidP="00775BB5">
      <w:pPr>
        <w:spacing w:line="240" w:lineRule="auto"/>
      </w:pPr>
      <w:r>
        <w:rPr>
          <w:rFonts w:hint="eastAsia"/>
        </w:rPr>
        <w:t>不知道干嘛，我又不想专注创作，还是继续看小说吧</w:t>
      </w:r>
    </w:p>
    <w:p w:rsidR="0055477D" w:rsidRDefault="0055477D" w:rsidP="00775BB5">
      <w:pPr>
        <w:spacing w:line="240" w:lineRule="auto"/>
      </w:pPr>
      <w:r>
        <w:rPr>
          <w:rFonts w:hint="eastAsia"/>
        </w:rPr>
        <w:t>我也成功把自己搞到没什么朋友了</w:t>
      </w:r>
    </w:p>
    <w:p w:rsidR="0055477D" w:rsidRDefault="0055477D" w:rsidP="00775BB5">
      <w:pPr>
        <w:spacing w:line="240" w:lineRule="auto"/>
      </w:pPr>
      <w:r>
        <w:rPr>
          <w:rFonts w:hint="eastAsia"/>
        </w:rPr>
        <w:t>感觉我好累啊，实在是不想创作了，我创作的这种已经减慢了很多了</w:t>
      </w:r>
    </w:p>
    <w:p w:rsidR="007F053D" w:rsidRDefault="007F053D" w:rsidP="00775BB5">
      <w:pPr>
        <w:spacing w:line="240" w:lineRule="auto"/>
      </w:pPr>
      <w:r>
        <w:rPr>
          <w:rFonts w:hint="eastAsia"/>
        </w:rPr>
        <w:t>得就得了，按照中医的说法，这是一种流感</w:t>
      </w:r>
    </w:p>
    <w:p w:rsidR="007F053D" w:rsidRDefault="007F053D" w:rsidP="00775BB5">
      <w:pPr>
        <w:spacing w:line="240" w:lineRule="auto"/>
      </w:pPr>
      <w:proofErr w:type="gramStart"/>
      <w:r>
        <w:rPr>
          <w:rFonts w:hint="eastAsia"/>
        </w:rPr>
        <w:t>云星就是</w:t>
      </w:r>
      <w:proofErr w:type="gramEnd"/>
      <w:r>
        <w:rPr>
          <w:rFonts w:hint="eastAsia"/>
        </w:rPr>
        <w:t>简简单单地做了一个前后端系统，来和华为云对接，这就是他们的创业了</w:t>
      </w:r>
    </w:p>
    <w:p w:rsidR="001D048C" w:rsidRDefault="001D048C" w:rsidP="00775BB5">
      <w:pPr>
        <w:spacing w:line="240" w:lineRule="auto"/>
        <w:rPr>
          <w:rFonts w:hint="eastAsia"/>
        </w:rPr>
      </w:pPr>
      <w:r>
        <w:rPr>
          <w:rFonts w:hint="eastAsia"/>
        </w:rPr>
        <w:t>说得对，我就是来体验生活的</w:t>
      </w:r>
    </w:p>
    <w:p w:rsidR="00214C64" w:rsidRDefault="001D048C" w:rsidP="00775BB5">
      <w:pPr>
        <w:spacing w:line="240" w:lineRule="auto"/>
      </w:pPr>
      <w:r>
        <w:rPr>
          <w:rFonts w:hint="eastAsia"/>
        </w:rPr>
        <w:t>昨天看</w:t>
      </w:r>
      <w:proofErr w:type="gramStart"/>
      <w:r>
        <w:rPr>
          <w:rFonts w:hint="eastAsia"/>
        </w:rPr>
        <w:t>那个只是</w:t>
      </w:r>
      <w:proofErr w:type="gramEnd"/>
      <w:r>
        <w:rPr>
          <w:rFonts w:hint="eastAsia"/>
        </w:rPr>
        <w:t>一个值的更新</w:t>
      </w:r>
      <w:r w:rsidR="00FA7265">
        <w:rPr>
          <w:rFonts w:hint="eastAsia"/>
        </w:rPr>
        <w:t>，我现在要确认是否是一个值，还是整个</w:t>
      </w:r>
      <w:r w:rsidR="00FA7265">
        <w:rPr>
          <w:rFonts w:hint="eastAsia"/>
        </w:rPr>
        <w:t>q</w:t>
      </w:r>
    </w:p>
    <w:p w:rsidR="00FA7265" w:rsidRDefault="00FA7265" w:rsidP="00775BB5">
      <w:pPr>
        <w:spacing w:line="240" w:lineRule="auto"/>
      </w:pPr>
      <w:r>
        <w:rPr>
          <w:rFonts w:hint="eastAsia"/>
        </w:rPr>
        <w:t>整个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没有这么简单，大致的逻辑我是知道的，但是一旦涉及到细节，就得花时间</w:t>
      </w:r>
      <w:r w:rsidR="00D46B62">
        <w:rPr>
          <w:rFonts w:hint="eastAsia"/>
        </w:rPr>
        <w:t>想想</w:t>
      </w:r>
      <w:r w:rsidR="00D46B62">
        <w:rPr>
          <w:rFonts w:hint="eastAsia"/>
        </w:rPr>
        <w:lastRenderedPageBreak/>
        <w:t>了</w:t>
      </w:r>
    </w:p>
    <w:p w:rsidR="00D46B62" w:rsidRDefault="00D46B62" w:rsidP="00775BB5">
      <w:pPr>
        <w:spacing w:line="240" w:lineRule="auto"/>
      </w:pPr>
      <w:r>
        <w:rPr>
          <w:rFonts w:hint="eastAsia"/>
        </w:rPr>
        <w:t>既然我都不准备从事相关的工作了，我好像也就没有这么大的兴趣了</w:t>
      </w:r>
    </w:p>
    <w:p w:rsidR="00D46B62" w:rsidRDefault="00D46B62" w:rsidP="00775BB5">
      <w:pPr>
        <w:spacing w:line="240" w:lineRule="auto"/>
      </w:pPr>
      <w:r>
        <w:rPr>
          <w:rFonts w:hint="eastAsia"/>
        </w:rPr>
        <w:t>那我以后要用什么赚钱呢，只能修电脑、打打杂，做销售</w:t>
      </w:r>
    </w:p>
    <w:p w:rsidR="00D46B62" w:rsidRDefault="00D46B62" w:rsidP="00775BB5">
      <w:pPr>
        <w:spacing w:line="240" w:lineRule="auto"/>
      </w:pPr>
      <w:r>
        <w:rPr>
          <w:rFonts w:hint="eastAsia"/>
        </w:rPr>
        <w:t>我这种编程的周期会非常长，直接干到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岁，我还是在继续编程的</w:t>
      </w:r>
    </w:p>
    <w:p w:rsidR="00D46B62" w:rsidRDefault="00D46B62" w:rsidP="00775BB5">
      <w:pPr>
        <w:spacing w:line="240" w:lineRule="auto"/>
      </w:pPr>
      <w:r>
        <w:rPr>
          <w:rFonts w:hint="eastAsia"/>
        </w:rPr>
        <w:t>我自己倒是能按照自己理解的原理，以最简单的形式写出来的</w:t>
      </w:r>
    </w:p>
    <w:p w:rsidR="00D46B62" w:rsidRDefault="00D46B62" w:rsidP="00775BB5">
      <w:pPr>
        <w:spacing w:line="240" w:lineRule="auto"/>
      </w:pPr>
      <w:r>
        <w:t>R</w:t>
      </w:r>
      <w:r>
        <w:rPr>
          <w:rFonts w:hint="eastAsia"/>
        </w:rPr>
        <w:t>esnet</w:t>
      </w:r>
      <w:r>
        <w:rPr>
          <w:rFonts w:hint="eastAsia"/>
        </w:rPr>
        <w:t>其实只是变形</w:t>
      </w:r>
    </w:p>
    <w:p w:rsidR="00D46B62" w:rsidRDefault="00D46B62" w:rsidP="00775BB5">
      <w:pPr>
        <w:spacing w:line="240" w:lineRule="auto"/>
      </w:pPr>
      <w:r>
        <w:rPr>
          <w:rFonts w:hint="eastAsia"/>
        </w:rPr>
        <w:t>我现在总共写了三个，还差两个是什么</w:t>
      </w:r>
    </w:p>
    <w:p w:rsidR="00F3452A" w:rsidRDefault="00F3452A" w:rsidP="00775BB5">
      <w:pPr>
        <w:spacing w:line="240" w:lineRule="auto"/>
      </w:pPr>
      <w:r>
        <w:rPr>
          <w:rFonts w:hint="eastAsia"/>
        </w:rPr>
        <w:t>其实我真的不太有那种可以吸引别人的人格魅力，基本上都是我自己了，到最后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我觉得我是不太可能会成为新闻的中心的，我只会让某个东西来代替我，就像</w:t>
      </w:r>
      <w:r>
        <w:rPr>
          <w:rFonts w:hint="eastAsia"/>
        </w:rPr>
        <w:t>L</w:t>
      </w:r>
      <w:r>
        <w:rPr>
          <w:rFonts w:hint="eastAsia"/>
        </w:rPr>
        <w:t>那样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所以我的创业也是要遵循这种东西的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我现在对于创业没什么兴趣，是因为我根本就不相信我能成为公众人物，去营销自己创业，把自己推出去营销自己的产品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但是好像现在来说，创业成功都代表了这个创业者的出名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我不想出面，我不想演讲，那么我这样真的能成功吗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我也开始相信我自己创作的东西是不会有什么水花的，因为我就没有那种能力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好像很突然，突然之间，两个桃花都不见了，但是大街上还是会有女生啊，根本就不是</w:t>
      </w:r>
      <w:r w:rsidR="0045726D">
        <w:rPr>
          <w:rFonts w:hint="eastAsia"/>
        </w:rPr>
        <w:t>几个组成的</w:t>
      </w:r>
    </w:p>
    <w:p w:rsidR="0045726D" w:rsidRDefault="0045726D" w:rsidP="00775BB5">
      <w:pPr>
        <w:spacing w:line="240" w:lineRule="auto"/>
      </w:pPr>
      <w:r>
        <w:rPr>
          <w:rFonts w:hint="eastAsia"/>
        </w:rPr>
        <w:t>所以我一直追求身材和</w:t>
      </w:r>
      <w:proofErr w:type="gramStart"/>
      <w:r>
        <w:rPr>
          <w:rFonts w:hint="eastAsia"/>
        </w:rPr>
        <w:t>颜值</w:t>
      </w:r>
      <w:proofErr w:type="gramEnd"/>
      <w:r>
        <w:rPr>
          <w:rFonts w:hint="eastAsia"/>
        </w:rPr>
        <w:t>是对的</w:t>
      </w:r>
    </w:p>
    <w:p w:rsidR="0045726D" w:rsidRDefault="0045726D" w:rsidP="00775BB5">
      <w:pPr>
        <w:spacing w:line="240" w:lineRule="auto"/>
      </w:pPr>
      <w:r>
        <w:rPr>
          <w:rFonts w:hint="eastAsia"/>
        </w:rPr>
        <w:t>我工资也不高，然后房租还上涨了，我真的会谢</w:t>
      </w:r>
    </w:p>
    <w:p w:rsidR="0045726D" w:rsidRDefault="0045726D" w:rsidP="00775BB5">
      <w:pPr>
        <w:spacing w:line="240" w:lineRule="auto"/>
      </w:pPr>
      <w:r>
        <w:rPr>
          <w:rFonts w:hint="eastAsia"/>
        </w:rPr>
        <w:t>我现在最大的问题就是没有动力了，之前有一段时间，我非常想去搞人际关系，搞社交</w:t>
      </w:r>
    </w:p>
    <w:p w:rsidR="0045726D" w:rsidRDefault="0045726D" w:rsidP="00775BB5">
      <w:pPr>
        <w:spacing w:line="240" w:lineRule="auto"/>
      </w:pPr>
      <w:r>
        <w:rPr>
          <w:rFonts w:hint="eastAsia"/>
        </w:rPr>
        <w:t>是啊，我不相信我能创业成功，是因为我没有人际关系</w:t>
      </w:r>
    </w:p>
    <w:p w:rsidR="0045726D" w:rsidRDefault="0045726D" w:rsidP="00775BB5">
      <w:pPr>
        <w:spacing w:line="240" w:lineRule="auto"/>
      </w:pPr>
      <w:r>
        <w:rPr>
          <w:rFonts w:hint="eastAsia"/>
        </w:rPr>
        <w:t>我还有一个害怕的，那就是不能赚到钱，然后</w:t>
      </w:r>
      <w:proofErr w:type="gramStart"/>
      <w:r>
        <w:rPr>
          <w:rFonts w:hint="eastAsia"/>
        </w:rPr>
        <w:t>做着做着</w:t>
      </w:r>
      <w:proofErr w:type="gramEnd"/>
      <w:r>
        <w:rPr>
          <w:rFonts w:hint="eastAsia"/>
        </w:rPr>
        <w:t>做不下去了，我的执行力还非常的低下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要解决创业执行力低下的问题，只有一种方式可以解决，那就是消点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就像工作消点一样，只要我开始进行</w:t>
      </w:r>
      <w:proofErr w:type="gramStart"/>
      <w:r>
        <w:rPr>
          <w:rFonts w:hint="eastAsia"/>
        </w:rPr>
        <w:t>消创业</w:t>
      </w:r>
      <w:proofErr w:type="gramEnd"/>
      <w:r>
        <w:rPr>
          <w:rFonts w:hint="eastAsia"/>
        </w:rPr>
        <w:t>的点了，我就是开始执行力的东西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我觉得创业这件事情，实在是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遥不可及了，太累了，我最近不想这么累了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其实我一直在干自己的事情，这难道就不是创业吗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所以我创业有一个致命的缺点：执行效率太低了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我能不能走一条与众不同的创业之路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其实我代码什么的，都搞了一些了，然后如何上线产品也了解了一些了，但是我确确实实没动力了，好像一旦这个东西在理论层面打通了，我就开始觉得无聊了。我就会急剧地缩短思考这个项目的时间。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就像我没人看</w:t>
      </w:r>
      <w:proofErr w:type="gramStart"/>
      <w:r>
        <w:rPr>
          <w:rFonts w:hint="eastAsia"/>
        </w:rPr>
        <w:t>没人点赞的</w:t>
      </w:r>
      <w:proofErr w:type="gramEnd"/>
      <w:r>
        <w:rPr>
          <w:rFonts w:hint="eastAsia"/>
        </w:rPr>
        <w:t>知</w:t>
      </w:r>
      <w:proofErr w:type="gramStart"/>
      <w:r>
        <w:rPr>
          <w:rFonts w:hint="eastAsia"/>
        </w:rPr>
        <w:t>乎文章</w:t>
      </w:r>
      <w:proofErr w:type="gramEnd"/>
      <w:r>
        <w:rPr>
          <w:rFonts w:hint="eastAsia"/>
        </w:rPr>
        <w:t>一样。是不可能爆火的，所以想通过这个赚钱我觉得是不太可能的</w:t>
      </w:r>
    </w:p>
    <w:p w:rsidR="00A54E5A" w:rsidRDefault="00A54E5A" w:rsidP="00775BB5">
      <w:pPr>
        <w:spacing w:line="240" w:lineRule="auto"/>
      </w:pPr>
      <w:r>
        <w:rPr>
          <w:rFonts w:hint="eastAsia"/>
        </w:rPr>
        <w:t>就像我做的</w:t>
      </w:r>
      <w:r>
        <w:rPr>
          <w:rFonts w:hint="eastAsia"/>
        </w:rPr>
        <w:t>ppt</w:t>
      </w:r>
      <w:r>
        <w:rPr>
          <w:rFonts w:hint="eastAsia"/>
        </w:rPr>
        <w:t>一样，是没有人会理解的，除非我一直持续优化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成功的创业者一开始都是自己摆地摊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虽然说我也可以摆地摊，但是我不太想这么做，太耗费我的能量了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创业都是需要成本的，但是我不想投入什么成本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现在最严重的是我每天都在萎靡度日，没有什么可以做的事情，我也找不到我自己的兴趣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好像创作、人际、创业都不是我的兴趣了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我不像我找工作的那时候这么坚定了，觉得自己就是要干程序员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创业对于我来说是个长期的工程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我也不是很想赚钱，因为我根本就没有什么物质欲望，我实在是不知道这个人生是有什么</w:t>
      </w:r>
      <w:r>
        <w:rPr>
          <w:rFonts w:hint="eastAsia"/>
        </w:rPr>
        <w:lastRenderedPageBreak/>
        <w:t>意思，人生的意义到底在哪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我知道还有一件有趣的事情，就是通过自己的磁场去影响全球的人，但是这个其实也没有什么意思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我现在武器库确实是有这些东西，但是没必要随时都拿出来</w:t>
      </w:r>
    </w:p>
    <w:p w:rsidR="00B9658B" w:rsidRDefault="00B9658B" w:rsidP="00775BB5">
      <w:pPr>
        <w:spacing w:line="240" w:lineRule="auto"/>
      </w:pPr>
      <w:r>
        <w:rPr>
          <w:rFonts w:hint="eastAsia"/>
        </w:rPr>
        <w:t>感觉没有什么有意思的事情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我小时候还挺想成为最厉害的那个人的，但是为了出名而成为最厉害，真的没有任何必要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也不是我追求的那种气质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现在这种人生真的毫无意义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所以老人为什么要学呢有，根本就用不到，为什么还要学呢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我最近开始关注身体了，开始注重养生了，说明我已经开始经历年迈的阶段了</w:t>
      </w:r>
    </w:p>
    <w:p w:rsidR="007B031E" w:rsidRDefault="007B031E" w:rsidP="00775BB5">
      <w:pPr>
        <w:spacing w:line="240" w:lineRule="auto"/>
      </w:pPr>
      <w:r>
        <w:rPr>
          <w:rFonts w:hint="eastAsia"/>
        </w:rPr>
        <w:t>两个女生不见了，还会遇到更多的女生的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所有的一切都会落幕，我不如追求气功修仙了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好像对于这个市场规律，我更加了解一些了，国外的都是符合商业规律的，但是国内的不符合，是人为操纵的，很有可能背后就是政府操纵的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人为操纵的话，就是心理学是最能解析的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炒股和阴阳之间好像是有关系的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商业的五大板块，属于阴阳应该是此消彼长的，如果说操纵中国股市背后的是牛人的话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难道是金木水火土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先看到宏观的，然后再慢慢细化，每个行业，这些应该都是有规律的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>好像我的哲学观上升之后，再来看这个规律，就好了很多了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>这么多行业，肯定是需要划分的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>我之前玩炒股，我用桥牌的方式进行，但是我没有考虑到人心</w:t>
      </w:r>
    </w:p>
    <w:p w:rsidR="00A71263" w:rsidRDefault="00A71263" w:rsidP="00775BB5">
      <w:pPr>
        <w:spacing w:line="240" w:lineRule="auto"/>
        <w:rPr>
          <w:rFonts w:hint="eastAsia"/>
        </w:rPr>
      </w:pPr>
      <w:r>
        <w:rPr>
          <w:rFonts w:hint="eastAsia"/>
        </w:rPr>
        <w:t>我还去看什么新闻了，产品了，能不能好卖了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>行业五大类：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1. </w:t>
      </w:r>
      <w:r>
        <w:rPr>
          <w:rFonts w:hint="eastAsia"/>
        </w:rPr>
        <w:t>吃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穿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住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行</w:t>
      </w:r>
    </w:p>
    <w:p w:rsidR="00A71263" w:rsidRDefault="00A71263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5. </w:t>
      </w:r>
      <w:r w:rsidR="00D178FD">
        <w:rPr>
          <w:rFonts w:hint="eastAsia"/>
        </w:rPr>
        <w:t>玩</w:t>
      </w:r>
    </w:p>
    <w:p w:rsidR="00D178FD" w:rsidRDefault="00D178FD" w:rsidP="00775BB5">
      <w:pPr>
        <w:spacing w:line="240" w:lineRule="auto"/>
      </w:pPr>
      <w:r>
        <w:rPr>
          <w:rFonts w:hint="eastAsia"/>
        </w:rPr>
        <w:t>这五个方面是怎么对应五行的</w:t>
      </w:r>
    </w:p>
    <w:p w:rsidR="006D4774" w:rsidRDefault="006D4774" w:rsidP="00775BB5">
      <w:pPr>
        <w:spacing w:line="240" w:lineRule="auto"/>
      </w:pPr>
      <w:r>
        <w:rPr>
          <w:rFonts w:hint="eastAsia"/>
        </w:rPr>
        <w:t>他还说老子来工作干什么</w:t>
      </w:r>
    </w:p>
    <w:p w:rsidR="009249F3" w:rsidRDefault="009249F3" w:rsidP="00775BB5">
      <w:pPr>
        <w:spacing w:line="240" w:lineRule="auto"/>
      </w:pPr>
      <w:r>
        <w:rPr>
          <w:rFonts w:hint="eastAsia"/>
        </w:rPr>
        <w:t>公务员考不上、找不到新工作、这份工作又进行不下去了</w:t>
      </w:r>
    </w:p>
    <w:p w:rsidR="009249F3" w:rsidRDefault="009249F3" w:rsidP="00775BB5">
      <w:pPr>
        <w:spacing w:line="240" w:lineRule="auto"/>
      </w:pPr>
      <w:r>
        <w:rPr>
          <w:rFonts w:hint="eastAsia"/>
        </w:rPr>
        <w:t>我还能干什么呢</w:t>
      </w:r>
    </w:p>
    <w:p w:rsidR="009249F3" w:rsidRDefault="009249F3" w:rsidP="00775BB5">
      <w:pPr>
        <w:spacing w:line="240" w:lineRule="auto"/>
      </w:pPr>
      <w:r>
        <w:rPr>
          <w:rFonts w:hint="eastAsia"/>
        </w:rPr>
        <w:t>全世界只剩下呼吸了</w:t>
      </w:r>
    </w:p>
    <w:p w:rsidR="00BE4119" w:rsidRDefault="00BE4119" w:rsidP="00775BB5">
      <w:pPr>
        <w:spacing w:line="240" w:lineRule="auto"/>
      </w:pPr>
      <w:r>
        <w:rPr>
          <w:rFonts w:hint="eastAsia"/>
        </w:rPr>
        <w:t>首先找朋友吃饭喝酒，然后装作若无其事的样子回家，开始收拾自己的东西，开始划清界线，慢慢撤退，给她留够她的自由时间，我也不问，死在</w:t>
      </w:r>
      <w:proofErr w:type="gramStart"/>
      <w:r>
        <w:rPr>
          <w:rFonts w:hint="eastAsia"/>
        </w:rPr>
        <w:t>外面我</w:t>
      </w:r>
      <w:proofErr w:type="gramEnd"/>
      <w:r>
        <w:rPr>
          <w:rFonts w:hint="eastAsia"/>
        </w:rPr>
        <w:t>也不用管</w:t>
      </w:r>
    </w:p>
    <w:p w:rsidR="00B33CE5" w:rsidRDefault="00B33CE5" w:rsidP="00775BB5">
      <w:pPr>
        <w:spacing w:line="240" w:lineRule="auto"/>
      </w:pPr>
      <w:r>
        <w:rPr>
          <w:rFonts w:hint="eastAsia"/>
        </w:rPr>
        <w:t>为什么这么吵呢，这个环境</w:t>
      </w:r>
    </w:p>
    <w:p w:rsidR="00C034AB" w:rsidRDefault="00C034AB" w:rsidP="00775BB5">
      <w:pPr>
        <w:spacing w:line="240" w:lineRule="auto"/>
      </w:pPr>
      <w:r>
        <w:rPr>
          <w:rFonts w:hint="eastAsia"/>
        </w:rPr>
        <w:t>感觉因为我自己的选择，能联系得上的人是真的越来越少了</w:t>
      </w:r>
    </w:p>
    <w:p w:rsidR="00C034AB" w:rsidRDefault="00C034AB" w:rsidP="00775BB5">
      <w:pPr>
        <w:spacing w:line="240" w:lineRule="auto"/>
      </w:pPr>
      <w:r>
        <w:rPr>
          <w:rFonts w:hint="eastAsia"/>
        </w:rPr>
        <w:t>感觉无聊还是只能继续自己的消点</w:t>
      </w:r>
    </w:p>
    <w:p w:rsidR="00E228E7" w:rsidRDefault="00E228E7" w:rsidP="00775BB5">
      <w:pPr>
        <w:spacing w:line="240" w:lineRule="auto"/>
      </w:pPr>
      <w:r>
        <w:rPr>
          <w:rFonts w:hint="eastAsia"/>
        </w:rPr>
        <w:t>先理解经验回放</w:t>
      </w:r>
    </w:p>
    <w:p w:rsidR="000872E8" w:rsidRDefault="000872E8" w:rsidP="00775BB5">
      <w:pPr>
        <w:spacing w:line="240" w:lineRule="auto"/>
      </w:pPr>
      <w:r>
        <w:rPr>
          <w:rFonts w:hint="eastAsia"/>
        </w:rPr>
        <w:t>存储的是神经网络的输入项</w:t>
      </w:r>
    </w:p>
    <w:p w:rsidR="001E4B6A" w:rsidRDefault="001E4B6A" w:rsidP="00775BB5">
      <w:pPr>
        <w:spacing w:line="240" w:lineRule="auto"/>
      </w:pPr>
      <w:r>
        <w:rPr>
          <w:rFonts w:hint="eastAsia"/>
        </w:rPr>
        <w:t>想要车还不如自己造的</w:t>
      </w:r>
    </w:p>
    <w:p w:rsidR="00A2454F" w:rsidRDefault="000517FF" w:rsidP="00775BB5">
      <w:pPr>
        <w:spacing w:line="240" w:lineRule="auto"/>
      </w:pPr>
      <w:r>
        <w:rPr>
          <w:rFonts w:hint="eastAsia"/>
        </w:rPr>
        <w:t>我还想进行创业，但是我不知道如何进行创业</w:t>
      </w:r>
    </w:p>
    <w:p w:rsidR="000517FF" w:rsidRDefault="000517FF" w:rsidP="00775BB5">
      <w:pPr>
        <w:spacing w:line="240" w:lineRule="auto"/>
      </w:pPr>
      <w:r>
        <w:rPr>
          <w:rFonts w:hint="eastAsia"/>
        </w:rPr>
        <w:lastRenderedPageBreak/>
        <w:t>为什么我在工作的话，就没有办法进行创业了</w:t>
      </w:r>
    </w:p>
    <w:p w:rsidR="008F314F" w:rsidRDefault="008F314F" w:rsidP="00775BB5">
      <w:pPr>
        <w:spacing w:line="240" w:lineRule="auto"/>
      </w:pPr>
      <w:r>
        <w:rPr>
          <w:rFonts w:hint="eastAsia"/>
        </w:rPr>
        <w:t>我现在已经完全丧失对于工作的兴趣了，没办法</w:t>
      </w:r>
    </w:p>
    <w:p w:rsidR="008F314F" w:rsidRDefault="008F314F" w:rsidP="00775BB5">
      <w:pPr>
        <w:spacing w:line="240" w:lineRule="auto"/>
      </w:pPr>
      <w:r>
        <w:rPr>
          <w:rFonts w:hint="eastAsia"/>
        </w:rPr>
        <w:t>中国的学术圈就是一个骗局</w:t>
      </w:r>
    </w:p>
    <w:p w:rsidR="0072427E" w:rsidRDefault="0072427E" w:rsidP="00775BB5">
      <w:pPr>
        <w:spacing w:line="240" w:lineRule="auto"/>
      </w:pPr>
      <w:r>
        <w:rPr>
          <w:rFonts w:hint="eastAsia"/>
        </w:rPr>
        <w:t>来多读读书</w:t>
      </w:r>
    </w:p>
    <w:p w:rsidR="00F30D66" w:rsidRDefault="00F30D66" w:rsidP="00775BB5">
      <w:pPr>
        <w:spacing w:line="240" w:lineRule="auto"/>
      </w:pPr>
      <w:r>
        <w:rPr>
          <w:rFonts w:hint="eastAsia"/>
        </w:rPr>
        <w:t>肯定是要读原文来的才是最好的</w:t>
      </w:r>
    </w:p>
    <w:p w:rsidR="00F30D66" w:rsidRDefault="00F30D66" w:rsidP="00775BB5">
      <w:pPr>
        <w:spacing w:line="240" w:lineRule="auto"/>
      </w:pPr>
      <w:r>
        <w:rPr>
          <w:rFonts w:hint="eastAsia"/>
        </w:rPr>
        <w:t>不行就在公司电脑上看小说，看书</w:t>
      </w:r>
    </w:p>
    <w:p w:rsidR="00F30D66" w:rsidRDefault="00F30D66" w:rsidP="00775BB5">
      <w:pPr>
        <w:spacing w:line="240" w:lineRule="auto"/>
      </w:pPr>
      <w:r>
        <w:rPr>
          <w:rFonts w:hint="eastAsia"/>
        </w:rPr>
        <w:t>那为什么</w:t>
      </w:r>
      <w:r w:rsidR="006E6448">
        <w:rPr>
          <w:rFonts w:hint="eastAsia"/>
        </w:rPr>
        <w:t>上古的人这么厉害，现在的人竟然还倒退成这个样子了</w:t>
      </w:r>
    </w:p>
    <w:p w:rsidR="00526C79" w:rsidRDefault="00526C79" w:rsidP="00775BB5">
      <w:pPr>
        <w:spacing w:line="240" w:lineRule="auto"/>
      </w:pPr>
      <w:r>
        <w:rPr>
          <w:rFonts w:hint="eastAsia"/>
        </w:rPr>
        <w:t>说不来我现在对什么感兴趣，好像开始对天人合一感兴趣了</w:t>
      </w:r>
    </w:p>
    <w:p w:rsidR="00526C79" w:rsidRDefault="00526C79" w:rsidP="00775BB5">
      <w:pPr>
        <w:spacing w:line="240" w:lineRule="auto"/>
      </w:pPr>
      <w:r>
        <w:rPr>
          <w:rFonts w:hint="eastAsia"/>
        </w:rPr>
        <w:t>我好像开始对人体的机理开始感兴趣了，因为我要做机器人，我就势必要懂得这些东西的</w:t>
      </w:r>
    </w:p>
    <w:p w:rsidR="00200A62" w:rsidRDefault="00200A62" w:rsidP="00775BB5">
      <w:pPr>
        <w:spacing w:line="240" w:lineRule="auto"/>
      </w:pPr>
      <w:r>
        <w:rPr>
          <w:rFonts w:hint="eastAsia"/>
        </w:rPr>
        <w:t>所以去打球，要穿一件外套，不然容易受到邪气，也可以使用气功来进行抵御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看书还是挺有意思的，完全不用自己动脑筋，感觉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自己创造东西是真的慢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自己最近对创作开始无感了，是不是要开始进行学习了，应该是相辅相成的，这种东西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那就学习呗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想学习</w:t>
      </w:r>
      <w:r>
        <w:rPr>
          <w:rFonts w:hint="eastAsia"/>
        </w:rPr>
        <w:t>java</w:t>
      </w:r>
      <w: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，就先学习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，先打通</w:t>
      </w:r>
      <w:r>
        <w:rPr>
          <w:rFonts w:hint="eastAsia"/>
        </w:rPr>
        <w:t>python</w:t>
      </w:r>
      <w:r>
        <w:rPr>
          <w:rFonts w:hint="eastAsia"/>
        </w:rPr>
        <w:t>的前后端的理论</w:t>
      </w:r>
    </w:p>
    <w:p w:rsidR="00076636" w:rsidRDefault="00076636" w:rsidP="00775BB5">
      <w:pPr>
        <w:spacing w:line="240" w:lineRule="auto"/>
      </w:pPr>
      <w:r>
        <w:rPr>
          <w:rFonts w:hint="eastAsia"/>
        </w:rPr>
        <w:t>我做平台其实也可以用</w:t>
      </w:r>
      <w:r>
        <w:rPr>
          <w:rFonts w:hint="eastAsia"/>
        </w:rPr>
        <w:t>python</w:t>
      </w:r>
      <w:r>
        <w:rPr>
          <w:rFonts w:hint="eastAsia"/>
        </w:rPr>
        <w:t>做啊，已经有了这么多优秀的</w:t>
      </w:r>
      <w:r>
        <w:rPr>
          <w:rFonts w:hint="eastAsia"/>
        </w:rPr>
        <w:t>python</w:t>
      </w:r>
      <w:r>
        <w:rPr>
          <w:rFonts w:hint="eastAsia"/>
        </w:rPr>
        <w:t>项目</w:t>
      </w:r>
    </w:p>
    <w:p w:rsidR="00F45329" w:rsidRDefault="00F45329" w:rsidP="00775BB5">
      <w:pPr>
        <w:spacing w:line="240" w:lineRule="auto"/>
      </w:pPr>
      <w:r>
        <w:rPr>
          <w:rFonts w:hint="eastAsia"/>
        </w:rPr>
        <w:t>感觉学习</w:t>
      </w:r>
      <w:proofErr w:type="gramStart"/>
      <w:r>
        <w:rPr>
          <w:rFonts w:hint="eastAsia"/>
        </w:rPr>
        <w:t>现在很杀我</w:t>
      </w:r>
      <w:proofErr w:type="gramEnd"/>
      <w:r>
        <w:rPr>
          <w:rFonts w:hint="eastAsia"/>
        </w:rPr>
        <w:t>的时间</w:t>
      </w:r>
    </w:p>
    <w:p w:rsidR="00F45329" w:rsidRDefault="00F45329" w:rsidP="00775BB5">
      <w:pPr>
        <w:spacing w:line="240" w:lineRule="auto"/>
      </w:pPr>
      <w:r>
        <w:rPr>
          <w:rFonts w:hint="eastAsia"/>
        </w:rPr>
        <w:t>看来学习和创作是阴阳的关系，要平衡，才能走得更远</w:t>
      </w:r>
    </w:p>
    <w:p w:rsidR="00F45329" w:rsidRDefault="00F45329" w:rsidP="00775BB5">
      <w:pPr>
        <w:spacing w:line="240" w:lineRule="auto"/>
      </w:pPr>
      <w:r>
        <w:rPr>
          <w:rFonts w:hint="eastAsia"/>
        </w:rPr>
        <w:t>我还是挺喜欢读书的，但是我不喜欢死板的教学</w:t>
      </w:r>
    </w:p>
    <w:p w:rsidR="00F65F25" w:rsidRDefault="00F65F25" w:rsidP="00775BB5">
      <w:pPr>
        <w:spacing w:line="240" w:lineRule="auto"/>
      </w:pPr>
      <w:r>
        <w:rPr>
          <w:rFonts w:hint="eastAsia"/>
        </w:rPr>
        <w:t>谁说的我当了公务员之后，就不能进行程序开发了</w:t>
      </w:r>
    </w:p>
    <w:p w:rsidR="00E11A2F" w:rsidRDefault="00E11A2F" w:rsidP="00775BB5">
      <w:pPr>
        <w:spacing w:line="240" w:lineRule="auto"/>
      </w:pPr>
      <w:r>
        <w:rPr>
          <w:rFonts w:hint="eastAsia"/>
        </w:rPr>
        <w:t>也不知道我的自信是从哪来的</w:t>
      </w:r>
    </w:p>
    <w:p w:rsidR="00E11A2F" w:rsidRDefault="00E11A2F" w:rsidP="00775BB5">
      <w:pPr>
        <w:spacing w:line="240" w:lineRule="auto"/>
      </w:pPr>
      <w:r>
        <w:rPr>
          <w:rFonts w:hint="eastAsia"/>
        </w:rPr>
        <w:t>以后我干公务员了，拿着个电脑去个咖啡厅或者图书馆，直接进行接单</w:t>
      </w:r>
    </w:p>
    <w:p w:rsidR="00E11A2F" w:rsidRDefault="00E11A2F" w:rsidP="00775BB5">
      <w:pPr>
        <w:spacing w:line="240" w:lineRule="auto"/>
      </w:pPr>
      <w:r>
        <w:rPr>
          <w:rFonts w:hint="eastAsia"/>
        </w:rPr>
        <w:t>我现在好像有所进展，我就会有点小开心</w:t>
      </w:r>
    </w:p>
    <w:p w:rsidR="00AC724A" w:rsidRDefault="00AC724A" w:rsidP="00775BB5">
      <w:pPr>
        <w:spacing w:line="240" w:lineRule="auto"/>
      </w:pPr>
      <w:r>
        <w:rPr>
          <w:rFonts w:hint="eastAsia"/>
        </w:rPr>
        <w:t>他们这种教程是一整个都写好了</w:t>
      </w:r>
      <w:r w:rsidR="002A133B">
        <w:rPr>
          <w:rFonts w:hint="eastAsia"/>
        </w:rPr>
        <w:t>，完全看不到主干</w:t>
      </w:r>
    </w:p>
    <w:p w:rsidR="002A133B" w:rsidRDefault="002A133B" w:rsidP="00775BB5">
      <w:pPr>
        <w:spacing w:line="240" w:lineRule="auto"/>
      </w:pPr>
      <w:r>
        <w:rPr>
          <w:rFonts w:hint="eastAsia"/>
        </w:rPr>
        <w:t>这种后端系统总感觉现在他们都是打包好了的，当年我还是自己一行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手敲的</w:t>
      </w:r>
    </w:p>
    <w:p w:rsidR="002A133B" w:rsidRDefault="002A133B" w:rsidP="00775BB5">
      <w:pPr>
        <w:spacing w:line="240" w:lineRule="auto"/>
      </w:pPr>
      <w:r>
        <w:rPr>
          <w:rFonts w:hint="eastAsia"/>
        </w:rPr>
        <w:t>我真的不理解干工作那些人说我要工作了，真的有什么好干的吗</w:t>
      </w:r>
    </w:p>
    <w:p w:rsidR="0090275F" w:rsidRDefault="0090275F" w:rsidP="00775BB5">
      <w:pPr>
        <w:spacing w:line="240" w:lineRule="auto"/>
      </w:pPr>
      <w:r>
        <w:rPr>
          <w:rFonts w:hint="eastAsia"/>
        </w:rPr>
        <w:t>干公务员写个脚本，用下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，工作量基本就结束了</w:t>
      </w:r>
    </w:p>
    <w:p w:rsidR="0090275F" w:rsidRDefault="0090275F" w:rsidP="00775BB5">
      <w:pPr>
        <w:spacing w:line="240" w:lineRule="auto"/>
      </w:pPr>
      <w:r>
        <w:rPr>
          <w:rFonts w:hint="eastAsia"/>
        </w:rPr>
        <w:t>还得搞数据库，</w:t>
      </w:r>
      <w:r w:rsidR="00635062">
        <w:rPr>
          <w:rFonts w:hint="eastAsia"/>
        </w:rPr>
        <w:t>我麻了，只能回去弄了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我是真的不知道该干什么，该怎么干了，我只剩下一个什么用处都没有的深呼吸了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管它的，我只要有深呼吸就够了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为什么我现在这么害怕呢，因为我一点工作能力都没有了，只要我不想干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但是我真的很空虚啊，也不知道干什么，干什么都不会成功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说到底，我不想干了，还是因为我没有兴趣了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我这种以兴趣为导向的，真的很无奈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感受着时间一分一秒地流逝，我真的快要爆炸了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我只想出去运动，出去打篮球，但是运动完全不能当</w:t>
      </w:r>
      <w:proofErr w:type="gramStart"/>
      <w:r>
        <w:rPr>
          <w:rFonts w:hint="eastAsia"/>
        </w:rPr>
        <w:t>作饭</w:t>
      </w:r>
      <w:proofErr w:type="gramEnd"/>
      <w:r>
        <w:rPr>
          <w:rFonts w:hint="eastAsia"/>
        </w:rPr>
        <w:t>吃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我只想运动、躺下、什么都不干，我也不知道我该干什么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好像就是自从失去了游戏，我就完全失去了所有这些的动力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我已经完全没有动力了，深呼吸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我也对看书这些不感兴趣了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我到底要干什么，感觉这人生一点意义都没有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就是因为我没有目标了，我之前还想成为一名技术专家，去不断地学习这些东西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t>我还会去理解这个世界的本质，现在我已经理解了</w:t>
      </w:r>
    </w:p>
    <w:p w:rsidR="00DD64FB" w:rsidRDefault="00DD64FB" w:rsidP="00775BB5">
      <w:pPr>
        <w:spacing w:line="240" w:lineRule="auto"/>
      </w:pPr>
      <w:r>
        <w:rPr>
          <w:rFonts w:hint="eastAsia"/>
        </w:rPr>
        <w:lastRenderedPageBreak/>
        <w:t>我也不会去追求买房买车，所以我也不知道该干什么了：数学、人际、金融、身体、创造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我是不是应该努力呢，努力干什么呢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我有想做的，但是一下子又创造不出来，而且创造出来也没有什么意义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完全找不到自己的价值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我有很多的想法，我也想通了，但是就是不知道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还有什么好玩的呢，这个人世间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我坐在这个工位上真的就非常的煎熬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我也不可能改变我自己的世界观了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而且我现在真的是独居，根本不可能有什么朋友会主动来找我的，慢慢的关系也就淡了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我现在唯一有点兴趣的就是创业了，但是我又不知道前景到底是什么，然后还要每天克服这种工作上的东西</w:t>
      </w:r>
    </w:p>
    <w:p w:rsidR="00433915" w:rsidRDefault="00433915" w:rsidP="00775BB5">
      <w:pPr>
        <w:spacing w:line="240" w:lineRule="auto"/>
      </w:pPr>
      <w:r>
        <w:rPr>
          <w:rFonts w:hint="eastAsia"/>
        </w:rPr>
        <w:t>我现在真的非常需要人谈心，来解决我心底的困惑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我现在已经烦到一种极致了，对于这种，我想要创建自己的产品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出来创业，我就没有稳定的收入了，但是我又没有勇气，只能大口地深呼吸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我创业怎么能赚到钱呢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看来我是成为不了技术专精了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我为什么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创建自己的帝国呢，既然受不了别人这种东西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我真的不觉得，创业是需要我这种技术的</w:t>
      </w:r>
    </w:p>
    <w:p w:rsidR="006D4B18" w:rsidRDefault="006D4B18" w:rsidP="00775BB5">
      <w:pPr>
        <w:spacing w:line="240" w:lineRule="auto"/>
      </w:pPr>
      <w:r>
        <w:rPr>
          <w:rFonts w:hint="eastAsia"/>
        </w:rPr>
        <w:t>真正的商道是包罗万象的</w:t>
      </w:r>
    </w:p>
    <w:p w:rsidR="00482F34" w:rsidRDefault="00482F34" w:rsidP="00775BB5">
      <w:pPr>
        <w:spacing w:line="240" w:lineRule="auto"/>
      </w:pPr>
      <w:r>
        <w:rPr>
          <w:rFonts w:hint="eastAsia"/>
        </w:rPr>
        <w:t>为什么离职是我不敢说出口的事情</w:t>
      </w:r>
    </w:p>
    <w:p w:rsidR="00482F34" w:rsidRDefault="00482F34" w:rsidP="00775BB5">
      <w:pPr>
        <w:spacing w:line="240" w:lineRule="auto"/>
      </w:pPr>
      <w:r>
        <w:rPr>
          <w:rFonts w:hint="eastAsia"/>
        </w:rPr>
        <w:t>只要我还活着就可以了</w:t>
      </w:r>
    </w:p>
    <w:p w:rsidR="00482F34" w:rsidRDefault="00482F34" w:rsidP="00775BB5">
      <w:pPr>
        <w:spacing w:line="240" w:lineRule="auto"/>
      </w:pPr>
      <w:r>
        <w:rPr>
          <w:rFonts w:hint="eastAsia"/>
        </w:rPr>
        <w:t>我是不可能改变自己底层的思维的，但是我害怕怎么办，只能用第二层了</w:t>
      </w:r>
    </w:p>
    <w:p w:rsidR="00482F34" w:rsidRDefault="00482F34" w:rsidP="00775BB5">
      <w:pPr>
        <w:spacing w:line="240" w:lineRule="auto"/>
      </w:pPr>
      <w:r>
        <w:rPr>
          <w:rFonts w:hint="eastAsia"/>
        </w:rPr>
        <w:t>我完全不知道自己该怎么办了，我好像也不是很有勇气</w:t>
      </w:r>
    </w:p>
    <w:p w:rsidR="00F75018" w:rsidRDefault="00F75018" w:rsidP="00775BB5">
      <w:pPr>
        <w:spacing w:line="240" w:lineRule="auto"/>
      </w:pPr>
      <w:r>
        <w:rPr>
          <w:rFonts w:hint="eastAsia"/>
        </w:rPr>
        <w:t>在他们看来，我的心理问题就是一个很小的问题</w:t>
      </w:r>
    </w:p>
    <w:p w:rsidR="006538DA" w:rsidRDefault="006538DA" w:rsidP="00775BB5">
      <w:pPr>
        <w:spacing w:line="240" w:lineRule="auto"/>
      </w:pPr>
      <w:r>
        <w:rPr>
          <w:rFonts w:hint="eastAsia"/>
        </w:rPr>
        <w:t>但是我已经不会干事情了，已经影响我到这种程度了</w:t>
      </w:r>
    </w:p>
    <w:p w:rsidR="000105D2" w:rsidRDefault="000105D2" w:rsidP="00775BB5">
      <w:pPr>
        <w:spacing w:line="240" w:lineRule="auto"/>
      </w:pPr>
      <w:r>
        <w:rPr>
          <w:rFonts w:hint="eastAsia"/>
        </w:rPr>
        <w:t>这个时间也太煎熬了，我要如何渡过</w:t>
      </w:r>
    </w:p>
    <w:p w:rsidR="005A1740" w:rsidRDefault="005A1740" w:rsidP="00775BB5">
      <w:pPr>
        <w:spacing w:line="240" w:lineRule="auto"/>
      </w:pPr>
      <w:r>
        <w:rPr>
          <w:rFonts w:hint="eastAsia"/>
        </w:rPr>
        <w:t>正大光明的摸鱼</w:t>
      </w:r>
    </w:p>
    <w:p w:rsidR="00254DF3" w:rsidRDefault="00254DF3" w:rsidP="00775BB5">
      <w:pPr>
        <w:spacing w:line="240" w:lineRule="auto"/>
      </w:pPr>
      <w:r>
        <w:rPr>
          <w:rFonts w:hint="eastAsia"/>
        </w:rPr>
        <w:t>我好像又二次抑郁了，然后又来到了深呼吸这个领域</w:t>
      </w:r>
    </w:p>
    <w:p w:rsidR="00254DF3" w:rsidRDefault="00254DF3" w:rsidP="00775BB5">
      <w:pPr>
        <w:spacing w:line="240" w:lineRule="auto"/>
      </w:pPr>
      <w:r>
        <w:rPr>
          <w:rFonts w:hint="eastAsia"/>
        </w:rPr>
        <w:t>害怕担忧的时候更加要深呼吸了</w:t>
      </w:r>
    </w:p>
    <w:p w:rsidR="00FE2B3C" w:rsidRDefault="00FE2B3C" w:rsidP="00775BB5">
      <w:pPr>
        <w:spacing w:line="240" w:lineRule="auto"/>
      </w:pPr>
      <w:r>
        <w:rPr>
          <w:rFonts w:hint="eastAsia"/>
        </w:rPr>
        <w:t>一个人只有当他潜意思觉得是安全的，他才能静得下心来学习，定下心来做事</w:t>
      </w:r>
    </w:p>
    <w:p w:rsidR="00FE2B3C" w:rsidRDefault="00FE2B3C" w:rsidP="00775BB5">
      <w:pPr>
        <w:spacing w:line="240" w:lineRule="auto"/>
      </w:pPr>
      <w:r>
        <w:rPr>
          <w:rFonts w:hint="eastAsia"/>
        </w:rPr>
        <w:t>不行，我还是静不下心来做事情</w:t>
      </w:r>
    </w:p>
    <w:p w:rsidR="00666FFD" w:rsidRDefault="00666FFD" w:rsidP="00775BB5">
      <w:pPr>
        <w:spacing w:line="240" w:lineRule="auto"/>
      </w:pPr>
      <w:r>
        <w:rPr>
          <w:rFonts w:hint="eastAsia"/>
        </w:rPr>
        <w:t>创业包含了我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rPr>
          <w:rFonts w:hint="eastAsia"/>
        </w:rPr>
        <w:t>自己的书</w:t>
      </w:r>
    </w:p>
    <w:p w:rsidR="00666FFD" w:rsidRDefault="00666FFD" w:rsidP="00775BB5">
      <w:pPr>
        <w:spacing w:line="240" w:lineRule="auto"/>
      </w:pPr>
      <w:r>
        <w:rPr>
          <w:rFonts w:hint="eastAsia"/>
        </w:rPr>
        <w:t>但是我有的时候很累，就不想干创作，因为我觉得没有意义我才不干的，其实这个东西是我的目标，我最近的目标吧，什么体制内、找工作都得为这个创业而服务。</w:t>
      </w:r>
    </w:p>
    <w:p w:rsidR="000821D3" w:rsidRDefault="000821D3" w:rsidP="00775BB5">
      <w:pPr>
        <w:spacing w:line="240" w:lineRule="auto"/>
      </w:pPr>
      <w:r>
        <w:rPr>
          <w:rFonts w:hint="eastAsia"/>
        </w:rPr>
        <w:t>我可能平时没有什么事情，我都会在思考创业了</w:t>
      </w:r>
    </w:p>
    <w:p w:rsidR="000821D3" w:rsidRDefault="000821D3" w:rsidP="00775BB5">
      <w:pPr>
        <w:spacing w:line="240" w:lineRule="auto"/>
      </w:pPr>
      <w:r>
        <w:rPr>
          <w:rFonts w:hint="eastAsia"/>
        </w:rPr>
        <w:t>做自己的产品，做自己的文化，做自己的管理</w:t>
      </w:r>
    </w:p>
    <w:p w:rsidR="00F10EED" w:rsidRDefault="00F10EED" w:rsidP="00775BB5">
      <w:pPr>
        <w:spacing w:line="240" w:lineRule="auto"/>
      </w:pPr>
      <w:r>
        <w:rPr>
          <w:rFonts w:hint="eastAsia"/>
        </w:rPr>
        <w:t>看来就因为一个内分泌失调就把我所有的运动全部清除了</w:t>
      </w:r>
    </w:p>
    <w:p w:rsidR="00F712F2" w:rsidRDefault="00F712F2" w:rsidP="00775BB5">
      <w:pPr>
        <w:spacing w:line="240" w:lineRule="auto"/>
      </w:pPr>
      <w:r>
        <w:rPr>
          <w:rFonts w:hint="eastAsia"/>
        </w:rPr>
        <w:t>我现在整个人的状态非常难受</w:t>
      </w:r>
    </w:p>
    <w:p w:rsidR="00F712F2" w:rsidRDefault="00F712F2" w:rsidP="00775BB5">
      <w:pPr>
        <w:spacing w:line="240" w:lineRule="auto"/>
      </w:pPr>
      <w:r>
        <w:rPr>
          <w:rFonts w:hint="eastAsia"/>
        </w:rPr>
        <w:t>应该是恐惧让我有巨大的不安全感</w:t>
      </w:r>
    </w:p>
    <w:p w:rsidR="0041139B" w:rsidRDefault="0041139B" w:rsidP="00775BB5">
      <w:pPr>
        <w:spacing w:line="240" w:lineRule="auto"/>
      </w:pPr>
      <w:r>
        <w:rPr>
          <w:rFonts w:hint="eastAsia"/>
        </w:rPr>
        <w:t>真的没有人会为我分担任何事情啊</w:t>
      </w:r>
    </w:p>
    <w:p w:rsidR="0041139B" w:rsidRDefault="0041139B" w:rsidP="00775BB5">
      <w:pPr>
        <w:spacing w:line="240" w:lineRule="auto"/>
      </w:pPr>
      <w:r>
        <w:rPr>
          <w:rFonts w:hint="eastAsia"/>
        </w:rPr>
        <w:t>我要使用气功来进行接下来的人生了</w:t>
      </w:r>
    </w:p>
    <w:p w:rsidR="00A71855" w:rsidRDefault="00A71855" w:rsidP="00775BB5">
      <w:pPr>
        <w:spacing w:line="240" w:lineRule="auto"/>
      </w:pPr>
      <w:r>
        <w:rPr>
          <w:rFonts w:hint="eastAsia"/>
        </w:rPr>
        <w:t>家里面也没有任何的人会支持我</w:t>
      </w:r>
    </w:p>
    <w:p w:rsidR="00A71855" w:rsidRDefault="00A71855" w:rsidP="00775BB5">
      <w:pPr>
        <w:spacing w:line="240" w:lineRule="auto"/>
      </w:pPr>
      <w:r>
        <w:rPr>
          <w:rFonts w:hint="eastAsia"/>
        </w:rPr>
        <w:t>没找到下家，就说，我离职了，然后别人问起来，我就说没能力干，就辞职了</w:t>
      </w:r>
    </w:p>
    <w:p w:rsidR="00A71855" w:rsidRDefault="00A71855" w:rsidP="00775BB5">
      <w:pPr>
        <w:spacing w:line="240" w:lineRule="auto"/>
      </w:pPr>
      <w:r>
        <w:rPr>
          <w:rFonts w:hint="eastAsia"/>
        </w:rPr>
        <w:lastRenderedPageBreak/>
        <w:t>我为什么一遍又一遍地问他们，我应该怎么办，我应该怎么办</w:t>
      </w:r>
    </w:p>
    <w:p w:rsidR="00A71855" w:rsidRDefault="00A71855" w:rsidP="00775BB5">
      <w:pPr>
        <w:spacing w:line="240" w:lineRule="auto"/>
      </w:pPr>
      <w:r>
        <w:rPr>
          <w:rFonts w:hint="eastAsia"/>
        </w:rPr>
        <w:t>肯定是不能再烦她了，她估计也快烦死了</w:t>
      </w:r>
    </w:p>
    <w:p w:rsidR="00A71855" w:rsidRDefault="00A71855" w:rsidP="00775BB5">
      <w:pPr>
        <w:spacing w:line="240" w:lineRule="auto"/>
      </w:pPr>
      <w:r>
        <w:rPr>
          <w:rFonts w:hint="eastAsia"/>
        </w:rPr>
        <w:t>我还是只能靠气功来进行我所有的东西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我想赶紧回去练气功了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好的，我现在所有能聊天的人都没有了，晚上回去买瓶酒，自言自语，然后不断进行气功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我这个不是突然爆发，是压抑了很久的突然爆发了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我要关闭我的通信设备了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直接把手机关机了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我要消失几天了</w:t>
      </w:r>
    </w:p>
    <w:p w:rsidR="00E4778C" w:rsidRDefault="00E4778C" w:rsidP="00775BB5">
      <w:pPr>
        <w:spacing w:line="240" w:lineRule="auto"/>
      </w:pPr>
      <w:r>
        <w:rPr>
          <w:rFonts w:hint="eastAsia"/>
        </w:rPr>
        <w:t>回去我就什么都不想干了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世界之大，已无我容身的地方了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不用说，我肯定又回到了抑郁的那种状态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我现在什么工作都进行不下去了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离职以后把华为搞垮吧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等等吧，看看这个世界还有谁理我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但是我这种感觉，考研那段时间也有，也差不多就是这种状态了</w:t>
      </w:r>
    </w:p>
    <w:p w:rsidR="000F3BD1" w:rsidRDefault="000F3BD1" w:rsidP="00775BB5">
      <w:pPr>
        <w:spacing w:line="240" w:lineRule="auto"/>
      </w:pPr>
      <w:r>
        <w:rPr>
          <w:rFonts w:hint="eastAsia"/>
        </w:rPr>
        <w:t>我高中的时候</w:t>
      </w:r>
      <w:r w:rsidR="004F5ECA">
        <w:rPr>
          <w:rFonts w:hint="eastAsia"/>
        </w:rPr>
        <w:t>，上课就是在不断忍着自己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不能再想这些回忆了，不能再伤害我周围的人了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差不多是该让坏人死去了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每当这个时候，我就好希望有个天使能降临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不再看手机了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感觉我体内有一种邪气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我发现我也是越来越爱哭了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他们应该有自己更加信任的人，所以他们都找别人聊，但是我实在是没有办法了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就像</w:t>
      </w:r>
      <w:proofErr w:type="gramStart"/>
      <w:r>
        <w:rPr>
          <w:rFonts w:hint="eastAsia"/>
        </w:rPr>
        <w:t>阿杜他站在</w:t>
      </w:r>
      <w:proofErr w:type="gramEnd"/>
      <w:r>
        <w:rPr>
          <w:rFonts w:hint="eastAsia"/>
        </w:rPr>
        <w:t>舞台上就紧张，没办法唱歌，我现在也是这样</w:t>
      </w:r>
    </w:p>
    <w:p w:rsidR="004F5ECA" w:rsidRDefault="004F5ECA" w:rsidP="00775BB5">
      <w:pPr>
        <w:spacing w:line="240" w:lineRule="auto"/>
      </w:pPr>
      <w:r>
        <w:rPr>
          <w:rFonts w:hint="eastAsia"/>
        </w:rPr>
        <w:t>到底是因为下雨我心情不好，还是因为我心情不好下雨</w:t>
      </w:r>
    </w:p>
    <w:p w:rsidR="005076ED" w:rsidRDefault="005076ED" w:rsidP="00775BB5">
      <w:pPr>
        <w:spacing w:line="240" w:lineRule="auto"/>
      </w:pPr>
      <w:r>
        <w:rPr>
          <w:rFonts w:hint="eastAsia"/>
        </w:rPr>
        <w:t>今晚喝酒，去小卖铺买瓶酒，然后喝酒，或者去超市买，把窗帘一拉，手机电脑一关</w:t>
      </w:r>
    </w:p>
    <w:p w:rsidR="005076ED" w:rsidRDefault="005076ED" w:rsidP="00775BB5">
      <w:pPr>
        <w:spacing w:line="240" w:lineRule="auto"/>
      </w:pPr>
      <w:r>
        <w:rPr>
          <w:rFonts w:hint="eastAsia"/>
        </w:rPr>
        <w:t>她那次真的快死了</w:t>
      </w:r>
    </w:p>
    <w:p w:rsidR="005076ED" w:rsidRDefault="005076ED" w:rsidP="00775BB5">
      <w:pPr>
        <w:spacing w:line="240" w:lineRule="auto"/>
      </w:pPr>
      <w:r>
        <w:rPr>
          <w:rFonts w:hint="eastAsia"/>
        </w:rPr>
        <w:t>每个人都有自己幸福的生活，只有我才是最惨的</w:t>
      </w:r>
    </w:p>
    <w:p w:rsidR="00627B2D" w:rsidRDefault="00627B2D" w:rsidP="00775BB5">
      <w:pPr>
        <w:spacing w:line="240" w:lineRule="auto"/>
      </w:pPr>
      <w:r>
        <w:rPr>
          <w:rFonts w:hint="eastAsia"/>
        </w:rPr>
        <w:t>再忍忍，到时候回家再宣泄，然后回到家就没有情绪了</w:t>
      </w:r>
    </w:p>
    <w:p w:rsidR="00737FBE" w:rsidRDefault="00737FBE" w:rsidP="00775BB5">
      <w:pPr>
        <w:spacing w:line="240" w:lineRule="auto"/>
      </w:pPr>
      <w:r>
        <w:rPr>
          <w:rFonts w:hint="eastAsia"/>
        </w:rPr>
        <w:t>我还是最喜欢一个人喝酒了，然后自言自语</w:t>
      </w:r>
    </w:p>
    <w:p w:rsidR="009C7CF2" w:rsidRDefault="009C7CF2" w:rsidP="00775BB5">
      <w:pPr>
        <w:spacing w:line="240" w:lineRule="auto"/>
      </w:pPr>
      <w:r>
        <w:rPr>
          <w:rFonts w:hint="eastAsia"/>
        </w:rPr>
        <w:t>我的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实在是好不了了，只要我的心境还是焦虑的，我的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就永远好不了了</w:t>
      </w:r>
    </w:p>
    <w:p w:rsidR="004A2764" w:rsidRDefault="001537BF" w:rsidP="00775BB5">
      <w:pPr>
        <w:spacing w:line="240" w:lineRule="auto"/>
      </w:pPr>
      <w:r>
        <w:rPr>
          <w:rFonts w:hint="eastAsia"/>
        </w:rPr>
        <w:t>一旦脱离这种情绪就好了，马上又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深呼吸，努力深呼吸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我到底应该怎么办，我已经很难立足了，在这个世界上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我很讨厌恐惧这种情绪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难道人生的真谛就是要不断地反向思考吗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还是需要顿悟，我觉得反向思考也属于顿悟的一种吧</w:t>
      </w:r>
    </w:p>
    <w:p w:rsidR="004A2764" w:rsidRDefault="004A2764" w:rsidP="00775BB5">
      <w:pPr>
        <w:spacing w:line="240" w:lineRule="auto"/>
        <w:rPr>
          <w:rFonts w:hint="eastAsia"/>
        </w:rPr>
      </w:pPr>
      <w:r>
        <w:rPr>
          <w:rFonts w:hint="eastAsia"/>
        </w:rPr>
        <w:t>但是我也做不来这个工作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感觉好久没有拿出这个东西来了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能不能让我的世界里面只剩下呼吸，完全忘记其他的一切东西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但是我还是会恐惧，害怕一个人</w:t>
      </w:r>
    </w:p>
    <w:p w:rsidR="004A2764" w:rsidRDefault="004A2764" w:rsidP="00775BB5">
      <w:pPr>
        <w:spacing w:line="240" w:lineRule="auto"/>
      </w:pPr>
      <w:r>
        <w:rPr>
          <w:rFonts w:hint="eastAsia"/>
        </w:rPr>
        <w:t>然后一来到工位上，我就完全忘记了，要进行深呼吸</w:t>
      </w:r>
    </w:p>
    <w:p w:rsidR="00593445" w:rsidRDefault="00593445" w:rsidP="00775BB5">
      <w:pPr>
        <w:spacing w:line="240" w:lineRule="auto"/>
      </w:pPr>
      <w:r>
        <w:rPr>
          <w:rFonts w:hint="eastAsia"/>
        </w:rPr>
        <w:lastRenderedPageBreak/>
        <w:t>其他什么都不要思考了</w:t>
      </w:r>
    </w:p>
    <w:p w:rsidR="00593445" w:rsidRDefault="00593445" w:rsidP="00775BB5">
      <w:pPr>
        <w:spacing w:line="240" w:lineRule="auto"/>
      </w:pPr>
      <w:r>
        <w:rPr>
          <w:rFonts w:hint="eastAsia"/>
        </w:rPr>
        <w:t>深呼吸</w:t>
      </w:r>
    </w:p>
    <w:p w:rsidR="00593445" w:rsidRDefault="00593445" w:rsidP="00775BB5"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不想</w:t>
      </w:r>
    </w:p>
    <w:p w:rsidR="00593445" w:rsidRDefault="00593445" w:rsidP="00775BB5">
      <w:pPr>
        <w:spacing w:line="240" w:lineRule="auto"/>
      </w:pPr>
      <w:r>
        <w:rPr>
          <w:rFonts w:hint="eastAsia"/>
        </w:rPr>
        <w:t>害怕怎么办，我还有自己的原则，到时候使用就好了</w:t>
      </w:r>
    </w:p>
    <w:p w:rsidR="00593445" w:rsidRDefault="00593445" w:rsidP="00775BB5">
      <w:pPr>
        <w:spacing w:line="240" w:lineRule="auto"/>
      </w:pPr>
      <w:r>
        <w:rPr>
          <w:rFonts w:hint="eastAsia"/>
        </w:rPr>
        <w:t>差不多可以推进下创新机器人了</w:t>
      </w:r>
    </w:p>
    <w:p w:rsidR="00B8010E" w:rsidRDefault="00B8010E" w:rsidP="00775BB5">
      <w:pPr>
        <w:spacing w:line="240" w:lineRule="auto"/>
      </w:pPr>
      <w:r>
        <w:rPr>
          <w:rFonts w:hint="eastAsia"/>
        </w:rPr>
        <w:t>创业难道没有人际关系就不能进行了吗</w:t>
      </w:r>
    </w:p>
    <w:p w:rsidR="00B8010E" w:rsidRDefault="00B8010E" w:rsidP="00775BB5">
      <w:pPr>
        <w:spacing w:line="240" w:lineRule="auto"/>
      </w:pPr>
      <w:r>
        <w:rPr>
          <w:rFonts w:hint="eastAsia"/>
        </w:rPr>
        <w:t>我使用一个虚拟人物又如何，只要是满足商道的，都是需要的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慢慢</w:t>
      </w:r>
      <w:proofErr w:type="gramStart"/>
      <w:r>
        <w:rPr>
          <w:rFonts w:hint="eastAsia"/>
        </w:rPr>
        <w:t>地规律</w:t>
      </w:r>
      <w:proofErr w:type="gramEnd"/>
      <w:r>
        <w:rPr>
          <w:rFonts w:hint="eastAsia"/>
        </w:rPr>
        <w:t>起来，戒除一些东西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我的潜力是无限的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离职也没有什么好怕的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但是为什么我一进入职业，就开始多想了呢，这种就是因为环境决定的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当我害怕恐惧的时候，就使用恶魔</w:t>
      </w:r>
    </w:p>
    <w:p w:rsidR="00553F2C" w:rsidRDefault="00553F2C" w:rsidP="00775BB5">
      <w:pPr>
        <w:spacing w:line="240" w:lineRule="auto"/>
      </w:pPr>
      <w:r>
        <w:rPr>
          <w:rFonts w:hint="eastAsia"/>
        </w:rPr>
        <w:t>这个世界越来越模糊，</w:t>
      </w:r>
      <w:r w:rsidR="00A8562C">
        <w:rPr>
          <w:rFonts w:hint="eastAsia"/>
        </w:rPr>
        <w:t>越来越像梦境一样</w:t>
      </w:r>
    </w:p>
    <w:p w:rsidR="00A8562C" w:rsidRDefault="00A8562C" w:rsidP="00775BB5">
      <w:pPr>
        <w:spacing w:line="240" w:lineRule="auto"/>
      </w:pPr>
      <w:r>
        <w:rPr>
          <w:rFonts w:hint="eastAsia"/>
        </w:rPr>
        <w:t>我开始变得不再喜欢合群，从今天开始，不再追求朋友，不再去爱一个人</w:t>
      </w:r>
    </w:p>
    <w:p w:rsidR="00A8562C" w:rsidRDefault="00A8562C" w:rsidP="00775BB5">
      <w:pPr>
        <w:spacing w:line="240" w:lineRule="auto"/>
      </w:pPr>
      <w:r>
        <w:rPr>
          <w:rFonts w:hint="eastAsia"/>
        </w:rPr>
        <w:t>我现在四肢、头顶开始就像偏头痛一样出现了</w:t>
      </w:r>
    </w:p>
    <w:p w:rsidR="00AD38CD" w:rsidRDefault="00AD38CD" w:rsidP="00775BB5">
      <w:pPr>
        <w:spacing w:line="240" w:lineRule="auto"/>
      </w:pPr>
      <w:r>
        <w:rPr>
          <w:rFonts w:hint="eastAsia"/>
        </w:rPr>
        <w:t>我为什么急于证明自己呢，</w:t>
      </w:r>
      <w:r w:rsidR="003C6D18">
        <w:rPr>
          <w:rFonts w:hint="eastAsia"/>
        </w:rPr>
        <w:t>但是我本来也不强</w:t>
      </w:r>
    </w:p>
    <w:p w:rsidR="003C6D18" w:rsidRDefault="003C6D18" w:rsidP="00775BB5">
      <w:pPr>
        <w:spacing w:line="240" w:lineRule="auto"/>
      </w:pPr>
      <w:r>
        <w:rPr>
          <w:rFonts w:hint="eastAsia"/>
        </w:rPr>
        <w:t>我</w:t>
      </w:r>
      <w:r>
        <w:rPr>
          <w:rFonts w:hint="eastAsia"/>
        </w:rPr>
        <w:t>tm</w:t>
      </w:r>
      <w:r>
        <w:rPr>
          <w:rFonts w:hint="eastAsia"/>
        </w:rPr>
        <w:t>就是去看妹子的，没有女生感觉就没啥意思了</w:t>
      </w:r>
    </w:p>
    <w:p w:rsidR="003C6D18" w:rsidRDefault="003C6D18" w:rsidP="00775BB5">
      <w:pPr>
        <w:spacing w:line="240" w:lineRule="auto"/>
      </w:pPr>
      <w:r>
        <w:rPr>
          <w:rFonts w:hint="eastAsia"/>
        </w:rPr>
        <w:t>开始止不住的兴奋了，好像就是要挑战了，我就开始了</w:t>
      </w:r>
    </w:p>
    <w:p w:rsidR="003C6D18" w:rsidRDefault="003C6D18" w:rsidP="00775BB5">
      <w:pPr>
        <w:spacing w:line="240" w:lineRule="auto"/>
      </w:pPr>
      <w:r>
        <w:rPr>
          <w:rFonts w:hint="eastAsia"/>
        </w:rPr>
        <w:t>开始兴奋起来了，为什么我要压制自己的这种兴奋呢</w:t>
      </w:r>
    </w:p>
    <w:p w:rsidR="006D0D56" w:rsidRDefault="006D0D56" w:rsidP="00775BB5">
      <w:pPr>
        <w:spacing w:line="240" w:lineRule="auto"/>
      </w:pPr>
      <w:r>
        <w:rPr>
          <w:rFonts w:hint="eastAsia"/>
        </w:rPr>
        <w:t>其实我如果不在这个篮球管展现自己的实力，我平时也可以展现的</w:t>
      </w:r>
    </w:p>
    <w:p w:rsidR="006D0D56" w:rsidRDefault="006D0D56" w:rsidP="00775BB5">
      <w:pPr>
        <w:spacing w:line="240" w:lineRule="auto"/>
      </w:pPr>
      <w:r>
        <w:rPr>
          <w:rFonts w:hint="eastAsia"/>
        </w:rPr>
        <w:t>我真的是文武都不行啊</w:t>
      </w:r>
    </w:p>
    <w:p w:rsidR="006D0D56" w:rsidRDefault="006D0D56" w:rsidP="00775BB5">
      <w:pPr>
        <w:spacing w:line="240" w:lineRule="auto"/>
      </w:pPr>
      <w:r>
        <w:rPr>
          <w:rFonts w:hint="eastAsia"/>
        </w:rPr>
        <w:t>反正在我最绝望的时候，我没有得到任何的东西，而且我还会一直绝望下去</w:t>
      </w:r>
    </w:p>
    <w:p w:rsidR="003D47E3" w:rsidRDefault="003D47E3" w:rsidP="00775BB5">
      <w:pPr>
        <w:spacing w:line="240" w:lineRule="auto"/>
      </w:pPr>
      <w:proofErr w:type="gramStart"/>
      <w:r>
        <w:rPr>
          <w:rFonts w:hint="eastAsia"/>
        </w:rPr>
        <w:t>瘦么来自</w:t>
      </w:r>
      <w:proofErr w:type="gramEnd"/>
      <w:r>
        <w:rPr>
          <w:rFonts w:hint="eastAsia"/>
        </w:rPr>
        <w:t>乡下的人就很</w:t>
      </w:r>
      <w:r w:rsidR="00AC2382">
        <w:rPr>
          <w:rFonts w:hint="eastAsia"/>
        </w:rPr>
        <w:t>瘦了</w:t>
      </w:r>
    </w:p>
    <w:p w:rsidR="00AC2382" w:rsidRDefault="00AC2382" w:rsidP="00775BB5">
      <w:pPr>
        <w:spacing w:line="240" w:lineRule="auto"/>
      </w:pPr>
      <w:r>
        <w:rPr>
          <w:rFonts w:hint="eastAsia"/>
        </w:rPr>
        <w:t>感觉这种项目我已经好长时间没有动手写了</w:t>
      </w:r>
    </w:p>
    <w:p w:rsidR="00AC2382" w:rsidRDefault="00AC2382" w:rsidP="00775BB5">
      <w:pPr>
        <w:spacing w:line="240" w:lineRule="auto"/>
      </w:pPr>
      <w:r>
        <w:rPr>
          <w:rFonts w:hint="eastAsia"/>
        </w:rPr>
        <w:t>是不是要再理一遍这个强化学习的过程</w:t>
      </w:r>
    </w:p>
    <w:p w:rsidR="009369B3" w:rsidRDefault="009369B3" w:rsidP="00775BB5">
      <w:pPr>
        <w:spacing w:line="240" w:lineRule="auto"/>
      </w:pPr>
      <w:r>
        <w:rPr>
          <w:rFonts w:hint="eastAsia"/>
        </w:rPr>
        <w:t>感觉我还是想运动的</w:t>
      </w:r>
    </w:p>
    <w:p w:rsidR="009369B3" w:rsidRDefault="009369B3" w:rsidP="00775BB5">
      <w:pPr>
        <w:spacing w:line="240" w:lineRule="auto"/>
      </w:pPr>
      <w:r>
        <w:rPr>
          <w:rFonts w:hint="eastAsia"/>
        </w:rPr>
        <w:t>真的感觉超级无聊啊</w:t>
      </w:r>
    </w:p>
    <w:p w:rsidR="00B46659" w:rsidRDefault="00B46659" w:rsidP="00775BB5">
      <w:pPr>
        <w:spacing w:line="240" w:lineRule="auto"/>
      </w:pPr>
      <w:r>
        <w:rPr>
          <w:rFonts w:hint="eastAsia"/>
        </w:rPr>
        <w:t>要不要再想一个创业项目，自己做一个电子书交易网站吗，可以啊，最重要的东西是质感，而不是数量</w:t>
      </w:r>
    </w:p>
    <w:p w:rsidR="00B46659" w:rsidRDefault="00B46659" w:rsidP="00775BB5">
      <w:pPr>
        <w:spacing w:line="240" w:lineRule="auto"/>
      </w:pPr>
      <w:r>
        <w:rPr>
          <w:rFonts w:hint="eastAsia"/>
        </w:rPr>
        <w:t>自己做的产品自己要用，才能发现不好的地方</w:t>
      </w:r>
    </w:p>
    <w:p w:rsidR="00B46659" w:rsidRDefault="00B46659" w:rsidP="00775BB5">
      <w:pPr>
        <w:spacing w:line="240" w:lineRule="auto"/>
      </w:pPr>
      <w:r>
        <w:rPr>
          <w:rFonts w:hint="eastAsia"/>
        </w:rPr>
        <w:t>我发现自己真的是每天没有一个目标，每天都定了一大堆的任务，但是都完成不了</w:t>
      </w:r>
    </w:p>
    <w:p w:rsidR="00B46659" w:rsidRDefault="00B46659" w:rsidP="00775BB5">
      <w:pPr>
        <w:spacing w:line="240" w:lineRule="auto"/>
      </w:pPr>
      <w:r>
        <w:rPr>
          <w:rFonts w:hint="eastAsia"/>
        </w:rPr>
        <w:t>还是要尝试完成的</w:t>
      </w:r>
    </w:p>
    <w:p w:rsidR="00B46659" w:rsidRDefault="00B46659" w:rsidP="00775BB5">
      <w:pPr>
        <w:spacing w:line="240" w:lineRule="auto"/>
      </w:pPr>
      <w:r>
        <w:rPr>
          <w:rFonts w:hint="eastAsia"/>
        </w:rPr>
        <w:t>每天还是要尽量完成任务，是时候更新一波任务了</w:t>
      </w:r>
    </w:p>
    <w:p w:rsidR="00FA010B" w:rsidRDefault="00FA010B" w:rsidP="00775BB5">
      <w:pPr>
        <w:spacing w:line="240" w:lineRule="auto"/>
      </w:pPr>
      <w:r>
        <w:rPr>
          <w:rFonts w:hint="eastAsia"/>
        </w:rPr>
        <w:t>每天消的点都是不一样的</w:t>
      </w:r>
    </w:p>
    <w:p w:rsidR="00422F4A" w:rsidRDefault="00422F4A" w:rsidP="00775BB5">
      <w:pPr>
        <w:spacing w:line="240" w:lineRule="auto"/>
      </w:pPr>
      <w:r>
        <w:rPr>
          <w:rFonts w:hint="eastAsia"/>
        </w:rPr>
        <w:t>我应该一天所有的核心都是在那个任务列表上面，但是我感觉其实不算少，还是挺多的内容</w:t>
      </w:r>
    </w:p>
    <w:p w:rsidR="00422F4A" w:rsidRDefault="00422F4A" w:rsidP="00775BB5">
      <w:pPr>
        <w:spacing w:line="240" w:lineRule="auto"/>
        <w:rPr>
          <w:rFonts w:hint="eastAsia"/>
        </w:rPr>
      </w:pPr>
      <w:r>
        <w:rPr>
          <w:rFonts w:hint="eastAsia"/>
        </w:rPr>
        <w:t>先把前面</w:t>
      </w:r>
      <w:r>
        <w:rPr>
          <w:rFonts w:hint="eastAsia"/>
        </w:rPr>
        <w:t>9</w:t>
      </w:r>
      <w:r>
        <w:rPr>
          <w:rFonts w:hint="eastAsia"/>
        </w:rPr>
        <w:t>个完成，然后再完成其他的</w:t>
      </w:r>
      <w:bookmarkStart w:id="0" w:name="_GoBack"/>
      <w:bookmarkEnd w:id="0"/>
    </w:p>
    <w:p w:rsidR="00076636" w:rsidRDefault="00076636" w:rsidP="00775BB5">
      <w:pPr>
        <w:spacing w:line="240" w:lineRule="auto"/>
        <w:rPr>
          <w:rFonts w:hint="eastAsia"/>
        </w:rPr>
      </w:pPr>
    </w:p>
    <w:p w:rsidR="001D048C" w:rsidRDefault="00076636" w:rsidP="00775BB5">
      <w:pPr>
        <w:spacing w:line="240" w:lineRule="auto"/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99</w:t>
      </w:r>
    </w:p>
    <w:p w:rsidR="00076636" w:rsidRDefault="00076636" w:rsidP="00775BB5">
      <w:pPr>
        <w:spacing w:line="240" w:lineRule="auto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t>9</w:t>
      </w:r>
      <w:r w:rsidR="00B46659">
        <w:t>6</w:t>
      </w:r>
    </w:p>
    <w:p w:rsidR="00152B8F" w:rsidRDefault="00214C64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FA010B">
        <w:t>49</w:t>
      </w:r>
    </w:p>
    <w:p w:rsidR="00214C64" w:rsidRDefault="00214C64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E11A2F">
        <w:t>3</w:t>
      </w:r>
      <w:r w:rsidR="009369B3">
        <w:t>2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99</w:t>
      </w:r>
    </w:p>
    <w:p w:rsidR="004E71FB" w:rsidRDefault="004E71FB" w:rsidP="00775BB5">
      <w:pPr>
        <w:spacing w:line="240" w:lineRule="auto"/>
      </w:pPr>
      <w:r>
        <w:rPr>
          <w:rFonts w:hint="eastAsia"/>
        </w:rPr>
        <w:lastRenderedPageBreak/>
        <w:t>游戏</w:t>
      </w:r>
      <w:r>
        <w:rPr>
          <w:rFonts w:hint="eastAsia"/>
        </w:rPr>
        <w:t xml:space="preserve"> </w:t>
      </w:r>
      <w:r>
        <w:t>99</w:t>
      </w:r>
    </w:p>
    <w:p w:rsidR="00E07C7D" w:rsidRDefault="00E07C7D" w:rsidP="00775BB5">
      <w:pPr>
        <w:spacing w:line="240" w:lineRule="auto"/>
      </w:pPr>
      <w:r>
        <w:t>Chuang 9</w:t>
      </w:r>
      <w:r w:rsidR="00422F4A">
        <w:t>7</w:t>
      </w:r>
    </w:p>
    <w:p w:rsidR="00B653C4" w:rsidRDefault="00B653C4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B8010E">
        <w:t>8</w:t>
      </w:r>
      <w:r w:rsidR="00B46659">
        <w:t>7</w:t>
      </w:r>
    </w:p>
    <w:p w:rsidR="008C1ABB" w:rsidRDefault="008C1ABB" w:rsidP="00775BB5">
      <w:pPr>
        <w:spacing w:line="240" w:lineRule="auto"/>
      </w:pPr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9</w:t>
      </w:r>
      <w:r w:rsidR="00A71263">
        <w:t>8</w:t>
      </w:r>
    </w:p>
    <w:p w:rsidR="00526C79" w:rsidRDefault="00526C79" w:rsidP="00775BB5">
      <w:pPr>
        <w:spacing w:line="240" w:lineRule="auto"/>
        <w:rPr>
          <w:rFonts w:hint="eastAsia"/>
        </w:rPr>
      </w:pPr>
      <w:r>
        <w:rPr>
          <w:rFonts w:hint="eastAsia"/>
        </w:rPr>
        <w:t>阅读</w:t>
      </w:r>
      <w:r>
        <w:rPr>
          <w:rFonts w:hint="eastAsia"/>
        </w:rPr>
        <w:t xml:space="preserve"> </w:t>
      </w:r>
      <w:r>
        <w:t>99</w:t>
      </w:r>
    </w:p>
    <w:sectPr w:rsidR="00526C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6D6" w:rsidRDefault="004236D6">
      <w:r>
        <w:separator/>
      </w:r>
    </w:p>
  </w:endnote>
  <w:endnote w:type="continuationSeparator" w:id="0">
    <w:p w:rsidR="004236D6" w:rsidRDefault="004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382" w:rsidRDefault="00AC2382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AC2382" w:rsidTr="0075012D">
      <w:trPr>
        <w:trHeight w:val="257"/>
      </w:trPr>
      <w:tc>
        <w:tcPr>
          <w:tcW w:w="1760" w:type="pct"/>
        </w:tcPr>
        <w:p w:rsidR="00AC2382" w:rsidRDefault="00AC2382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2023-5-31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AC2382" w:rsidRDefault="00AC238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AC2382" w:rsidRDefault="00AC238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AC2382" w:rsidRDefault="00AC238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382" w:rsidRDefault="00AC238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6D6" w:rsidRDefault="004236D6">
      <w:r>
        <w:separator/>
      </w:r>
    </w:p>
  </w:footnote>
  <w:footnote w:type="continuationSeparator" w:id="0">
    <w:p w:rsidR="004236D6" w:rsidRDefault="00423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382" w:rsidRDefault="00AC2382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AC2382">
      <w:trPr>
        <w:cantSplit/>
        <w:trHeight w:hRule="exact" w:val="782"/>
      </w:trPr>
      <w:tc>
        <w:tcPr>
          <w:tcW w:w="500" w:type="pct"/>
        </w:tcPr>
        <w:p w:rsidR="00AC2382" w:rsidRDefault="00AC2382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AC2382" w:rsidRPr="00780144" w:rsidRDefault="00AC2382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AC2382" w:rsidRPr="00780144" w:rsidRDefault="00AC2382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AC2382" w:rsidRDefault="00AC2382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382" w:rsidRDefault="00AC2382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105D2"/>
    <w:rsid w:val="00012F9D"/>
    <w:rsid w:val="00026170"/>
    <w:rsid w:val="00035469"/>
    <w:rsid w:val="000517FF"/>
    <w:rsid w:val="00065915"/>
    <w:rsid w:val="00076636"/>
    <w:rsid w:val="000821D3"/>
    <w:rsid w:val="000872E8"/>
    <w:rsid w:val="000F3BD1"/>
    <w:rsid w:val="0012175A"/>
    <w:rsid w:val="00152B8F"/>
    <w:rsid w:val="001537BF"/>
    <w:rsid w:val="00160328"/>
    <w:rsid w:val="001B48AE"/>
    <w:rsid w:val="001D048C"/>
    <w:rsid w:val="001E4B6A"/>
    <w:rsid w:val="00200A62"/>
    <w:rsid w:val="00214C64"/>
    <w:rsid w:val="00252807"/>
    <w:rsid w:val="00254DF3"/>
    <w:rsid w:val="002A133B"/>
    <w:rsid w:val="002B1E7F"/>
    <w:rsid w:val="002B7B20"/>
    <w:rsid w:val="003055E4"/>
    <w:rsid w:val="00307760"/>
    <w:rsid w:val="00322719"/>
    <w:rsid w:val="003C6D18"/>
    <w:rsid w:val="003D47E3"/>
    <w:rsid w:val="0041139B"/>
    <w:rsid w:val="00422F4A"/>
    <w:rsid w:val="004236D6"/>
    <w:rsid w:val="00425F62"/>
    <w:rsid w:val="00433915"/>
    <w:rsid w:val="0045726D"/>
    <w:rsid w:val="00465A75"/>
    <w:rsid w:val="00482F34"/>
    <w:rsid w:val="00494E5E"/>
    <w:rsid w:val="004A2764"/>
    <w:rsid w:val="004C07A6"/>
    <w:rsid w:val="004E71FB"/>
    <w:rsid w:val="004F5ECA"/>
    <w:rsid w:val="005076ED"/>
    <w:rsid w:val="005142F9"/>
    <w:rsid w:val="0052233A"/>
    <w:rsid w:val="00526C79"/>
    <w:rsid w:val="00553F2C"/>
    <w:rsid w:val="0055477D"/>
    <w:rsid w:val="00593445"/>
    <w:rsid w:val="005A1740"/>
    <w:rsid w:val="00627B2D"/>
    <w:rsid w:val="00634265"/>
    <w:rsid w:val="00635062"/>
    <w:rsid w:val="006538DA"/>
    <w:rsid w:val="006539BA"/>
    <w:rsid w:val="00666FFD"/>
    <w:rsid w:val="006D0D56"/>
    <w:rsid w:val="006D4774"/>
    <w:rsid w:val="006D4B18"/>
    <w:rsid w:val="006E6448"/>
    <w:rsid w:val="007162BA"/>
    <w:rsid w:val="0072427E"/>
    <w:rsid w:val="00737FBE"/>
    <w:rsid w:val="0075012D"/>
    <w:rsid w:val="00775BB5"/>
    <w:rsid w:val="00780144"/>
    <w:rsid w:val="007B031E"/>
    <w:rsid w:val="007F053D"/>
    <w:rsid w:val="008C1ABB"/>
    <w:rsid w:val="008F314F"/>
    <w:rsid w:val="0090275F"/>
    <w:rsid w:val="009249F3"/>
    <w:rsid w:val="009369B3"/>
    <w:rsid w:val="0095796F"/>
    <w:rsid w:val="009C7CF2"/>
    <w:rsid w:val="009F07EF"/>
    <w:rsid w:val="00A2454F"/>
    <w:rsid w:val="00A54E5A"/>
    <w:rsid w:val="00A71263"/>
    <w:rsid w:val="00A71855"/>
    <w:rsid w:val="00A8562C"/>
    <w:rsid w:val="00AC2382"/>
    <w:rsid w:val="00AC724A"/>
    <w:rsid w:val="00AD38CD"/>
    <w:rsid w:val="00B33CE5"/>
    <w:rsid w:val="00B46659"/>
    <w:rsid w:val="00B653C4"/>
    <w:rsid w:val="00B8010E"/>
    <w:rsid w:val="00B9658B"/>
    <w:rsid w:val="00BA0D09"/>
    <w:rsid w:val="00BB46E8"/>
    <w:rsid w:val="00BE4119"/>
    <w:rsid w:val="00C034AB"/>
    <w:rsid w:val="00C53AFA"/>
    <w:rsid w:val="00D16C4C"/>
    <w:rsid w:val="00D178FD"/>
    <w:rsid w:val="00D407CA"/>
    <w:rsid w:val="00D46B62"/>
    <w:rsid w:val="00D722CC"/>
    <w:rsid w:val="00D74BB7"/>
    <w:rsid w:val="00D87114"/>
    <w:rsid w:val="00DD64FB"/>
    <w:rsid w:val="00E07C7D"/>
    <w:rsid w:val="00E11A2F"/>
    <w:rsid w:val="00E228E7"/>
    <w:rsid w:val="00E27CCF"/>
    <w:rsid w:val="00E4778C"/>
    <w:rsid w:val="00E845EA"/>
    <w:rsid w:val="00EE2438"/>
    <w:rsid w:val="00EE58DB"/>
    <w:rsid w:val="00F10EED"/>
    <w:rsid w:val="00F267C6"/>
    <w:rsid w:val="00F30D66"/>
    <w:rsid w:val="00F3452A"/>
    <w:rsid w:val="00F45329"/>
    <w:rsid w:val="00F6269F"/>
    <w:rsid w:val="00F632F6"/>
    <w:rsid w:val="00F65F25"/>
    <w:rsid w:val="00F712F2"/>
    <w:rsid w:val="00F74858"/>
    <w:rsid w:val="00F75018"/>
    <w:rsid w:val="00FA010B"/>
    <w:rsid w:val="00FA7265"/>
    <w:rsid w:val="00FD52B5"/>
    <w:rsid w:val="00FE2B3C"/>
    <w:rsid w:val="00FF5A94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35068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253D5-7F44-4871-9062-A548FE6F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13292</TotalTime>
  <Pages>8</Pages>
  <Words>951</Words>
  <Characters>5422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3</cp:revision>
  <dcterms:created xsi:type="dcterms:W3CDTF">2019-07-19T03:06:00Z</dcterms:created>
  <dcterms:modified xsi:type="dcterms:W3CDTF">2023-06-08T07:18:00Z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(3)zIZ3MxrEwlvSTw/VhsxwCZ7vQ0FritmWpc2ONi11F2ofrHrsSU29vohL6YRaj96a8O3mI1WE
orFz1THPjNOo1K24KuqkHllW/Vzw5F7fNyFb/XhFHYYr8Ej3Eyt4e2EacM+JGYRZfaQe81XD
4wHNC2IpAqDPD7h9PcqA4FM3XiBf2ls7yUob80l4/Q0xAe0vwyK3U7wURgJ2mIFyE/psFBty
+5TIS2jiVcL2FJ4ts2</vt:lpwstr>
  </property>
  <property fmtid="{D5CDD505-2E9C-101B-9397-08002B2CF9AE}" pid="7" name="_2015_ms_pID_7253431">
    <vt:lpwstr>N6YmgbjG2AXtXI1N+9msv0zyFHfm3eE57cYdpW6kUQSAg1fW2KWXaq
dDzF2wgh2A5A0kn+fTGuNmkUJClt/Cr5YPRzJMyV6Bk0IRcM/PNrhe1dMu2dL7eeGfuHigFY
SUxO3mp2DZo4jIi6HyvtdIt4WFSiwIkX1HxPP2ZiTcZk30nwlvpt6z9dKbkfoD8unDCVu3LQ
PLwtOHkOYZcTqY0ArdSh4H8ZAC4OTO6sEQQX</vt:lpwstr>
  </property>
  <property fmtid="{D5CDD505-2E9C-101B-9397-08002B2CF9AE}" pid="8" name="_2015_ms_pID_7253432">
    <vt:lpwstr>+A==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