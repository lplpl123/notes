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69" w:rsidRDefault="001B5969" w:rsidP="00775BB5">
      <w:pPr>
        <w:spacing w:line="240" w:lineRule="auto"/>
      </w:pPr>
      <w:r>
        <w:rPr>
          <w:rFonts w:hint="eastAsia"/>
        </w:rPr>
        <w:t>他们要部署的话，他们去部署，我是不着急的</w:t>
      </w:r>
    </w:p>
    <w:p w:rsidR="001B5969" w:rsidRDefault="001B5969" w:rsidP="00775BB5">
      <w:pPr>
        <w:spacing w:line="240" w:lineRule="auto"/>
      </w:pPr>
      <w:r>
        <w:rPr>
          <w:rFonts w:hint="eastAsia"/>
        </w:rPr>
        <w:t>我对部署实在是不感兴趣</w:t>
      </w:r>
    </w:p>
    <w:p w:rsidR="00F06363" w:rsidRDefault="00F06363" w:rsidP="00775BB5">
      <w:pPr>
        <w:spacing w:line="240" w:lineRule="auto"/>
        <w:rPr>
          <w:rFonts w:hint="eastAsia"/>
        </w:rPr>
      </w:pPr>
      <w:r>
        <w:rPr>
          <w:rFonts w:hint="eastAsia"/>
        </w:rPr>
        <w:t>为什么他们会这么忙呢，我会这么闲呢，还是因为我的磁场</w:t>
      </w:r>
    </w:p>
    <w:p w:rsidR="00F06363" w:rsidRDefault="00F06363" w:rsidP="00775BB5">
      <w:pPr>
        <w:spacing w:line="240" w:lineRule="auto"/>
      </w:pPr>
      <w:r>
        <w:rPr>
          <w:rFonts w:hint="eastAsia"/>
        </w:rPr>
        <w:t>为什么我可以不忙，因为我戒除了物质欲望，我都不是很想要什么，所以我的成本只是</w:t>
      </w:r>
      <w:r w:rsidR="006C04B6">
        <w:rPr>
          <w:rFonts w:hint="eastAsia"/>
        </w:rPr>
        <w:t>几千，所以我干的活计才是几千的</w:t>
      </w:r>
    </w:p>
    <w:p w:rsidR="00C13FE3" w:rsidRDefault="00C13FE3" w:rsidP="00775BB5">
      <w:pPr>
        <w:spacing w:line="240" w:lineRule="auto"/>
      </w:pPr>
      <w:r>
        <w:rPr>
          <w:rFonts w:hint="eastAsia"/>
        </w:rPr>
        <w:t>现在说的很多提升技术，只是在学习别人的东西，根本没有自己的东西，还是得自己做点东西出来才是厉害的</w:t>
      </w:r>
      <w:r w:rsidR="00AA6CDB">
        <w:rPr>
          <w:rFonts w:hint="eastAsia"/>
        </w:rPr>
        <w:t>，这样才叫做提升技术</w:t>
      </w:r>
    </w:p>
    <w:p w:rsidR="00AA6CDB" w:rsidRDefault="00AA6CDB" w:rsidP="00775BB5">
      <w:pPr>
        <w:spacing w:line="240" w:lineRule="auto"/>
      </w:pPr>
      <w:r>
        <w:rPr>
          <w:rFonts w:hint="eastAsia"/>
        </w:rPr>
        <w:t>这么简短的语句，真的就像公式，就像生成元一样</w:t>
      </w:r>
    </w:p>
    <w:p w:rsidR="00514FD4" w:rsidRDefault="00514FD4" w:rsidP="00775BB5">
      <w:pPr>
        <w:spacing w:line="240" w:lineRule="auto"/>
      </w:pPr>
      <w:r>
        <w:rPr>
          <w:rFonts w:hint="eastAsia"/>
        </w:rPr>
        <w:t>当我为了火而去写这个东西的时候，就变了</w:t>
      </w:r>
    </w:p>
    <w:p w:rsidR="0098444A" w:rsidRDefault="0098444A" w:rsidP="00775BB5">
      <w:pPr>
        <w:spacing w:line="240" w:lineRule="auto"/>
      </w:pPr>
      <w:r>
        <w:rPr>
          <w:rFonts w:hint="eastAsia"/>
        </w:rPr>
        <w:t>怕什么，反正我又要离职了，要吵就来，我还怕你</w:t>
      </w:r>
    </w:p>
    <w:p w:rsidR="0098444A" w:rsidRDefault="0098444A" w:rsidP="00775BB5">
      <w:pPr>
        <w:spacing w:line="240" w:lineRule="auto"/>
      </w:pPr>
      <w:r>
        <w:rPr>
          <w:rFonts w:hint="eastAsia"/>
        </w:rPr>
        <w:t>老子打架都没怕过谁</w:t>
      </w:r>
    </w:p>
    <w:p w:rsidR="0098444A" w:rsidRDefault="0098444A" w:rsidP="00775BB5">
      <w:pPr>
        <w:spacing w:line="240" w:lineRule="auto"/>
      </w:pPr>
      <w:r>
        <w:rPr>
          <w:rFonts w:hint="eastAsia"/>
        </w:rPr>
        <w:t>要骂就骂，小杂种呢个</w:t>
      </w:r>
    </w:p>
    <w:p w:rsidR="0098444A" w:rsidRDefault="0098444A" w:rsidP="00775BB5">
      <w:pPr>
        <w:spacing w:line="240" w:lineRule="auto"/>
      </w:pPr>
      <w:proofErr w:type="gramStart"/>
      <w:r>
        <w:rPr>
          <w:rFonts w:hint="eastAsia"/>
        </w:rPr>
        <w:t>不行么约个</w:t>
      </w:r>
      <w:proofErr w:type="gramEnd"/>
      <w:r>
        <w:rPr>
          <w:rFonts w:hint="eastAsia"/>
        </w:rPr>
        <w:t>地方打</w:t>
      </w:r>
    </w:p>
    <w:p w:rsidR="0098444A" w:rsidRDefault="0098444A" w:rsidP="00775BB5">
      <w:pPr>
        <w:spacing w:line="240" w:lineRule="auto"/>
      </w:pPr>
      <w:r>
        <w:rPr>
          <w:rFonts w:hint="eastAsia"/>
        </w:rPr>
        <w:t>哪个敢骂我，就要直接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回去了</w:t>
      </w:r>
    </w:p>
    <w:p w:rsidR="00EF3148" w:rsidRDefault="00EF3148" w:rsidP="00775BB5">
      <w:pPr>
        <w:spacing w:line="240" w:lineRule="auto"/>
      </w:pPr>
      <w:r>
        <w:rPr>
          <w:rFonts w:hint="eastAsia"/>
        </w:rPr>
        <w:t>以后要做一个人脸识别的东西</w:t>
      </w:r>
    </w:p>
    <w:p w:rsidR="007D5452" w:rsidRDefault="007D5452" w:rsidP="00775BB5">
      <w:pPr>
        <w:spacing w:line="240" w:lineRule="auto"/>
      </w:pPr>
      <w:r>
        <w:rPr>
          <w:rFonts w:hint="eastAsia"/>
        </w:rPr>
        <w:t>其实如果我在家我也没精神整</w:t>
      </w:r>
    </w:p>
    <w:p w:rsidR="007D5452" w:rsidRDefault="007D5452" w:rsidP="00775BB5">
      <w:pPr>
        <w:spacing w:line="240" w:lineRule="auto"/>
      </w:pPr>
      <w:r>
        <w:rPr>
          <w:rFonts w:hint="eastAsia"/>
        </w:rPr>
        <w:t>感觉现在不是很想写自己的项目，不知道为啥</w:t>
      </w:r>
    </w:p>
    <w:p w:rsidR="007D5452" w:rsidRDefault="007D5452" w:rsidP="00775BB5">
      <w:pPr>
        <w:spacing w:line="240" w:lineRule="auto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要专门针对中文呢，不是可以先把中文翻译成英文，然后英文再进行</w:t>
      </w:r>
      <w:r>
        <w:rPr>
          <w:rFonts w:hint="eastAsia"/>
        </w:rPr>
        <w:t>R</w:t>
      </w:r>
      <w:r>
        <w:t>NN</w:t>
      </w:r>
    </w:p>
    <w:p w:rsidR="007D5452" w:rsidRDefault="007D5452" w:rsidP="00775BB5">
      <w:pPr>
        <w:spacing w:line="240" w:lineRule="auto"/>
      </w:pPr>
      <w:r>
        <w:rPr>
          <w:rFonts w:hint="eastAsia"/>
        </w:rPr>
        <w:t>作为一个创业者，肯定是如果能替代的话，能尽量裁员也就</w:t>
      </w:r>
      <w:r w:rsidR="0091763E">
        <w:rPr>
          <w:rFonts w:hint="eastAsia"/>
        </w:rPr>
        <w:t>裁了，反正也是对于自己创业帝国的一个优化</w:t>
      </w:r>
    </w:p>
    <w:p w:rsidR="004E186A" w:rsidRDefault="004E186A" w:rsidP="00775BB5">
      <w:pPr>
        <w:spacing w:line="240" w:lineRule="auto"/>
      </w:pPr>
      <w:r>
        <w:rPr>
          <w:rFonts w:hint="eastAsia"/>
        </w:rPr>
        <w:t>加班怕什么，反正我是干自己的事情</w:t>
      </w:r>
      <w:r w:rsidR="00CC77D9">
        <w:rPr>
          <w:rFonts w:hint="eastAsia"/>
        </w:rPr>
        <w:t>，所以我也不害怕上班</w:t>
      </w:r>
    </w:p>
    <w:p w:rsidR="00CC77D9" w:rsidRDefault="00CC77D9" w:rsidP="00775BB5">
      <w:pPr>
        <w:spacing w:line="240" w:lineRule="auto"/>
      </w:pPr>
      <w:r>
        <w:rPr>
          <w:rFonts w:hint="eastAsia"/>
        </w:rPr>
        <w:t>不要害怕别人看到我摸鱼，因为他们也不关注我在干嘛，只会关注自己手上的事情</w:t>
      </w:r>
    </w:p>
    <w:p w:rsidR="00CC77D9" w:rsidRDefault="00CC77D9" w:rsidP="00775BB5">
      <w:pPr>
        <w:spacing w:line="240" w:lineRule="auto"/>
      </w:pPr>
      <w:r>
        <w:rPr>
          <w:rFonts w:hint="eastAsia"/>
        </w:rPr>
        <w:t>所以要打通我的创新机器人，我现在最想做的一个事情是可以互动，可以产生对话</w:t>
      </w:r>
    </w:p>
    <w:p w:rsidR="00CC77D9" w:rsidRDefault="00CC77D9" w:rsidP="00775BB5">
      <w:pPr>
        <w:spacing w:line="240" w:lineRule="auto"/>
      </w:pPr>
      <w:r>
        <w:rPr>
          <w:rFonts w:hint="eastAsia"/>
        </w:rPr>
        <w:t>先做成类似于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那种感觉地</w:t>
      </w:r>
    </w:p>
    <w:p w:rsidR="00CC77D9" w:rsidRDefault="00CC77D9" w:rsidP="00775BB5">
      <w:pPr>
        <w:spacing w:line="240" w:lineRule="auto"/>
      </w:pPr>
      <w:r>
        <w:rPr>
          <w:rFonts w:hint="eastAsia"/>
        </w:rPr>
        <w:t>管他们地，他们觉得我摸鱼就摸鱼了，怕什么，没什么好怕的，不行就骂我</w:t>
      </w:r>
    </w:p>
    <w:p w:rsidR="00C04CB6" w:rsidRDefault="00C04CB6" w:rsidP="00775BB5">
      <w:pPr>
        <w:spacing w:line="240" w:lineRule="auto"/>
      </w:pPr>
      <w:r>
        <w:rPr>
          <w:rFonts w:hint="eastAsia"/>
        </w:rPr>
        <w:t>它应该不会理我们了</w:t>
      </w:r>
    </w:p>
    <w:p w:rsidR="00C04CB6" w:rsidRDefault="00C04CB6" w:rsidP="00775BB5">
      <w:pPr>
        <w:spacing w:line="240" w:lineRule="auto"/>
      </w:pPr>
      <w:r>
        <w:rPr>
          <w:rFonts w:hint="eastAsia"/>
        </w:rPr>
        <w:t>我上次训练，这个</w:t>
      </w:r>
      <w:r>
        <w:rPr>
          <w:rFonts w:hint="eastAsia"/>
        </w:rPr>
        <w:t>loss</w:t>
      </w:r>
      <w:r>
        <w:rPr>
          <w:rFonts w:hint="eastAsia"/>
        </w:rPr>
        <w:t>是越来越高</w:t>
      </w:r>
    </w:p>
    <w:p w:rsidR="00C04CB6" w:rsidRDefault="00C04CB6" w:rsidP="00775BB5">
      <w:pPr>
        <w:spacing w:line="240" w:lineRule="auto"/>
      </w:pPr>
      <w:r>
        <w:rPr>
          <w:rFonts w:hint="eastAsia"/>
        </w:rPr>
        <w:t>能不能得出一个结论，</w:t>
      </w:r>
      <w:r>
        <w:rPr>
          <w:rFonts w:hint="eastAsia"/>
        </w:rPr>
        <w:t>loss</w:t>
      </w:r>
      <w:r>
        <w:rPr>
          <w:rFonts w:hint="eastAsia"/>
        </w:rPr>
        <w:t>是有一个转折点的</w:t>
      </w:r>
    </w:p>
    <w:p w:rsidR="00C04CB6" w:rsidRDefault="00C04CB6" w:rsidP="00775BB5">
      <w:pPr>
        <w:spacing w:line="240" w:lineRule="auto"/>
      </w:pPr>
      <w:r>
        <w:rPr>
          <w:rFonts w:hint="eastAsia"/>
        </w:rPr>
        <w:t>我来加班是来陪着他们，其实我这个事情也不是很着急</w:t>
      </w:r>
    </w:p>
    <w:p w:rsidR="00143042" w:rsidRDefault="00143042" w:rsidP="00775BB5">
      <w:pPr>
        <w:spacing w:line="240" w:lineRule="auto"/>
      </w:pPr>
      <w:r>
        <w:rPr>
          <w:rFonts w:hint="eastAsia"/>
        </w:rPr>
        <w:t>为什么</w:t>
      </w:r>
      <w:r>
        <w:rPr>
          <w:rFonts w:hint="eastAsia"/>
        </w:rPr>
        <w:t>loss</w:t>
      </w:r>
      <w:proofErr w:type="gramStart"/>
      <w:r>
        <w:rPr>
          <w:rFonts w:hint="eastAsia"/>
        </w:rPr>
        <w:t>越训练越</w:t>
      </w:r>
      <w:proofErr w:type="gramEnd"/>
      <w:r>
        <w:rPr>
          <w:rFonts w:hint="eastAsia"/>
        </w:rPr>
        <w:t>高呢，是不是我的神经网络出错了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管它的，我实在是推进不了，只有一个原子之心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我能做的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有问题了我也没有办法，因为我实在是对这个不感兴趣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为什么大家都讨厌加班呢，因为大家都觉得加班就是干工作，好多人是不愿意去学习的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但是我不一样，我还是愿意学习的</w:t>
      </w:r>
    </w:p>
    <w:p w:rsidR="0092322F" w:rsidRDefault="0092322F" w:rsidP="00775BB5">
      <w:pPr>
        <w:spacing w:line="240" w:lineRule="auto"/>
      </w:pPr>
      <w:r>
        <w:rPr>
          <w:rFonts w:hint="eastAsia"/>
        </w:rPr>
        <w:t>地基打的不够稳，是走不远的，现在华为的</w:t>
      </w:r>
      <w:proofErr w:type="spellStart"/>
      <w:r>
        <w:rPr>
          <w:rFonts w:hint="eastAsia"/>
        </w:rPr>
        <w:t>hcso</w:t>
      </w:r>
      <w:proofErr w:type="spellEnd"/>
      <w:r>
        <w:rPr>
          <w:rFonts w:hint="eastAsia"/>
        </w:rPr>
        <w:t>就是这种情况</w:t>
      </w:r>
    </w:p>
    <w:p w:rsidR="00EC2EC4" w:rsidRPr="007D5452" w:rsidRDefault="00EC2EC4" w:rsidP="00775BB5">
      <w:pPr>
        <w:spacing w:line="240" w:lineRule="auto"/>
        <w:rPr>
          <w:rFonts w:hint="eastAsia"/>
        </w:rPr>
      </w:pPr>
      <w:r>
        <w:rPr>
          <w:rFonts w:hint="eastAsia"/>
        </w:rPr>
        <w:t>我连华为云的接口人都没有</w:t>
      </w:r>
    </w:p>
    <w:p w:rsidR="00F06363" w:rsidRDefault="00F06363" w:rsidP="00775BB5">
      <w:pPr>
        <w:spacing w:line="240" w:lineRule="auto"/>
        <w:rPr>
          <w:rFonts w:hint="eastAsia"/>
        </w:rPr>
      </w:pPr>
    </w:p>
    <w:p w:rsidR="00152B8F" w:rsidRDefault="001B5969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CC77D9">
        <w:t>8</w:t>
      </w:r>
      <w:r w:rsidR="00EC2EC4">
        <w:t>5</w:t>
      </w:r>
    </w:p>
    <w:p w:rsidR="00D24B68" w:rsidRDefault="00D24B68" w:rsidP="00775BB5">
      <w:pPr>
        <w:spacing w:line="240" w:lineRule="auto"/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:rsidR="00C04CB6" w:rsidRDefault="00CC77D9" w:rsidP="00775BB5">
      <w:pPr>
        <w:spacing w:line="240" w:lineRule="auto"/>
        <w:rPr>
          <w:rFonts w:hint="eastAsia"/>
        </w:rPr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99</w:t>
      </w:r>
      <w:bookmarkStart w:id="0" w:name="_GoBack"/>
      <w:bookmarkEnd w:id="0"/>
    </w:p>
    <w:sectPr w:rsidR="00C04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D96" w:rsidRDefault="00884D96">
      <w:r>
        <w:separator/>
      </w:r>
    </w:p>
  </w:endnote>
  <w:endnote w:type="continuationSeparator" w:id="0">
    <w:p w:rsidR="00884D96" w:rsidRDefault="0088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B5969">
            <w:rPr>
              <w:noProof/>
            </w:rPr>
            <w:t>2023-3-25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D96" w:rsidRDefault="00884D96">
      <w:r>
        <w:separator/>
      </w:r>
    </w:p>
  </w:footnote>
  <w:footnote w:type="continuationSeparator" w:id="0">
    <w:p w:rsidR="00884D96" w:rsidRDefault="0088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43042"/>
    <w:rsid w:val="00152B8F"/>
    <w:rsid w:val="001B5969"/>
    <w:rsid w:val="003055E4"/>
    <w:rsid w:val="00307760"/>
    <w:rsid w:val="00322719"/>
    <w:rsid w:val="00425F62"/>
    <w:rsid w:val="004E186A"/>
    <w:rsid w:val="00514FD4"/>
    <w:rsid w:val="0052233A"/>
    <w:rsid w:val="00634265"/>
    <w:rsid w:val="006C04B6"/>
    <w:rsid w:val="007162BA"/>
    <w:rsid w:val="0075012D"/>
    <w:rsid w:val="00775BB5"/>
    <w:rsid w:val="00780144"/>
    <w:rsid w:val="007D5452"/>
    <w:rsid w:val="00884D96"/>
    <w:rsid w:val="0091763E"/>
    <w:rsid w:val="0092322F"/>
    <w:rsid w:val="0098444A"/>
    <w:rsid w:val="00AA6CDB"/>
    <w:rsid w:val="00B447C7"/>
    <w:rsid w:val="00C04CB6"/>
    <w:rsid w:val="00C13FE3"/>
    <w:rsid w:val="00C53AFA"/>
    <w:rsid w:val="00CC77D9"/>
    <w:rsid w:val="00D16C4C"/>
    <w:rsid w:val="00D24B68"/>
    <w:rsid w:val="00D64CAC"/>
    <w:rsid w:val="00D87114"/>
    <w:rsid w:val="00EC2EC4"/>
    <w:rsid w:val="00EE2438"/>
    <w:rsid w:val="00EE58DB"/>
    <w:rsid w:val="00EF3148"/>
    <w:rsid w:val="00F06363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E7EBC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BF9-53B8-4C96-A8A8-49634CA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1653</TotalTime>
  <Pages>1</Pages>
  <Words>126</Words>
  <Characters>723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(3)iLzxLBh3lQLH4dvlNRf1HBX/fZXEjrdtz4tb6Zx05kH+h9p+TqVk5PMtyTpgr+dgD5kzLTFc
CI1v8rS5m959ys6ngqoBQ2DEcpnOX7e5t3DR656J4+rWqXD1KOzkDMhcHoDqLMSdEYiMt1Qd
8jYC50NGioxeX46lobFsLdTd12AO3qwgP1JYmKzlmJUiuiRjb9wpTGvG8ybX//+YLJo8HWR6
oE3M1SwR4x4oSvthdh</vt:lpwstr>
  </property>
  <property fmtid="{D5CDD505-2E9C-101B-9397-08002B2CF9AE}" pid="7" name="_2015_ms_pID_7253431">
    <vt:lpwstr>gESihtZbV20ZkUChvtEI7bJCq59P20FzlagWNUoFx8NO63k+fkpb94
MaG9u/zDEBMk6HZKkVKuF1K8EH3CnWhujaiiXT/IKRxkept0XkSyarknyhQQk3k4z0WOdfC9
AY9Y9TdO09j2Ebe/BLVf8FFe1raUiOatMVgvKRvPKYeeucYYjQpqXQhuGNBnCCRt0btr/QE/
JcXAjo9z2CFwhhlw8wY4AxNoRpD6AL0L4BW5</vt:lpwstr>
  </property>
  <property fmtid="{D5CDD505-2E9C-101B-9397-08002B2CF9AE}" pid="8" name="_2015_ms_pID_7253432">
    <vt:lpwstr>pQ==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