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623" w:rsidRDefault="00D12623" w:rsidP="00775BB5">
      <w:pPr>
        <w:spacing w:line="240" w:lineRule="auto"/>
      </w:pPr>
      <w:r>
        <w:rPr>
          <w:rFonts w:hint="eastAsia"/>
        </w:rPr>
        <w:t>但是我不知道该怎么优化</w:t>
      </w:r>
    </w:p>
    <w:p w:rsidR="00D12623" w:rsidRDefault="00D12623" w:rsidP="00775BB5">
      <w:pPr>
        <w:spacing w:line="240" w:lineRule="auto"/>
      </w:pPr>
      <w:r>
        <w:rPr>
          <w:rFonts w:hint="eastAsia"/>
        </w:rPr>
        <w:t>算法上的优化，我还是知道的，就是从底层开始自己重写</w:t>
      </w:r>
    </w:p>
    <w:p w:rsidR="00D12623" w:rsidRDefault="00D12623" w:rsidP="00775BB5">
      <w:pPr>
        <w:spacing w:line="240" w:lineRule="auto"/>
      </w:pPr>
      <w:r>
        <w:rPr>
          <w:rFonts w:hint="eastAsia"/>
        </w:rPr>
        <w:t>找到一个算法上可以优化的地方了</w:t>
      </w:r>
    </w:p>
    <w:p w:rsidR="00E358B4" w:rsidRDefault="00E358B4" w:rsidP="00775BB5">
      <w:pPr>
        <w:spacing w:line="240" w:lineRule="auto"/>
      </w:pPr>
      <w:r>
        <w:rPr>
          <w:rFonts w:hint="eastAsia"/>
        </w:rPr>
        <w:t>当</w:t>
      </w:r>
      <w:r>
        <w:rPr>
          <w:rFonts w:hint="eastAsia"/>
        </w:rPr>
        <w:t>gif</w:t>
      </w:r>
      <w:r>
        <w:rPr>
          <w:rFonts w:hint="eastAsia"/>
        </w:rPr>
        <w:t>使用了</w:t>
      </w:r>
      <w:r>
        <w:rPr>
          <w:rFonts w:hint="eastAsia"/>
        </w:rPr>
        <w:t>Image</w:t>
      </w:r>
      <w:r>
        <w:rPr>
          <w:rFonts w:hint="eastAsia"/>
        </w:rPr>
        <w:t>的</w:t>
      </w:r>
      <w:r>
        <w:rPr>
          <w:rFonts w:hint="eastAsia"/>
        </w:rPr>
        <w:t>resize</w:t>
      </w:r>
      <w:r>
        <w:rPr>
          <w:rFonts w:hint="eastAsia"/>
        </w:rPr>
        <w:t>之后，不会每一帧都保存，只会保存第一帧</w:t>
      </w:r>
    </w:p>
    <w:p w:rsidR="00E358B4" w:rsidRDefault="00E358B4" w:rsidP="00775BB5">
      <w:pPr>
        <w:spacing w:line="240" w:lineRule="auto"/>
      </w:pPr>
      <w:r>
        <w:rPr>
          <w:rFonts w:hint="eastAsia"/>
        </w:rPr>
        <w:t>难道长寿就是我自己想的，可以</w:t>
      </w:r>
      <w:r w:rsidR="00E36E5B">
        <w:rPr>
          <w:rFonts w:hint="eastAsia"/>
        </w:rPr>
        <w:t>增殖细胞</w:t>
      </w:r>
    </w:p>
    <w:p w:rsidR="009A5D4D" w:rsidRDefault="009A5D4D" w:rsidP="00775BB5">
      <w:pPr>
        <w:spacing w:line="240" w:lineRule="auto"/>
      </w:pPr>
      <w:r>
        <w:rPr>
          <w:rFonts w:hint="eastAsia"/>
        </w:rPr>
        <w:t>感觉我和他们的笑点好像不在一个频道上面</w:t>
      </w:r>
    </w:p>
    <w:p w:rsidR="00DE6070" w:rsidRDefault="00DE6070" w:rsidP="00775BB5">
      <w:pPr>
        <w:spacing w:line="240" w:lineRule="auto"/>
      </w:pPr>
      <w:r>
        <w:rPr>
          <w:rFonts w:hint="eastAsia"/>
        </w:rPr>
        <w:t>我好像是能感受到我自己的经脉的</w:t>
      </w:r>
    </w:p>
    <w:p w:rsidR="00DE6070" w:rsidRDefault="00DE6070" w:rsidP="00775BB5">
      <w:pPr>
        <w:spacing w:line="240" w:lineRule="auto"/>
      </w:pPr>
      <w:r>
        <w:rPr>
          <w:rFonts w:hint="eastAsia"/>
        </w:rPr>
        <w:t>反正也没有人理我</w:t>
      </w:r>
    </w:p>
    <w:p w:rsidR="00696940" w:rsidRDefault="00696940" w:rsidP="00775BB5">
      <w:pPr>
        <w:spacing w:line="240" w:lineRule="auto"/>
      </w:pPr>
      <w:r>
        <w:rPr>
          <w:rFonts w:hint="eastAsia"/>
        </w:rPr>
        <w:t>其实产品理念都不一样</w:t>
      </w:r>
    </w:p>
    <w:p w:rsidR="00BE574D" w:rsidRDefault="00BE574D" w:rsidP="00775BB5">
      <w:pPr>
        <w:spacing w:line="240" w:lineRule="auto"/>
      </w:pPr>
      <w:proofErr w:type="spellStart"/>
      <w:r>
        <w:t>C</w:t>
      </w:r>
      <w:r>
        <w:rPr>
          <w:rFonts w:hint="eastAsia"/>
        </w:rPr>
        <w:t>hatgpt</w:t>
      </w:r>
      <w:proofErr w:type="spellEnd"/>
      <w:r>
        <w:rPr>
          <w:rFonts w:hint="eastAsia"/>
        </w:rPr>
        <w:t>很厉害，但是为什么会没有自主意识呢</w:t>
      </w:r>
    </w:p>
    <w:p w:rsidR="00BE574D" w:rsidRDefault="00BE574D" w:rsidP="00775BB5">
      <w:pPr>
        <w:spacing w:line="240" w:lineRule="auto"/>
      </w:pPr>
      <w:r>
        <w:rPr>
          <w:rFonts w:hint="eastAsia"/>
        </w:rPr>
        <w:t>好像我拿到</w:t>
      </w:r>
      <w:proofErr w:type="spellStart"/>
      <w:r>
        <w:rPr>
          <w:rFonts w:hint="eastAsia"/>
        </w:rPr>
        <w:t>chatgpt</w:t>
      </w:r>
      <w:proofErr w:type="spellEnd"/>
      <w:r>
        <w:rPr>
          <w:rFonts w:hint="eastAsia"/>
        </w:rPr>
        <w:t>，我</w:t>
      </w:r>
      <w:r w:rsidR="000B40C5">
        <w:rPr>
          <w:rFonts w:hint="eastAsia"/>
        </w:rPr>
        <w:t>一下子就测试了它的边界，宏观的把握，微观的实际，对于抽象能力的理解，我还测试了它的道德感</w:t>
      </w:r>
    </w:p>
    <w:p w:rsidR="000B40C5" w:rsidRDefault="000B40C5" w:rsidP="00775BB5">
      <w:pPr>
        <w:spacing w:line="240" w:lineRule="auto"/>
      </w:pPr>
      <w:r>
        <w:rPr>
          <w:rFonts w:hint="eastAsia"/>
        </w:rPr>
        <w:t>但是我对大模型其实兴趣不是很大</w:t>
      </w:r>
    </w:p>
    <w:p w:rsidR="00FB06B0" w:rsidRDefault="00FB06B0" w:rsidP="00775BB5">
      <w:pPr>
        <w:spacing w:line="240" w:lineRule="auto"/>
      </w:pPr>
      <w:r>
        <w:rPr>
          <w:rFonts w:hint="eastAsia"/>
        </w:rPr>
        <w:t>那我对未来的不确定性的这种恐惧，只能通过反向思考来解决</w:t>
      </w:r>
    </w:p>
    <w:p w:rsidR="00EE6A5F" w:rsidRDefault="00EE6A5F" w:rsidP="00775BB5">
      <w:pPr>
        <w:spacing w:line="240" w:lineRule="auto"/>
      </w:pPr>
      <w:r>
        <w:rPr>
          <w:rFonts w:hint="eastAsia"/>
        </w:rPr>
        <w:t>我有的时候会陷入这种恐惧焦虑，那是因为我没有进行这个点的反向思考</w:t>
      </w:r>
    </w:p>
    <w:p w:rsidR="008F2180" w:rsidRDefault="008F2180" w:rsidP="00775BB5">
      <w:pPr>
        <w:spacing w:line="240" w:lineRule="auto"/>
      </w:pPr>
      <w:r>
        <w:rPr>
          <w:rFonts w:hint="eastAsia"/>
        </w:rPr>
        <w:t>管它的，部署不好，也不管，有这个问题</w:t>
      </w:r>
    </w:p>
    <w:p w:rsidR="00BA2759" w:rsidRDefault="00BA2759" w:rsidP="00775BB5">
      <w:pPr>
        <w:spacing w:line="240" w:lineRule="auto"/>
      </w:pPr>
      <w:r>
        <w:rPr>
          <w:rFonts w:hint="eastAsia"/>
        </w:rPr>
        <w:t>他们也不知道我使用这个笔记本在干嘛，反正我是抓住了这个漏洞了</w:t>
      </w:r>
    </w:p>
    <w:p w:rsidR="0073733F" w:rsidRDefault="0073733F" w:rsidP="00775BB5">
      <w:pPr>
        <w:spacing w:line="240" w:lineRule="auto"/>
      </w:pPr>
      <w:r>
        <w:rPr>
          <w:rFonts w:hint="eastAsia"/>
        </w:rPr>
        <w:t>应该是他们有自己的群吧</w:t>
      </w:r>
    </w:p>
    <w:p w:rsidR="00865B68" w:rsidRDefault="00865B68" w:rsidP="00775BB5">
      <w:pPr>
        <w:spacing w:line="240" w:lineRule="auto"/>
      </w:pPr>
      <w:r>
        <w:rPr>
          <w:rFonts w:hint="eastAsia"/>
        </w:rPr>
        <w:t>最近停滞在了</w:t>
      </w:r>
      <w:r w:rsidR="004C2703">
        <w:rPr>
          <w:rFonts w:hint="eastAsia"/>
        </w:rPr>
        <w:t>自己的创作上面，因为我自己感觉应该停一停</w:t>
      </w:r>
    </w:p>
    <w:p w:rsidR="004C2703" w:rsidRDefault="004C2703" w:rsidP="00775BB5">
      <w:pPr>
        <w:spacing w:line="240" w:lineRule="auto"/>
      </w:pPr>
      <w:r>
        <w:rPr>
          <w:rFonts w:hint="eastAsia"/>
        </w:rPr>
        <w:t>优化就是没有思路的时候，从头开始读，灵感就来了，带着这个我要做的事情的目的</w:t>
      </w:r>
    </w:p>
    <w:p w:rsidR="004C2703" w:rsidRDefault="004C2703" w:rsidP="00775BB5">
      <w:pPr>
        <w:spacing w:line="240" w:lineRule="auto"/>
      </w:pPr>
      <w:r>
        <w:rPr>
          <w:rFonts w:hint="eastAsia"/>
        </w:rPr>
        <w:t>现在写好了神经网络，但是这个神经网络真的还很</w:t>
      </w:r>
      <w:r>
        <w:rPr>
          <w:rFonts w:hint="eastAsia"/>
        </w:rPr>
        <w:t>low</w:t>
      </w:r>
    </w:p>
    <w:p w:rsidR="006C36AE" w:rsidRDefault="006C36AE" w:rsidP="00775BB5">
      <w:pPr>
        <w:spacing w:line="240" w:lineRule="auto"/>
      </w:pPr>
      <w:proofErr w:type="gramStart"/>
      <w:r>
        <w:rPr>
          <w:rFonts w:hint="eastAsia"/>
        </w:rPr>
        <w:t>写知乎</w:t>
      </w:r>
      <w:proofErr w:type="gramEnd"/>
      <w:r>
        <w:rPr>
          <w:rFonts w:hint="eastAsia"/>
        </w:rPr>
        <w:t>了，我肯定就要转变思路，以商道是核心利益的</w:t>
      </w:r>
    </w:p>
    <w:p w:rsidR="006C36AE" w:rsidRDefault="006C36AE" w:rsidP="00775BB5">
      <w:pPr>
        <w:spacing w:line="240" w:lineRule="auto"/>
      </w:pPr>
      <w:r>
        <w:rPr>
          <w:rFonts w:hint="eastAsia"/>
        </w:rPr>
        <w:t>如何能博取到更高的流量</w:t>
      </w:r>
    </w:p>
    <w:p w:rsidR="006C36AE" w:rsidRDefault="006C36AE" w:rsidP="00775BB5">
      <w:pPr>
        <w:spacing w:line="240" w:lineRule="auto"/>
      </w:pPr>
      <w:r>
        <w:rPr>
          <w:rFonts w:hint="eastAsia"/>
        </w:rPr>
        <w:t>然后我自己的东西肯定是服务于商道的</w:t>
      </w:r>
    </w:p>
    <w:p w:rsidR="006C36AE" w:rsidRDefault="006C36AE" w:rsidP="00775BB5">
      <w:pPr>
        <w:spacing w:line="240" w:lineRule="auto"/>
      </w:pPr>
      <w:r>
        <w:rPr>
          <w:rFonts w:hint="eastAsia"/>
        </w:rPr>
        <w:t>内容肯定是以我自己的内容最为河床，然后商道的本质肯定要是在的</w:t>
      </w:r>
    </w:p>
    <w:p w:rsidR="006C36AE" w:rsidRDefault="006C36AE" w:rsidP="00775BB5">
      <w:pPr>
        <w:spacing w:line="240" w:lineRule="auto"/>
      </w:pPr>
      <w:r>
        <w:rPr>
          <w:rFonts w:hint="eastAsia"/>
        </w:rPr>
        <w:t>问题已经定位出来了，就是需要</w:t>
      </w:r>
      <w:proofErr w:type="spellStart"/>
      <w:r>
        <w:rPr>
          <w:rFonts w:hint="eastAsia"/>
        </w:rPr>
        <w:t>liujun</w:t>
      </w:r>
      <w:proofErr w:type="spellEnd"/>
      <w:r>
        <w:rPr>
          <w:rFonts w:hint="eastAsia"/>
        </w:rPr>
        <w:t>来对接，当时叫我跳过的也是他，而且我明显记得他说先跳过，然后要对接一下</w:t>
      </w:r>
      <w:proofErr w:type="spellStart"/>
      <w:r>
        <w:rPr>
          <w:rFonts w:hint="eastAsia"/>
        </w:rPr>
        <w:t>alb</w:t>
      </w:r>
      <w:proofErr w:type="spellEnd"/>
      <w:r>
        <w:rPr>
          <w:rFonts w:hint="eastAsia"/>
        </w:rPr>
        <w:t>的，我明显记得</w:t>
      </w:r>
    </w:p>
    <w:p w:rsidR="006C36AE" w:rsidRDefault="006C36AE" w:rsidP="00775BB5">
      <w:pPr>
        <w:spacing w:line="240" w:lineRule="auto"/>
      </w:pPr>
      <w:r>
        <w:rPr>
          <w:rFonts w:hint="eastAsia"/>
        </w:rPr>
        <w:t>感觉这个商道一旦进去，感觉很有意思啊</w:t>
      </w:r>
    </w:p>
    <w:p w:rsidR="002C51DD" w:rsidRDefault="002C51DD" w:rsidP="00775BB5">
      <w:pPr>
        <w:spacing w:line="240" w:lineRule="auto"/>
      </w:pPr>
      <w:r>
        <w:rPr>
          <w:rFonts w:hint="eastAsia"/>
        </w:rPr>
        <w:t>所以我才会这么关注我的流量达到多少了</w:t>
      </w:r>
    </w:p>
    <w:p w:rsidR="002C51DD" w:rsidRDefault="002C51DD" w:rsidP="00775BB5">
      <w:pPr>
        <w:spacing w:line="240" w:lineRule="auto"/>
      </w:pPr>
      <w:r>
        <w:rPr>
          <w:rFonts w:hint="eastAsia"/>
        </w:rPr>
        <w:t>但是追求商道的话，是需要关注流量的</w:t>
      </w:r>
    </w:p>
    <w:p w:rsidR="002C51DD" w:rsidRDefault="002C51DD" w:rsidP="00775BB5">
      <w:pPr>
        <w:spacing w:line="240" w:lineRule="auto"/>
      </w:pPr>
      <w:r>
        <w:rPr>
          <w:rFonts w:hint="eastAsia"/>
        </w:rPr>
        <w:t>所以我以后要怎么办呢？</w:t>
      </w:r>
      <w:r w:rsidR="00EE290A">
        <w:rPr>
          <w:rFonts w:hint="eastAsia"/>
        </w:rPr>
        <w:t>感觉一下子就好像没有了方向，也不知道未来怎么走了</w:t>
      </w:r>
    </w:p>
    <w:p w:rsidR="00763922" w:rsidRDefault="00763922" w:rsidP="00775BB5">
      <w:pPr>
        <w:spacing w:line="240" w:lineRule="auto"/>
      </w:pPr>
      <w:r>
        <w:rPr>
          <w:rFonts w:hint="eastAsia"/>
        </w:rPr>
        <w:t>很可能我自己做出来的产品，一直在优化，但是根本就没人会用，这一百年都没人会用</w:t>
      </w:r>
    </w:p>
    <w:p w:rsidR="007B7FC6" w:rsidRDefault="007B7FC6" w:rsidP="00775BB5">
      <w:pPr>
        <w:spacing w:line="240" w:lineRule="auto"/>
      </w:pPr>
      <w:r>
        <w:rPr>
          <w:rFonts w:hint="eastAsia"/>
        </w:rPr>
        <w:t>那生活还有什么乐趣呢，我也不会成为那个圣人的</w:t>
      </w:r>
    </w:p>
    <w:p w:rsidR="007B7FC6" w:rsidRDefault="007B7FC6" w:rsidP="00775BB5">
      <w:pPr>
        <w:spacing w:line="240" w:lineRule="auto"/>
      </w:pPr>
      <w:r>
        <w:rPr>
          <w:rFonts w:hint="eastAsia"/>
        </w:rPr>
        <w:t>追求再高的技术又有什么用呢？</w:t>
      </w:r>
    </w:p>
    <w:p w:rsidR="007B7FC6" w:rsidRDefault="007B7FC6" w:rsidP="00775BB5">
      <w:pPr>
        <w:spacing w:line="240" w:lineRule="auto"/>
      </w:pPr>
      <w:r>
        <w:rPr>
          <w:rFonts w:hint="eastAsia"/>
        </w:rPr>
        <w:t>还是追求自己的羽化登仙吧</w:t>
      </w:r>
    </w:p>
    <w:p w:rsidR="007B7FC6" w:rsidRDefault="007B7FC6" w:rsidP="00775BB5">
      <w:pPr>
        <w:spacing w:line="240" w:lineRule="auto"/>
      </w:pPr>
      <w:r>
        <w:rPr>
          <w:rFonts w:hint="eastAsia"/>
        </w:rPr>
        <w:t>不知道啊，感觉人生突然就没有了意义，在摸清了这个世界的本质之后</w:t>
      </w:r>
    </w:p>
    <w:p w:rsidR="007B7FC6" w:rsidRDefault="007B7FC6" w:rsidP="00775BB5">
      <w:pPr>
        <w:spacing w:line="240" w:lineRule="auto"/>
      </w:pPr>
      <w:r>
        <w:rPr>
          <w:rFonts w:hint="eastAsia"/>
        </w:rPr>
        <w:t>看不起我的人，我只要远离就行了</w:t>
      </w:r>
    </w:p>
    <w:p w:rsidR="007B7FC6" w:rsidRDefault="007B7FC6" w:rsidP="00775BB5">
      <w:pPr>
        <w:spacing w:line="240" w:lineRule="auto"/>
      </w:pPr>
      <w:r>
        <w:rPr>
          <w:rFonts w:hint="eastAsia"/>
        </w:rPr>
        <w:t>我现在能想到的稍微有点乐趣的就是</w:t>
      </w:r>
      <w:r w:rsidR="00EA1326">
        <w:rPr>
          <w:rFonts w:hint="eastAsia"/>
        </w:rPr>
        <w:t>自己的身体健康和吃东西了</w:t>
      </w:r>
    </w:p>
    <w:p w:rsidR="00EA1326" w:rsidRDefault="00EA1326" w:rsidP="00775BB5">
      <w:pPr>
        <w:spacing w:line="240" w:lineRule="auto"/>
      </w:pPr>
      <w:r>
        <w:rPr>
          <w:rFonts w:hint="eastAsia"/>
        </w:rPr>
        <w:t>我一直在幻想自己写出完美的作品能被人发觉，然后功成名就，如果这是一个悖论呢</w:t>
      </w:r>
    </w:p>
    <w:p w:rsidR="00EA1326" w:rsidRDefault="00EA1326" w:rsidP="00775BB5">
      <w:pPr>
        <w:spacing w:line="240" w:lineRule="auto"/>
      </w:pPr>
      <w:r>
        <w:rPr>
          <w:rFonts w:hint="eastAsia"/>
        </w:rPr>
        <w:t>人生没有了意义，只剩下生存了</w:t>
      </w:r>
    </w:p>
    <w:p w:rsidR="00EA1326" w:rsidRDefault="00EA1326" w:rsidP="00775BB5">
      <w:pPr>
        <w:spacing w:line="240" w:lineRule="auto"/>
      </w:pPr>
      <w:r>
        <w:rPr>
          <w:rFonts w:hint="eastAsia"/>
        </w:rPr>
        <w:t>现在进行我自己的创作，真的是因为太无聊了，而不是因为什么压力了</w:t>
      </w:r>
    </w:p>
    <w:p w:rsidR="009A6D37" w:rsidRDefault="009A6D37" w:rsidP="00775BB5">
      <w:pPr>
        <w:spacing w:line="240" w:lineRule="auto"/>
      </w:pPr>
      <w:r>
        <w:rPr>
          <w:rFonts w:hint="eastAsia"/>
        </w:rPr>
        <w:t>有点无聊嘛，现在这个团队，也没人回，看来还是只能自己想</w:t>
      </w:r>
      <w:proofErr w:type="gramStart"/>
      <w:r>
        <w:rPr>
          <w:rFonts w:hint="eastAsia"/>
        </w:rPr>
        <w:t>做什么做什么</w:t>
      </w:r>
      <w:proofErr w:type="gramEnd"/>
      <w:r>
        <w:rPr>
          <w:rFonts w:hint="eastAsia"/>
        </w:rPr>
        <w:t>，</w:t>
      </w:r>
      <w:r w:rsidR="002973DF">
        <w:rPr>
          <w:rFonts w:hint="eastAsia"/>
        </w:rPr>
        <w:t>增加自己的孤立感，</w:t>
      </w:r>
      <w:proofErr w:type="spellStart"/>
      <w:r w:rsidR="002973DF">
        <w:rPr>
          <w:rFonts w:hint="eastAsia"/>
        </w:rPr>
        <w:t>hhh</w:t>
      </w:r>
      <w:proofErr w:type="spellEnd"/>
    </w:p>
    <w:p w:rsidR="002973DF" w:rsidRDefault="002973DF" w:rsidP="00775BB5">
      <w:pPr>
        <w:spacing w:line="240" w:lineRule="auto"/>
      </w:pPr>
      <w:r>
        <w:rPr>
          <w:rFonts w:hint="eastAsia"/>
        </w:rPr>
        <w:lastRenderedPageBreak/>
        <w:t>好难受啊，这种感受，就是说话没人回，导致我以后真的不想再在这个群里面说话了</w:t>
      </w:r>
    </w:p>
    <w:p w:rsidR="002973DF" w:rsidRDefault="002973DF" w:rsidP="00775BB5">
      <w:pPr>
        <w:spacing w:line="240" w:lineRule="auto"/>
      </w:pPr>
      <w:r>
        <w:rPr>
          <w:rFonts w:hint="eastAsia"/>
        </w:rPr>
        <w:t>可能是因为级别不一样吧，就是和人交流的这种，他们都比较的是一个团队</w:t>
      </w:r>
    </w:p>
    <w:p w:rsidR="002973DF" w:rsidRDefault="002973DF" w:rsidP="00775BB5">
      <w:pPr>
        <w:spacing w:line="240" w:lineRule="auto"/>
      </w:pPr>
      <w:r>
        <w:rPr>
          <w:rFonts w:hint="eastAsia"/>
        </w:rPr>
        <w:t>我估计融入不进去，那还是</w:t>
      </w:r>
      <w:proofErr w:type="gramStart"/>
      <w:r>
        <w:rPr>
          <w:rFonts w:hint="eastAsia"/>
        </w:rPr>
        <w:t>不</w:t>
      </w:r>
      <w:proofErr w:type="gramEnd"/>
      <w:r>
        <w:rPr>
          <w:rFonts w:hint="eastAsia"/>
        </w:rPr>
        <w:t>融入了</w:t>
      </w:r>
    </w:p>
    <w:p w:rsidR="002973DF" w:rsidRDefault="002973DF" w:rsidP="00775BB5">
      <w:pPr>
        <w:spacing w:line="240" w:lineRule="auto"/>
      </w:pPr>
      <w:r>
        <w:rPr>
          <w:rFonts w:hint="eastAsia"/>
        </w:rPr>
        <w:t>不知道该干嘛，就像小说或者电影里面的，变成了最强的那个人，但是却选择了隐居</w:t>
      </w:r>
    </w:p>
    <w:p w:rsidR="00D12623" w:rsidRDefault="002973DF" w:rsidP="00775BB5">
      <w:pPr>
        <w:spacing w:line="240" w:lineRule="auto"/>
      </w:pPr>
      <w:r>
        <w:rPr>
          <w:rFonts w:hint="eastAsia"/>
        </w:rPr>
        <w:t>我到底是要坚持自己的创作，成为一个古怪，还是怎么说</w:t>
      </w:r>
    </w:p>
    <w:p w:rsidR="002973DF" w:rsidRDefault="002973DF" w:rsidP="00775BB5">
      <w:pPr>
        <w:spacing w:line="240" w:lineRule="auto"/>
      </w:pPr>
      <w:r>
        <w:rPr>
          <w:rFonts w:hint="eastAsia"/>
        </w:rPr>
        <w:t>管它的，不要想太多</w:t>
      </w:r>
    </w:p>
    <w:p w:rsidR="002973DF" w:rsidRDefault="002973DF" w:rsidP="00775BB5">
      <w:pPr>
        <w:spacing w:line="240" w:lineRule="auto"/>
      </w:pPr>
      <w:r>
        <w:rPr>
          <w:rFonts w:hint="eastAsia"/>
        </w:rPr>
        <w:t>以后要干什么呢</w:t>
      </w:r>
    </w:p>
    <w:p w:rsidR="002973DF" w:rsidRDefault="002973DF" w:rsidP="00775BB5">
      <w:pPr>
        <w:spacing w:line="240" w:lineRule="auto"/>
      </w:pPr>
      <w:r>
        <w:rPr>
          <w:rFonts w:hint="eastAsia"/>
        </w:rPr>
        <w:t>我好像离开这个工作，</w:t>
      </w:r>
      <w:proofErr w:type="gramStart"/>
      <w:r>
        <w:rPr>
          <w:rFonts w:hint="eastAsia"/>
        </w:rPr>
        <w:t>我也啥都干</w:t>
      </w:r>
      <w:proofErr w:type="gramEnd"/>
      <w:r>
        <w:rPr>
          <w:rFonts w:hint="eastAsia"/>
        </w:rPr>
        <w:t>不了了，只能深呼吸</w:t>
      </w:r>
      <w:proofErr w:type="gramStart"/>
      <w:r>
        <w:rPr>
          <w:rFonts w:hint="eastAsia"/>
        </w:rPr>
        <w:t>来作</w:t>
      </w:r>
      <w:proofErr w:type="gramEnd"/>
      <w:r>
        <w:rPr>
          <w:rFonts w:hint="eastAsia"/>
        </w:rPr>
        <w:t>为自己的自信了</w:t>
      </w:r>
    </w:p>
    <w:p w:rsidR="002973DF" w:rsidRDefault="002973DF" w:rsidP="00775BB5">
      <w:pPr>
        <w:spacing w:line="240" w:lineRule="auto"/>
      </w:pPr>
      <w:r>
        <w:rPr>
          <w:rFonts w:hint="eastAsia"/>
        </w:rPr>
        <w:t>从现在开始，我要做出一点改变，</w:t>
      </w:r>
      <w:r w:rsidR="00502D7C">
        <w:rPr>
          <w:rFonts w:hint="eastAsia"/>
        </w:rPr>
        <w:t>气息是属于反向思考的一部分，然后使用气息</w:t>
      </w:r>
      <w:proofErr w:type="gramStart"/>
      <w:r w:rsidR="00502D7C">
        <w:rPr>
          <w:rFonts w:hint="eastAsia"/>
        </w:rPr>
        <w:t>来作</w:t>
      </w:r>
      <w:proofErr w:type="gramEnd"/>
      <w:r w:rsidR="00502D7C">
        <w:rPr>
          <w:rFonts w:hint="eastAsia"/>
        </w:rPr>
        <w:t>为反向思考，使用随时</w:t>
      </w:r>
      <w:proofErr w:type="gramStart"/>
      <w:r w:rsidR="00502D7C">
        <w:rPr>
          <w:rFonts w:hint="eastAsia"/>
        </w:rPr>
        <w:t>来作</w:t>
      </w:r>
      <w:proofErr w:type="gramEnd"/>
      <w:r w:rsidR="00502D7C">
        <w:rPr>
          <w:rFonts w:hint="eastAsia"/>
        </w:rPr>
        <w:t>为气息的反向思考</w:t>
      </w:r>
    </w:p>
    <w:p w:rsidR="00461DC0" w:rsidRDefault="00502D7C" w:rsidP="00775BB5">
      <w:pPr>
        <w:spacing w:line="240" w:lineRule="auto"/>
        <w:rPr>
          <w:rFonts w:hint="eastAsia"/>
        </w:rPr>
      </w:pPr>
      <w:r>
        <w:rPr>
          <w:rFonts w:hint="eastAsia"/>
        </w:rPr>
        <w:t>还是要让气息是和反向思考同级的</w:t>
      </w:r>
    </w:p>
    <w:p w:rsidR="00C52503" w:rsidRDefault="00C52503" w:rsidP="00775BB5">
      <w:pPr>
        <w:spacing w:line="240" w:lineRule="auto"/>
      </w:pPr>
      <w:r>
        <w:rPr>
          <w:rFonts w:hint="eastAsia"/>
        </w:rPr>
        <w:t>只要不把注意力放在这个群里面就好了</w:t>
      </w:r>
    </w:p>
    <w:p w:rsidR="00806883" w:rsidRDefault="00D13A2B" w:rsidP="00775BB5">
      <w:pPr>
        <w:spacing w:line="240" w:lineRule="auto"/>
        <w:rPr>
          <w:rFonts w:hint="eastAsia"/>
        </w:rPr>
      </w:pPr>
      <w:r>
        <w:rPr>
          <w:rFonts w:hint="eastAsia"/>
        </w:rPr>
        <w:t>例子我肯定是也要写的，但是</w:t>
      </w:r>
      <w:r w:rsidR="008A14AF">
        <w:rPr>
          <w:rFonts w:hint="eastAsia"/>
        </w:rPr>
        <w:t>要简洁</w:t>
      </w:r>
    </w:p>
    <w:p w:rsidR="008A14AF" w:rsidRDefault="008A14AF" w:rsidP="00775BB5">
      <w:pPr>
        <w:spacing w:line="240" w:lineRule="auto"/>
      </w:pPr>
      <w:r>
        <w:rPr>
          <w:rFonts w:hint="eastAsia"/>
        </w:rPr>
        <w:t>为什么多读书还是读一本好书</w:t>
      </w:r>
      <w:r w:rsidR="00930E52">
        <w:rPr>
          <w:rFonts w:hint="eastAsia"/>
        </w:rPr>
        <w:t>，已经不会再增长阅读量了，应该还是有市场的，但是我写的还不够好</w:t>
      </w:r>
    </w:p>
    <w:p w:rsidR="00806883" w:rsidRDefault="00930E52" w:rsidP="00775BB5">
      <w:pPr>
        <w:spacing w:line="240" w:lineRule="auto"/>
        <w:rPr>
          <w:rFonts w:hint="eastAsia"/>
        </w:rPr>
      </w:pPr>
      <w:r>
        <w:rPr>
          <w:rFonts w:hint="eastAsia"/>
        </w:rPr>
        <w:t>我找到我的市场定位了，我写的东西太深奥了，太抽象了，没有人能看懂，所以我以后还是会继续输出我的观点，但是得先解耦</w:t>
      </w:r>
    </w:p>
    <w:p w:rsidR="00930E52" w:rsidRDefault="00930E52" w:rsidP="00775BB5">
      <w:pPr>
        <w:spacing w:line="240" w:lineRule="auto"/>
      </w:pPr>
      <w:r>
        <w:rPr>
          <w:rFonts w:hint="eastAsia"/>
        </w:rPr>
        <w:t>租不到的话，就只能离职了</w:t>
      </w:r>
    </w:p>
    <w:p w:rsidR="00930E52" w:rsidRDefault="00930E52" w:rsidP="00775BB5">
      <w:pPr>
        <w:spacing w:line="240" w:lineRule="auto"/>
      </w:pPr>
      <w:r>
        <w:rPr>
          <w:rFonts w:hint="eastAsia"/>
        </w:rPr>
        <w:t>我在我的世界观里面，肯定是要进行</w:t>
      </w:r>
      <w:r w:rsidR="004D1CD8">
        <w:rPr>
          <w:rFonts w:hint="eastAsia"/>
        </w:rPr>
        <w:t>体系的完整的，但是对于发不出去，就只需要碎片化的</w:t>
      </w:r>
    </w:p>
    <w:p w:rsidR="004D1CD8" w:rsidRDefault="004D1CD8" w:rsidP="00775BB5">
      <w:pPr>
        <w:spacing w:line="240" w:lineRule="auto"/>
      </w:pPr>
      <w:r>
        <w:rPr>
          <w:rFonts w:hint="eastAsia"/>
        </w:rPr>
        <w:t>这就是版本的不同</w:t>
      </w:r>
    </w:p>
    <w:p w:rsidR="004D1CD8" w:rsidRDefault="004D1CD8" w:rsidP="00775BB5">
      <w:pPr>
        <w:spacing w:line="240" w:lineRule="auto"/>
      </w:pPr>
      <w:r>
        <w:rPr>
          <w:rFonts w:hint="eastAsia"/>
        </w:rPr>
        <w:t>我猜测我这个比较简单明了的文章流量可能会不错</w:t>
      </w:r>
    </w:p>
    <w:p w:rsidR="004D1CD8" w:rsidRDefault="004D1CD8" w:rsidP="00775BB5">
      <w:pPr>
        <w:spacing w:line="240" w:lineRule="auto"/>
      </w:pPr>
      <w:r>
        <w:rPr>
          <w:rFonts w:hint="eastAsia"/>
        </w:rPr>
        <w:t>我的艺术版本肯定不会有</w:t>
      </w:r>
      <w:proofErr w:type="gramStart"/>
      <w:r>
        <w:rPr>
          <w:rFonts w:hint="eastAsia"/>
        </w:rPr>
        <w:t>口水话</w:t>
      </w:r>
      <w:proofErr w:type="gramEnd"/>
      <w:r>
        <w:rPr>
          <w:rFonts w:hint="eastAsia"/>
        </w:rPr>
        <w:t>的，但是知乎的版本肯定是存在</w:t>
      </w:r>
      <w:proofErr w:type="gramStart"/>
      <w:r>
        <w:rPr>
          <w:rFonts w:hint="eastAsia"/>
        </w:rPr>
        <w:t>口水话</w:t>
      </w:r>
      <w:proofErr w:type="gramEnd"/>
      <w:r>
        <w:rPr>
          <w:rFonts w:hint="eastAsia"/>
        </w:rPr>
        <w:t>的，才比较接地气</w:t>
      </w:r>
    </w:p>
    <w:p w:rsidR="009A7337" w:rsidRDefault="009A7337" w:rsidP="00775BB5">
      <w:pPr>
        <w:spacing w:line="240" w:lineRule="auto"/>
      </w:pPr>
      <w:r>
        <w:rPr>
          <w:rFonts w:hint="eastAsia"/>
        </w:rPr>
        <w:t>这个</w:t>
      </w:r>
      <w:r w:rsidR="00521ABD">
        <w:rPr>
          <w:rFonts w:hint="eastAsia"/>
        </w:rPr>
        <w:t>简短的文章还是没有流量</w:t>
      </w:r>
    </w:p>
    <w:p w:rsidR="00806883" w:rsidRDefault="00DB226C" w:rsidP="00775BB5">
      <w:pPr>
        <w:spacing w:line="240" w:lineRule="auto"/>
      </w:pPr>
      <w:r>
        <w:rPr>
          <w:rFonts w:hint="eastAsia"/>
        </w:rPr>
        <w:t>我的乐趣不在于获取流量，而在于专注于自己的作品</w:t>
      </w:r>
    </w:p>
    <w:p w:rsidR="00FB6DE6" w:rsidRDefault="00FB6DE6" w:rsidP="00775BB5">
      <w:pPr>
        <w:spacing w:line="240" w:lineRule="auto"/>
      </w:pPr>
    </w:p>
    <w:p w:rsidR="00F458A8" w:rsidRDefault="00F458A8" w:rsidP="00775BB5">
      <w:pPr>
        <w:spacing w:line="240" w:lineRule="auto"/>
        <w:rPr>
          <w:rFonts w:hint="eastAsia"/>
        </w:rPr>
      </w:pPr>
    </w:p>
    <w:p w:rsidR="00F22883" w:rsidRDefault="00F22883" w:rsidP="00775BB5">
      <w:pPr>
        <w:spacing w:line="240" w:lineRule="auto"/>
        <w:rPr>
          <w:rFonts w:hint="eastAsia"/>
        </w:rPr>
      </w:pPr>
      <w:proofErr w:type="gramStart"/>
      <w:r>
        <w:rPr>
          <w:rFonts w:hint="eastAsia"/>
        </w:rPr>
        <w:t>任正非倒是</w:t>
      </w:r>
      <w:proofErr w:type="gramEnd"/>
      <w:r>
        <w:rPr>
          <w:rFonts w:hint="eastAsia"/>
        </w:rPr>
        <w:t>易经学的好的</w:t>
      </w:r>
    </w:p>
    <w:p w:rsidR="00CA5075" w:rsidRDefault="00CA5075" w:rsidP="00775BB5">
      <w:pPr>
        <w:spacing w:line="240" w:lineRule="auto"/>
      </w:pPr>
    </w:p>
    <w:p w:rsidR="00CA5075" w:rsidRDefault="00CA5075" w:rsidP="00775BB5">
      <w:pPr>
        <w:spacing w:line="240" w:lineRule="auto"/>
      </w:pPr>
      <w:r>
        <w:rPr>
          <w:rFonts w:hint="eastAsia"/>
        </w:rPr>
        <w:t>管它的，我可能差不多要离职了</w:t>
      </w:r>
    </w:p>
    <w:p w:rsidR="00BA7744" w:rsidRDefault="00BA7744" w:rsidP="00775BB5">
      <w:pPr>
        <w:spacing w:line="240" w:lineRule="auto"/>
      </w:pPr>
      <w:r>
        <w:rPr>
          <w:rFonts w:hint="eastAsia"/>
        </w:rPr>
        <w:t>我感觉我没有心情找房子了，我完全没有心情了</w:t>
      </w:r>
    </w:p>
    <w:p w:rsidR="00BA7744" w:rsidRDefault="00BA7744" w:rsidP="00775BB5">
      <w:pPr>
        <w:spacing w:line="240" w:lineRule="auto"/>
      </w:pPr>
      <w:r>
        <w:rPr>
          <w:rFonts w:hint="eastAsia"/>
        </w:rPr>
        <w:t>到时候不行了，直接去昆明租个房子</w:t>
      </w:r>
    </w:p>
    <w:p w:rsidR="00BA7744" w:rsidRDefault="00BA7744" w:rsidP="00775BB5">
      <w:pPr>
        <w:spacing w:line="240" w:lineRule="auto"/>
      </w:pPr>
      <w:r>
        <w:rPr>
          <w:rFonts w:hint="eastAsia"/>
        </w:rPr>
        <w:t>反正也没有人管我</w:t>
      </w:r>
    </w:p>
    <w:p w:rsidR="00F1273A" w:rsidRDefault="00F1273A" w:rsidP="00775BB5">
      <w:pPr>
        <w:spacing w:line="240" w:lineRule="auto"/>
      </w:pPr>
      <w:r>
        <w:rPr>
          <w:rFonts w:hint="eastAsia"/>
        </w:rPr>
        <w:t>反正我就是个</w:t>
      </w:r>
      <w:proofErr w:type="gramStart"/>
      <w:r>
        <w:rPr>
          <w:rFonts w:hint="eastAsia"/>
        </w:rPr>
        <w:t>极</w:t>
      </w:r>
      <w:proofErr w:type="gramEnd"/>
      <w:r>
        <w:rPr>
          <w:rFonts w:hint="eastAsia"/>
        </w:rPr>
        <w:t>简主义的人，也没有什么好带的，没有就再买</w:t>
      </w:r>
    </w:p>
    <w:p w:rsidR="009B7F95" w:rsidRDefault="009B7F95" w:rsidP="00775BB5">
      <w:pPr>
        <w:spacing w:line="240" w:lineRule="auto"/>
      </w:pPr>
    </w:p>
    <w:p w:rsidR="009B7F95" w:rsidRDefault="009B7F95" w:rsidP="00775BB5">
      <w:pPr>
        <w:spacing w:line="240" w:lineRule="auto"/>
      </w:pPr>
      <w:r>
        <w:rPr>
          <w:rFonts w:hint="eastAsia"/>
        </w:rPr>
        <w:t>我好像可能会被流量吞噬，就像其他人一样。就像游戏一样，只能让自己不去关注这个东西</w:t>
      </w:r>
    </w:p>
    <w:p w:rsidR="009B7F95" w:rsidRDefault="009B7F95" w:rsidP="00775BB5">
      <w:pPr>
        <w:spacing w:line="240" w:lineRule="auto"/>
      </w:pPr>
      <w:r>
        <w:rPr>
          <w:rFonts w:hint="eastAsia"/>
        </w:rPr>
        <w:t>就像钱一样，自己的心情会随着这个波动</w:t>
      </w:r>
    </w:p>
    <w:p w:rsidR="009B7F95" w:rsidRDefault="009B7F95" w:rsidP="00775BB5">
      <w:pPr>
        <w:spacing w:line="240" w:lineRule="auto"/>
      </w:pPr>
      <w:r>
        <w:rPr>
          <w:rFonts w:hint="eastAsia"/>
        </w:rPr>
        <w:t>肯定不能关注这个流量的，我会陷入进去</w:t>
      </w:r>
    </w:p>
    <w:p w:rsidR="009B7F95" w:rsidRDefault="009B7F95" w:rsidP="00775BB5">
      <w:pPr>
        <w:spacing w:line="240" w:lineRule="auto"/>
      </w:pPr>
      <w:r>
        <w:rPr>
          <w:rFonts w:hint="eastAsia"/>
        </w:rPr>
        <w:t>只要自己大方向是对的，就没有必要关注流量</w:t>
      </w:r>
    </w:p>
    <w:p w:rsidR="009B7F95" w:rsidRDefault="009B7F95" w:rsidP="00775BB5">
      <w:pPr>
        <w:spacing w:line="240" w:lineRule="auto"/>
      </w:pPr>
      <w:r>
        <w:rPr>
          <w:rFonts w:hint="eastAsia"/>
        </w:rPr>
        <w:t>反正我是多点开花，还怕什么</w:t>
      </w:r>
    </w:p>
    <w:p w:rsidR="00270203" w:rsidRDefault="00270203" w:rsidP="00775BB5">
      <w:pPr>
        <w:spacing w:line="240" w:lineRule="auto"/>
      </w:pPr>
      <w:r>
        <w:rPr>
          <w:rFonts w:hint="eastAsia"/>
        </w:rPr>
        <w:t>不用关注流量，把注意力放在作品上面</w:t>
      </w:r>
    </w:p>
    <w:p w:rsidR="00270203" w:rsidRDefault="00270203" w:rsidP="00775BB5">
      <w:pPr>
        <w:spacing w:line="240" w:lineRule="auto"/>
      </w:pPr>
      <w:r>
        <w:rPr>
          <w:rFonts w:hint="eastAsia"/>
        </w:rPr>
        <w:t>反正我创业赚到的钱也不能花，顶多就是能花工资的钱</w:t>
      </w:r>
    </w:p>
    <w:p w:rsidR="005D74FD" w:rsidRDefault="005D74FD" w:rsidP="00775BB5">
      <w:pPr>
        <w:spacing w:line="240" w:lineRule="auto"/>
      </w:pPr>
      <w:r>
        <w:rPr>
          <w:rFonts w:hint="eastAsia"/>
        </w:rPr>
        <w:lastRenderedPageBreak/>
        <w:t>好烦呐，本来想着可以完成了，今早，管它，反正差不多也要离职了</w:t>
      </w:r>
    </w:p>
    <w:p w:rsidR="004C0C49" w:rsidRDefault="004C0C49" w:rsidP="00775BB5">
      <w:pPr>
        <w:spacing w:line="240" w:lineRule="auto"/>
      </w:pPr>
      <w:r>
        <w:rPr>
          <w:rFonts w:hint="eastAsia"/>
        </w:rPr>
        <w:t>靠，这权限问题，我实在是不想搞了，没啥办法，都是拉人，所以我真的干不下去了，只能离职了</w:t>
      </w:r>
    </w:p>
    <w:p w:rsidR="000651C0" w:rsidRDefault="000651C0" w:rsidP="00775BB5">
      <w:pPr>
        <w:spacing w:line="240" w:lineRule="auto"/>
      </w:pPr>
      <w:r>
        <w:rPr>
          <w:rFonts w:hint="eastAsia"/>
        </w:rPr>
        <w:t>反正他也不会理我了，我也没有办法了，还是赶紧分手比较好</w:t>
      </w:r>
    </w:p>
    <w:p w:rsidR="00C730BC" w:rsidRDefault="00C730BC" w:rsidP="00775BB5">
      <w:pPr>
        <w:spacing w:line="240" w:lineRule="auto"/>
      </w:pPr>
      <w:r>
        <w:rPr>
          <w:rFonts w:hint="eastAsia"/>
        </w:rPr>
        <w:t>可能又得喝酒了</w:t>
      </w:r>
    </w:p>
    <w:p w:rsidR="00C730BC" w:rsidRDefault="00C730BC" w:rsidP="00775BB5">
      <w:pPr>
        <w:spacing w:line="240" w:lineRule="auto"/>
      </w:pPr>
      <w:r>
        <w:rPr>
          <w:rFonts w:hint="eastAsia"/>
        </w:rPr>
        <w:t>都是一堆莫名其妙的问题，真的垃圾这种产品</w:t>
      </w:r>
    </w:p>
    <w:p w:rsidR="00C730BC" w:rsidRDefault="00C730BC" w:rsidP="00775BB5">
      <w:pPr>
        <w:spacing w:line="240" w:lineRule="auto"/>
      </w:pPr>
      <w:r>
        <w:rPr>
          <w:rFonts w:hint="eastAsia"/>
        </w:rPr>
        <w:t>不知道啊，我也不知道该怎么办了</w:t>
      </w:r>
    </w:p>
    <w:p w:rsidR="00C730BC" w:rsidRDefault="00C730BC" w:rsidP="00775BB5">
      <w:pPr>
        <w:spacing w:line="240" w:lineRule="auto"/>
      </w:pPr>
      <w:r>
        <w:rPr>
          <w:rFonts w:hint="eastAsia"/>
        </w:rPr>
        <w:t>他其实对我的是一种</w:t>
      </w:r>
      <w:r w:rsidR="001220E0">
        <w:rPr>
          <w:rFonts w:hint="eastAsia"/>
        </w:rPr>
        <w:t>对于未来的绝望</w:t>
      </w:r>
    </w:p>
    <w:p w:rsidR="001220E0" w:rsidRDefault="001220E0" w:rsidP="00775BB5">
      <w:pPr>
        <w:spacing w:line="240" w:lineRule="auto"/>
      </w:pPr>
      <w:r>
        <w:rPr>
          <w:rFonts w:hint="eastAsia"/>
        </w:rPr>
        <w:t>房子也没了，感情也没了，家人也没了，工作也丢了，朋友也没了，</w:t>
      </w:r>
      <w:r w:rsidR="00057698">
        <w:rPr>
          <w:rFonts w:hint="eastAsia"/>
        </w:rPr>
        <w:t>创业也失败</w:t>
      </w:r>
    </w:p>
    <w:p w:rsidR="00AB1BF9" w:rsidRDefault="00AB1BF9" w:rsidP="00775BB5">
      <w:pPr>
        <w:spacing w:line="240" w:lineRule="auto"/>
      </w:pPr>
      <w:r>
        <w:rPr>
          <w:rFonts w:hint="eastAsia"/>
        </w:rPr>
        <w:t>原来我处于世界最黑暗的地方</w:t>
      </w:r>
    </w:p>
    <w:p w:rsidR="00057698" w:rsidRDefault="00057698" w:rsidP="00775BB5">
      <w:pPr>
        <w:spacing w:line="240" w:lineRule="auto"/>
        <w:rPr>
          <w:rFonts w:hint="eastAsia"/>
        </w:rPr>
      </w:pPr>
      <w:r>
        <w:rPr>
          <w:rFonts w:hint="eastAsia"/>
        </w:rPr>
        <w:t>但是我看到温暖的东西，我好像能抓到点什么，好像只要我克服心理的恐惧，这个世界就再也没有什么能阻拦我了</w:t>
      </w:r>
    </w:p>
    <w:p w:rsidR="00057698" w:rsidRDefault="00057698" w:rsidP="00775BB5">
      <w:pPr>
        <w:spacing w:line="240" w:lineRule="auto"/>
      </w:pPr>
      <w:r>
        <w:rPr>
          <w:rFonts w:hint="eastAsia"/>
        </w:rPr>
        <w:t>我感觉我现在好像有一点变化，就好像这个世界已经没有我在乎的事情了</w:t>
      </w:r>
    </w:p>
    <w:p w:rsidR="00057698" w:rsidRDefault="00057698" w:rsidP="00775BB5">
      <w:pPr>
        <w:spacing w:line="240" w:lineRule="auto"/>
        <w:rPr>
          <w:rFonts w:hint="eastAsia"/>
        </w:rPr>
      </w:pPr>
      <w:r>
        <w:rPr>
          <w:rFonts w:hint="eastAsia"/>
        </w:rPr>
        <w:t>我好像没有一个可以归属的地方</w:t>
      </w:r>
    </w:p>
    <w:p w:rsidR="007C60BF" w:rsidRDefault="007C60BF" w:rsidP="00775BB5">
      <w:pPr>
        <w:spacing w:line="240" w:lineRule="auto"/>
      </w:pPr>
      <w:r>
        <w:rPr>
          <w:rFonts w:hint="eastAsia"/>
        </w:rPr>
        <w:t>王者单靠一个人是没有办法的，其他路的优势没了，也就完了</w:t>
      </w:r>
    </w:p>
    <w:p w:rsidR="00057698" w:rsidRDefault="00057698" w:rsidP="00775BB5">
      <w:pPr>
        <w:spacing w:line="240" w:lineRule="auto"/>
        <w:rPr>
          <w:rFonts w:hint="eastAsia"/>
        </w:rPr>
      </w:pPr>
      <w:r>
        <w:rPr>
          <w:rFonts w:hint="eastAsia"/>
        </w:rPr>
        <w:t>我一个人晚上不睡觉，害怕这个社会的约束，我都什么都没有了，还有谁能来约束我呢</w:t>
      </w:r>
    </w:p>
    <w:p w:rsidR="007C60BF" w:rsidRDefault="007C60BF" w:rsidP="00775BB5">
      <w:pPr>
        <w:spacing w:line="240" w:lineRule="auto"/>
      </w:pPr>
      <w:r>
        <w:rPr>
          <w:rFonts w:hint="eastAsia"/>
        </w:rPr>
        <w:t>所以不是我</w:t>
      </w:r>
      <w:r>
        <w:rPr>
          <w:rFonts w:hint="eastAsia"/>
        </w:rPr>
        <w:t>carry</w:t>
      </w:r>
      <w:r>
        <w:rPr>
          <w:rFonts w:hint="eastAsia"/>
        </w:rPr>
        <w:t>不起来</w:t>
      </w:r>
    </w:p>
    <w:p w:rsidR="00337B64" w:rsidRDefault="00337B64" w:rsidP="00775BB5">
      <w:pPr>
        <w:spacing w:line="240" w:lineRule="auto"/>
      </w:pPr>
      <w:r>
        <w:rPr>
          <w:rFonts w:hint="eastAsia"/>
        </w:rPr>
        <w:t>我要开始健身了，成为像利威尔那样的</w:t>
      </w:r>
    </w:p>
    <w:p w:rsidR="00337B64" w:rsidRDefault="00337B64" w:rsidP="00775BB5">
      <w:pPr>
        <w:spacing w:line="240" w:lineRule="auto"/>
      </w:pPr>
      <w:r>
        <w:rPr>
          <w:rFonts w:hint="eastAsia"/>
        </w:rPr>
        <w:t>我要想象自己的细胞在无线压缩了</w:t>
      </w:r>
    </w:p>
    <w:p w:rsidR="000E1B55" w:rsidRDefault="000E1B55" w:rsidP="00775BB5">
      <w:pPr>
        <w:spacing w:line="240" w:lineRule="auto"/>
      </w:pPr>
      <w:r>
        <w:rPr>
          <w:rFonts w:hint="eastAsia"/>
        </w:rPr>
        <w:t>我想开始练武了</w:t>
      </w:r>
    </w:p>
    <w:p w:rsidR="00964183" w:rsidRDefault="00964183" w:rsidP="00775BB5">
      <w:pPr>
        <w:spacing w:line="240" w:lineRule="auto"/>
      </w:pPr>
      <w:r>
        <w:rPr>
          <w:rFonts w:hint="eastAsia"/>
        </w:rPr>
        <w:t>反正也没有人在意我了，而且我深深地感受到我可以改变这个世界</w:t>
      </w:r>
    </w:p>
    <w:p w:rsidR="001D442B" w:rsidRDefault="001D442B" w:rsidP="00775BB5">
      <w:pPr>
        <w:spacing w:line="240" w:lineRule="auto"/>
      </w:pPr>
      <w:r>
        <w:rPr>
          <w:rFonts w:hint="eastAsia"/>
        </w:rPr>
        <w:t>至少在以前我还知道是有个家的，但是现在我已经什么都没有了</w:t>
      </w:r>
    </w:p>
    <w:p w:rsidR="001D442B" w:rsidRDefault="001D442B" w:rsidP="00775BB5">
      <w:pPr>
        <w:spacing w:line="240" w:lineRule="auto"/>
      </w:pPr>
      <w:r>
        <w:rPr>
          <w:rFonts w:hint="eastAsia"/>
        </w:rPr>
        <w:t>有没有想过是紫薇圣人造成的地球的浩劫</w:t>
      </w:r>
    </w:p>
    <w:p w:rsidR="001D442B" w:rsidRDefault="001D442B" w:rsidP="00775BB5">
      <w:pPr>
        <w:spacing w:line="240" w:lineRule="auto"/>
      </w:pPr>
      <w:r>
        <w:rPr>
          <w:rFonts w:hint="eastAsia"/>
        </w:rPr>
        <w:t>所以说新冠是我造成的吗</w:t>
      </w:r>
    </w:p>
    <w:p w:rsidR="001D442B" w:rsidRDefault="001D442B" w:rsidP="00775BB5">
      <w:pPr>
        <w:spacing w:line="240" w:lineRule="auto"/>
      </w:pPr>
      <w:r>
        <w:rPr>
          <w:rFonts w:hint="eastAsia"/>
        </w:rPr>
        <w:t>今天再喝个酒</w:t>
      </w:r>
    </w:p>
    <w:p w:rsidR="001D442B" w:rsidRDefault="001D442B" w:rsidP="00775BB5">
      <w:pPr>
        <w:spacing w:line="240" w:lineRule="auto"/>
      </w:pPr>
      <w:r>
        <w:rPr>
          <w:rFonts w:hint="eastAsia"/>
        </w:rPr>
        <w:t>不怕，我所有的</w:t>
      </w:r>
      <w:proofErr w:type="gramStart"/>
      <w:r>
        <w:rPr>
          <w:rFonts w:hint="eastAsia"/>
        </w:rPr>
        <w:t>痘痘</w:t>
      </w:r>
      <w:proofErr w:type="gramEnd"/>
      <w:r>
        <w:rPr>
          <w:rFonts w:hint="eastAsia"/>
        </w:rPr>
        <w:t>都能通过气功治好</w:t>
      </w:r>
    </w:p>
    <w:p w:rsidR="001D442B" w:rsidRDefault="001D442B" w:rsidP="00775BB5">
      <w:pPr>
        <w:spacing w:line="240" w:lineRule="auto"/>
      </w:pPr>
      <w:r>
        <w:rPr>
          <w:rFonts w:hint="eastAsia"/>
        </w:rPr>
        <w:t>我也不能依赖她了</w:t>
      </w:r>
    </w:p>
    <w:p w:rsidR="00D37B79" w:rsidRDefault="00D37B79" w:rsidP="00775BB5">
      <w:pPr>
        <w:spacing w:line="240" w:lineRule="auto"/>
      </w:pPr>
      <w:r>
        <w:rPr>
          <w:rFonts w:hint="eastAsia"/>
        </w:rPr>
        <w:t>不破不立，只能走这条路了，完全就是</w:t>
      </w:r>
    </w:p>
    <w:p w:rsidR="00D37B79" w:rsidRDefault="00D37B79" w:rsidP="00775BB5">
      <w:pPr>
        <w:spacing w:line="240" w:lineRule="auto"/>
      </w:pPr>
      <w:r>
        <w:rPr>
          <w:rFonts w:hint="eastAsia"/>
        </w:rPr>
        <w:t>想象自己下巴上的淤积散去通畅</w:t>
      </w:r>
    </w:p>
    <w:p w:rsidR="00D37B79" w:rsidRDefault="00D37B79" w:rsidP="00775BB5">
      <w:pPr>
        <w:spacing w:line="240" w:lineRule="auto"/>
      </w:pPr>
      <w:r>
        <w:rPr>
          <w:rFonts w:hint="eastAsia"/>
        </w:rPr>
        <w:t>我能感觉到下巴上的经脉在跳动了，好像在排了</w:t>
      </w:r>
    </w:p>
    <w:p w:rsidR="00476B49" w:rsidRDefault="00476B49" w:rsidP="00775BB5">
      <w:pPr>
        <w:spacing w:line="240" w:lineRule="auto"/>
      </w:pPr>
      <w:r>
        <w:rPr>
          <w:rFonts w:hint="eastAsia"/>
        </w:rPr>
        <w:t>下巴不是到这里就停止了，而是要顺着经脉继续往下走</w:t>
      </w:r>
    </w:p>
    <w:p w:rsidR="007B1998" w:rsidRDefault="007B1998" w:rsidP="00775BB5">
      <w:pPr>
        <w:spacing w:line="240" w:lineRule="auto"/>
      </w:pPr>
      <w:r>
        <w:rPr>
          <w:rFonts w:hint="eastAsia"/>
        </w:rPr>
        <w:t>感觉小周天可以循环通了之后，我有一种恶心感</w:t>
      </w:r>
    </w:p>
    <w:p w:rsidR="00E9213E" w:rsidRDefault="00E9213E" w:rsidP="00775BB5">
      <w:pPr>
        <w:spacing w:line="240" w:lineRule="auto"/>
      </w:pPr>
      <w:r>
        <w:rPr>
          <w:rFonts w:hint="eastAsia"/>
        </w:rPr>
        <w:t>可能是以前我一直感觉血液只能到鼻子和嘴巴，就全部堵在这里了</w:t>
      </w:r>
    </w:p>
    <w:p w:rsidR="00E9213E" w:rsidRDefault="00E9213E" w:rsidP="00775BB5">
      <w:pPr>
        <w:spacing w:line="240" w:lineRule="auto"/>
      </w:pPr>
      <w:r>
        <w:rPr>
          <w:rFonts w:hint="eastAsia"/>
        </w:rPr>
        <w:t>所以有可能有的时候气功没用，并不是气功不对，而是我的气功使用的不对</w:t>
      </w:r>
    </w:p>
    <w:p w:rsidR="00E9213E" w:rsidRDefault="00E9213E" w:rsidP="00775BB5">
      <w:pPr>
        <w:spacing w:line="240" w:lineRule="auto"/>
      </w:pPr>
      <w:r>
        <w:rPr>
          <w:rFonts w:hint="eastAsia"/>
        </w:rPr>
        <w:t>所以</w:t>
      </w:r>
      <w:proofErr w:type="gramStart"/>
      <w:r>
        <w:rPr>
          <w:rFonts w:hint="eastAsia"/>
        </w:rPr>
        <w:t>痘痘</w:t>
      </w:r>
      <w:proofErr w:type="gramEnd"/>
      <w:r>
        <w:rPr>
          <w:rFonts w:hint="eastAsia"/>
        </w:rPr>
        <w:t>都是毛孔造成堵塞的</w:t>
      </w:r>
    </w:p>
    <w:p w:rsidR="00E9213E" w:rsidRDefault="00E9213E" w:rsidP="00775BB5">
      <w:pPr>
        <w:spacing w:line="240" w:lineRule="auto"/>
      </w:pPr>
      <w:r>
        <w:rPr>
          <w:rFonts w:hint="eastAsia"/>
        </w:rPr>
        <w:t>我为什么不相信西医，因为它没有治好我的</w:t>
      </w:r>
      <w:proofErr w:type="gramStart"/>
      <w:r>
        <w:rPr>
          <w:rFonts w:hint="eastAsia"/>
        </w:rPr>
        <w:t>痘痘</w:t>
      </w:r>
      <w:proofErr w:type="gramEnd"/>
    </w:p>
    <w:p w:rsidR="00E9213E" w:rsidRPr="008532E5" w:rsidRDefault="00E9213E" w:rsidP="00775BB5">
      <w:pPr>
        <w:spacing w:line="240" w:lineRule="auto"/>
        <w:rPr>
          <w:rFonts w:hint="eastAsia"/>
        </w:rPr>
      </w:pPr>
      <w:r>
        <w:rPr>
          <w:rFonts w:hint="eastAsia"/>
        </w:rPr>
        <w:t>真正治好我的，是靠我自己的气功</w:t>
      </w:r>
    </w:p>
    <w:p w:rsidR="008532E5" w:rsidRDefault="00C25F36" w:rsidP="00775BB5">
      <w:pPr>
        <w:spacing w:line="240" w:lineRule="auto"/>
      </w:pPr>
      <w:r>
        <w:rPr>
          <w:rFonts w:hint="eastAsia"/>
        </w:rPr>
        <w:t>为什么现在的</w:t>
      </w:r>
      <w:r>
        <w:rPr>
          <w:rFonts w:hint="eastAsia"/>
        </w:rPr>
        <w:t>app</w:t>
      </w:r>
      <w:r>
        <w:rPr>
          <w:rFonts w:hint="eastAsia"/>
        </w:rPr>
        <w:t>都在增重，而不是减重，有的因为活动更新，活动结束之后，更新了之后这个大小也不会减少啊</w:t>
      </w:r>
    </w:p>
    <w:p w:rsidR="00C25F36" w:rsidRDefault="00C25F36" w:rsidP="00775BB5">
      <w:pPr>
        <w:spacing w:line="240" w:lineRule="auto"/>
      </w:pPr>
      <w:r>
        <w:rPr>
          <w:rFonts w:hint="eastAsia"/>
        </w:rPr>
        <w:t>难怪我的气功是越进行，</w:t>
      </w:r>
      <w:proofErr w:type="gramStart"/>
      <w:r>
        <w:rPr>
          <w:rFonts w:hint="eastAsia"/>
        </w:rPr>
        <w:t>痘痘</w:t>
      </w:r>
      <w:proofErr w:type="gramEnd"/>
      <w:r>
        <w:rPr>
          <w:rFonts w:hint="eastAsia"/>
        </w:rPr>
        <w:t>越多</w:t>
      </w:r>
    </w:p>
    <w:p w:rsidR="00C25F36" w:rsidRDefault="00C25F36" w:rsidP="00775BB5">
      <w:pPr>
        <w:spacing w:line="240" w:lineRule="auto"/>
      </w:pPr>
      <w:r>
        <w:rPr>
          <w:rFonts w:hint="eastAsia"/>
        </w:rPr>
        <w:t>其实我还有一个可以解决这个部署的办法，就是从头再来</w:t>
      </w:r>
    </w:p>
    <w:p w:rsidR="002B529F" w:rsidRDefault="002B529F" w:rsidP="00775BB5">
      <w:pPr>
        <w:spacing w:line="240" w:lineRule="auto"/>
      </w:pPr>
      <w:r>
        <w:rPr>
          <w:rFonts w:hint="eastAsia"/>
        </w:rPr>
        <w:t>我的小周天才打通，</w:t>
      </w:r>
      <w:r w:rsidR="00E93F42">
        <w:rPr>
          <w:rFonts w:hint="eastAsia"/>
        </w:rPr>
        <w:t>才循环起来，感觉我的肠胃就通畅了</w:t>
      </w:r>
    </w:p>
    <w:p w:rsidR="00E93F42" w:rsidRDefault="00483CA1" w:rsidP="00775BB5">
      <w:pPr>
        <w:spacing w:line="240" w:lineRule="auto"/>
      </w:pPr>
      <w:r>
        <w:rPr>
          <w:rFonts w:hint="eastAsia"/>
        </w:rPr>
        <w:t>就拿下这家吧，反正我离职了也可以在绿岛继续租住</w:t>
      </w:r>
    </w:p>
    <w:p w:rsidR="00E03D21" w:rsidRDefault="00E03D21" w:rsidP="00775BB5">
      <w:pPr>
        <w:spacing w:line="240" w:lineRule="auto"/>
      </w:pPr>
      <w:r>
        <w:rPr>
          <w:rFonts w:hint="eastAsia"/>
        </w:rPr>
        <w:lastRenderedPageBreak/>
        <w:t>使用最简单的语言，表达最深的意境，实现最复杂的功能，实现最厉害的创新</w:t>
      </w:r>
    </w:p>
    <w:p w:rsidR="00E03D21" w:rsidRDefault="00E03D21" w:rsidP="00775BB5">
      <w:pPr>
        <w:spacing w:line="240" w:lineRule="auto"/>
        <w:rPr>
          <w:rFonts w:hint="eastAsia"/>
        </w:rPr>
      </w:pPr>
      <w:r>
        <w:rPr>
          <w:rFonts w:hint="eastAsia"/>
        </w:rPr>
        <w:t>其实看似我在做不同的项目，但是一旦融合成一个就非常快</w:t>
      </w:r>
    </w:p>
    <w:p w:rsidR="00C25F36" w:rsidRDefault="00E03D21" w:rsidP="00775BB5">
      <w:pPr>
        <w:spacing w:line="240" w:lineRule="auto"/>
      </w:pPr>
      <w:r>
        <w:rPr>
          <w:rFonts w:hint="eastAsia"/>
        </w:rPr>
        <w:t>其实我感觉数学也像是圣经一样的东西</w:t>
      </w:r>
    </w:p>
    <w:p w:rsidR="001B7A9E" w:rsidRDefault="001B7A9E" w:rsidP="00775BB5">
      <w:pPr>
        <w:spacing w:line="240" w:lineRule="auto"/>
      </w:pPr>
      <w:r>
        <w:rPr>
          <w:rFonts w:hint="eastAsia"/>
        </w:rPr>
        <w:t>近世代数可能是最接近于这个宇宙本质的一门学科了</w:t>
      </w:r>
    </w:p>
    <w:p w:rsidR="001B7A9E" w:rsidRDefault="001B7A9E" w:rsidP="00775BB5">
      <w:pPr>
        <w:spacing w:line="240" w:lineRule="auto"/>
        <w:rPr>
          <w:rFonts w:hint="eastAsia"/>
        </w:rPr>
      </w:pPr>
      <w:r>
        <w:rPr>
          <w:rFonts w:hint="eastAsia"/>
        </w:rPr>
        <w:t>这种时候就不能急，只能等，因为好事要来临的时候，不能心急</w:t>
      </w:r>
    </w:p>
    <w:p w:rsidR="001B7A9E" w:rsidRDefault="001B7A9E" w:rsidP="00775BB5">
      <w:pPr>
        <w:spacing w:line="240" w:lineRule="auto"/>
      </w:pPr>
      <w:r>
        <w:rPr>
          <w:rFonts w:hint="eastAsia"/>
        </w:rPr>
        <w:t>代数研究的就是数与数之间的关系</w:t>
      </w:r>
    </w:p>
    <w:p w:rsidR="001B7A9E" w:rsidRDefault="001B7A9E" w:rsidP="00775BB5">
      <w:pPr>
        <w:spacing w:line="240" w:lineRule="auto"/>
      </w:pPr>
      <w:r>
        <w:rPr>
          <w:rFonts w:hint="eastAsia"/>
        </w:rPr>
        <w:t>我现在的认知都还停留在加减乘除的</w:t>
      </w:r>
    </w:p>
    <w:p w:rsidR="001B7A9E" w:rsidRDefault="001B7A9E" w:rsidP="00775BB5">
      <w:pPr>
        <w:spacing w:line="240" w:lineRule="auto"/>
      </w:pPr>
      <w:r>
        <w:rPr>
          <w:rFonts w:hint="eastAsia"/>
        </w:rPr>
        <w:t>解方程就是一种逆向求解的过程</w:t>
      </w:r>
    </w:p>
    <w:p w:rsidR="001B7A9E" w:rsidRDefault="001B7A9E" w:rsidP="00775BB5">
      <w:pPr>
        <w:spacing w:line="240" w:lineRule="auto"/>
      </w:pPr>
      <w:r>
        <w:rPr>
          <w:rFonts w:hint="eastAsia"/>
        </w:rPr>
        <w:t>是啊，为什么</w:t>
      </w:r>
      <w:r>
        <w:rPr>
          <w:rFonts w:hint="eastAsia"/>
        </w:rPr>
        <w:t>x</w:t>
      </w:r>
      <w:r>
        <w:t xml:space="preserve"> + 4 = 0</w:t>
      </w:r>
      <w:r>
        <w:rPr>
          <w:rFonts w:hint="eastAsia"/>
        </w:rPr>
        <w:t>，可以求解得</w:t>
      </w:r>
      <w:r>
        <w:rPr>
          <w:rFonts w:hint="eastAsia"/>
        </w:rPr>
        <w:t>x</w:t>
      </w:r>
      <w:r>
        <w:t xml:space="preserve"> = -4</w:t>
      </w:r>
    </w:p>
    <w:p w:rsidR="007B2C87" w:rsidRDefault="007B2C87" w:rsidP="00775BB5">
      <w:pPr>
        <w:spacing w:line="240" w:lineRule="auto"/>
      </w:pPr>
      <w:r>
        <w:rPr>
          <w:rFonts w:hint="eastAsia"/>
        </w:rPr>
        <w:t>其实我一直理解不了这个代数的关系是什么？</w:t>
      </w:r>
    </w:p>
    <w:p w:rsidR="007B2C87" w:rsidRDefault="007B2C87" w:rsidP="00775BB5">
      <w:pPr>
        <w:spacing w:line="240" w:lineRule="auto"/>
      </w:pPr>
      <w:r>
        <w:rPr>
          <w:rFonts w:hint="eastAsia"/>
        </w:rPr>
        <w:t>近世代数就是研究如何求解方程的一种东西</w:t>
      </w:r>
    </w:p>
    <w:p w:rsidR="007B2C87" w:rsidRDefault="007B2C87" w:rsidP="00775BB5">
      <w:pPr>
        <w:spacing w:line="240" w:lineRule="auto"/>
      </w:pPr>
      <w:r>
        <w:rPr>
          <w:rFonts w:hint="eastAsia"/>
        </w:rPr>
        <w:t>我只知道一开始组成数字世界的就是</w:t>
      </w:r>
      <w:r>
        <w:rPr>
          <w:rFonts w:hint="eastAsia"/>
        </w:rPr>
        <w:t>0</w:t>
      </w:r>
      <w:r>
        <w:rPr>
          <w:rFonts w:hint="eastAsia"/>
        </w:rPr>
        <w:t>到</w:t>
      </w:r>
      <w:r>
        <w:rPr>
          <w:rFonts w:hint="eastAsia"/>
        </w:rPr>
        <w:t>9</w:t>
      </w:r>
      <w:r>
        <w:rPr>
          <w:rFonts w:hint="eastAsia"/>
        </w:rPr>
        <w:t>这十个数字，然后有奇数和偶数，然后我们发现了奇偶之间的一种关系</w:t>
      </w:r>
    </w:p>
    <w:p w:rsidR="007B2C87" w:rsidRDefault="007B2C87" w:rsidP="00775BB5">
      <w:pPr>
        <w:spacing w:line="240" w:lineRule="auto"/>
      </w:pPr>
      <w:r>
        <w:rPr>
          <w:rFonts w:hint="eastAsia"/>
        </w:rPr>
        <w:t>为什么奇数加奇数就变成偶数了</w:t>
      </w:r>
    </w:p>
    <w:p w:rsidR="007B2C87" w:rsidRDefault="007B2C87" w:rsidP="00775BB5">
      <w:pPr>
        <w:spacing w:line="240" w:lineRule="auto"/>
      </w:pPr>
      <w:r>
        <w:rPr>
          <w:rFonts w:hint="eastAsia"/>
        </w:rPr>
        <w:t>感觉偶数有一种卡扣的对称关系，宇宙是由于对称发起的，所以数字也存在这种对称关系</w:t>
      </w:r>
    </w:p>
    <w:p w:rsidR="007B2C87" w:rsidRDefault="007B2C87" w:rsidP="00775BB5">
      <w:pPr>
        <w:spacing w:line="240" w:lineRule="auto"/>
      </w:pPr>
      <w:r>
        <w:rPr>
          <w:rFonts w:hint="eastAsia"/>
        </w:rPr>
        <w:t>如何把宇宙的阴阳和随机内化到数字里面</w:t>
      </w:r>
    </w:p>
    <w:p w:rsidR="007B2C87" w:rsidRDefault="007B2C87" w:rsidP="00775BB5">
      <w:pPr>
        <w:spacing w:line="240" w:lineRule="auto"/>
      </w:pPr>
      <w:r>
        <w:rPr>
          <w:rFonts w:hint="eastAsia"/>
        </w:rPr>
        <w:t>所以奇数属阳，偶数属阴</w:t>
      </w:r>
    </w:p>
    <w:p w:rsidR="007B2C87" w:rsidRDefault="007B2C87" w:rsidP="00775BB5">
      <w:pPr>
        <w:spacing w:line="240" w:lineRule="auto"/>
      </w:pPr>
      <w:r>
        <w:rPr>
          <w:rFonts w:hint="eastAsia"/>
        </w:rPr>
        <w:t>因为偶数代表的是一种稳定，奇数代表的是一种突破</w:t>
      </w:r>
    </w:p>
    <w:p w:rsidR="007B2C87" w:rsidRDefault="007B2C87" w:rsidP="00775BB5">
      <w:pPr>
        <w:spacing w:line="240" w:lineRule="auto"/>
      </w:pPr>
      <w:r>
        <w:rPr>
          <w:rFonts w:hint="eastAsia"/>
        </w:rPr>
        <w:t>如何理解质数呢</w:t>
      </w:r>
    </w:p>
    <w:p w:rsidR="007B2C87" w:rsidRDefault="007B2C87" w:rsidP="00775BB5">
      <w:pPr>
        <w:spacing w:line="240" w:lineRule="auto"/>
      </w:pPr>
      <w:r>
        <w:rPr>
          <w:rFonts w:hint="eastAsia"/>
        </w:rPr>
        <w:t>乘法的本质还是加法</w:t>
      </w:r>
    </w:p>
    <w:p w:rsidR="007B2C87" w:rsidRDefault="007B2C87" w:rsidP="00775BB5">
      <w:pPr>
        <w:spacing w:line="240" w:lineRule="auto"/>
      </w:pPr>
      <w:r>
        <w:rPr>
          <w:rFonts w:hint="eastAsia"/>
        </w:rPr>
        <w:t>加法为阳，减法为阴</w:t>
      </w:r>
    </w:p>
    <w:p w:rsidR="007B2C87" w:rsidRDefault="007B2C87" w:rsidP="00775BB5">
      <w:pPr>
        <w:spacing w:line="240" w:lineRule="auto"/>
      </w:pPr>
      <w:r>
        <w:rPr>
          <w:rFonts w:hint="eastAsia"/>
        </w:rPr>
        <w:t>这种数量关系，也是一种宇宙法则，但是如果一旦不适用于这个法则之后，会发生什么</w:t>
      </w:r>
    </w:p>
    <w:p w:rsidR="007B2C87" w:rsidRDefault="007B2C87" w:rsidP="00775BB5">
      <w:pPr>
        <w:spacing w:line="240" w:lineRule="auto"/>
      </w:pPr>
      <w:r>
        <w:rPr>
          <w:rFonts w:hint="eastAsia"/>
        </w:rPr>
        <w:t>质数的本质就是指整个代数系统的生成元</w:t>
      </w:r>
    </w:p>
    <w:p w:rsidR="007B2C87" w:rsidRDefault="007B2C87" w:rsidP="00775BB5">
      <w:pPr>
        <w:spacing w:line="240" w:lineRule="auto"/>
      </w:pPr>
      <w:r>
        <w:rPr>
          <w:rFonts w:hint="eastAsia"/>
        </w:rPr>
        <w:t>整个数量关系都是由质数系统来构成的</w:t>
      </w:r>
    </w:p>
    <w:p w:rsidR="007B2C87" w:rsidRDefault="007B2C87" w:rsidP="00775BB5">
      <w:pPr>
        <w:spacing w:line="240" w:lineRule="auto"/>
      </w:pPr>
      <w:r>
        <w:rPr>
          <w:rFonts w:hint="eastAsia"/>
        </w:rPr>
        <w:t>我现在有一个惊为天人的猜想，在</w:t>
      </w:r>
      <w:r>
        <w:rPr>
          <w:rFonts w:hint="eastAsia"/>
        </w:rPr>
        <w:t>0</w:t>
      </w:r>
      <w:r>
        <w:rPr>
          <w:rFonts w:hint="eastAsia"/>
        </w:rPr>
        <w:t>到</w:t>
      </w:r>
      <w:r>
        <w:rPr>
          <w:rFonts w:hint="eastAsia"/>
        </w:rPr>
        <w:t>9</w:t>
      </w:r>
      <w:r>
        <w:rPr>
          <w:rFonts w:hint="eastAsia"/>
        </w:rPr>
        <w:t>之中，只有</w:t>
      </w:r>
      <w:r>
        <w:rPr>
          <w:rFonts w:hint="eastAsia"/>
        </w:rPr>
        <w:t>5</w:t>
      </w:r>
      <w:r>
        <w:rPr>
          <w:rFonts w:hint="eastAsia"/>
        </w:rPr>
        <w:t>个质数，如果算上</w:t>
      </w:r>
      <w:r>
        <w:rPr>
          <w:rFonts w:hint="eastAsia"/>
        </w:rPr>
        <w:t>1</w:t>
      </w:r>
      <w:r>
        <w:rPr>
          <w:rFonts w:hint="eastAsia"/>
        </w:rPr>
        <w:t>，就是</w:t>
      </w:r>
      <w:r>
        <w:rPr>
          <w:rFonts w:hint="eastAsia"/>
        </w:rPr>
        <w:t>1</w:t>
      </w:r>
      <w:r>
        <w:t>2357</w:t>
      </w:r>
      <w:r>
        <w:rPr>
          <w:rFonts w:hint="eastAsia"/>
        </w:rPr>
        <w:t>，这个</w:t>
      </w:r>
      <w:r w:rsidR="007809AA">
        <w:rPr>
          <w:rFonts w:hint="eastAsia"/>
        </w:rPr>
        <w:t>是不是够成了五行</w:t>
      </w:r>
    </w:p>
    <w:p w:rsidR="007809AA" w:rsidRDefault="007809AA" w:rsidP="00775BB5">
      <w:pPr>
        <w:spacing w:line="240" w:lineRule="auto"/>
        <w:rPr>
          <w:rFonts w:hint="eastAsia"/>
        </w:rPr>
      </w:pPr>
      <w:r>
        <w:rPr>
          <w:rFonts w:hint="eastAsia"/>
        </w:rPr>
        <w:t>为什么这五个生成元不能生成比十大的质数</w:t>
      </w:r>
    </w:p>
    <w:p w:rsidR="007B2C87" w:rsidRDefault="007B2C87" w:rsidP="00775BB5">
      <w:pPr>
        <w:spacing w:line="240" w:lineRule="auto"/>
      </w:pPr>
      <w:r>
        <w:rPr>
          <w:rFonts w:hint="eastAsia"/>
        </w:rPr>
        <w:t>1</w:t>
      </w:r>
      <w:r>
        <w:t xml:space="preserve"> 2 3 4</w:t>
      </w:r>
    </w:p>
    <w:p w:rsidR="007809AA" w:rsidRDefault="007809AA" w:rsidP="00775BB5">
      <w:pPr>
        <w:spacing w:line="240" w:lineRule="auto"/>
      </w:pPr>
      <w:r>
        <w:rPr>
          <w:rFonts w:hint="eastAsia"/>
        </w:rPr>
        <w:t>我好像发现了不得了的事情</w:t>
      </w:r>
    </w:p>
    <w:p w:rsidR="007809AA" w:rsidRDefault="007809AA" w:rsidP="00775BB5">
      <w:pPr>
        <w:spacing w:line="240" w:lineRule="auto"/>
      </w:pPr>
      <w:r>
        <w:rPr>
          <w:rFonts w:hint="eastAsia"/>
        </w:rPr>
        <w:t>数学的质数是作为生成元的这个东西，其实就是任何的道都有五个元素之间的演变出更多的变化的这个关系：如果金木水火</w:t>
      </w:r>
      <w:proofErr w:type="gramStart"/>
      <w:r>
        <w:rPr>
          <w:rFonts w:hint="eastAsia"/>
        </w:rPr>
        <w:t>土分别</w:t>
      </w:r>
      <w:proofErr w:type="gramEnd"/>
      <w:r>
        <w:rPr>
          <w:rFonts w:hint="eastAsia"/>
        </w:rPr>
        <w:t>是</w:t>
      </w:r>
      <w:r>
        <w:rPr>
          <w:rFonts w:hint="eastAsia"/>
        </w:rPr>
        <w:t>1</w:t>
      </w:r>
      <w:r>
        <w:t>2357</w:t>
      </w:r>
      <w:r>
        <w:rPr>
          <w:rFonts w:hint="eastAsia"/>
        </w:rPr>
        <w:t>，则</w:t>
      </w:r>
      <w:r>
        <w:rPr>
          <w:rFonts w:hint="eastAsia"/>
        </w:rPr>
        <w:t>4</w:t>
      </w:r>
      <w:r>
        <w:rPr>
          <w:rFonts w:hint="eastAsia"/>
        </w:rPr>
        <w:t>就可以是两个木</w:t>
      </w:r>
    </w:p>
    <w:p w:rsidR="007809AA" w:rsidRDefault="007809AA" w:rsidP="00775BB5">
      <w:pPr>
        <w:spacing w:line="240" w:lineRule="auto"/>
        <w:rPr>
          <w:rFonts w:hint="eastAsia"/>
        </w:rPr>
      </w:pPr>
      <w:r>
        <w:rPr>
          <w:rFonts w:hint="eastAsia"/>
        </w:rPr>
        <w:t>竟然有如此之多的生成元</w:t>
      </w:r>
    </w:p>
    <w:p w:rsidR="007809AA" w:rsidRDefault="007809AA" w:rsidP="00775BB5">
      <w:pPr>
        <w:spacing w:line="240" w:lineRule="auto"/>
      </w:pPr>
      <w:r>
        <w:rPr>
          <w:rFonts w:hint="eastAsia"/>
        </w:rPr>
        <w:t>难道数学的代数关系就是研究了这个生成元是如何演变的吗</w:t>
      </w:r>
      <w:r w:rsidR="00760135">
        <w:rPr>
          <w:rFonts w:hint="eastAsia"/>
        </w:rPr>
        <w:t>，但是为什么会有这么多质数</w:t>
      </w:r>
    </w:p>
    <w:p w:rsidR="00760135" w:rsidRDefault="00760135" w:rsidP="00775BB5">
      <w:pPr>
        <w:spacing w:line="240" w:lineRule="auto"/>
      </w:pPr>
      <w:r>
        <w:rPr>
          <w:rFonts w:hint="eastAsia"/>
        </w:rPr>
        <w:t>原来群不一样，只需要一个或多个生成元，就能产生一个群，然后根据这几个生成元的线性组合是永远不可能涉及到其他的生成元的</w:t>
      </w:r>
    </w:p>
    <w:p w:rsidR="00D16DE6" w:rsidRDefault="00D16DE6" w:rsidP="00775BB5">
      <w:pPr>
        <w:spacing w:line="240" w:lineRule="auto"/>
      </w:pPr>
      <w:r>
        <w:rPr>
          <w:rFonts w:hint="eastAsia"/>
        </w:rPr>
        <w:t>其实也</w:t>
      </w:r>
      <w:proofErr w:type="gramStart"/>
      <w:r>
        <w:rPr>
          <w:rFonts w:hint="eastAsia"/>
        </w:rPr>
        <w:t>不</w:t>
      </w:r>
      <w:proofErr w:type="gramEnd"/>
      <w:r>
        <w:rPr>
          <w:rFonts w:hint="eastAsia"/>
        </w:rPr>
        <w:t>用做很多东西，</w:t>
      </w:r>
      <w:r w:rsidR="0087715D">
        <w:rPr>
          <w:rFonts w:hint="eastAsia"/>
        </w:rPr>
        <w:t>只要我心里面还装着这个东西就好了</w:t>
      </w:r>
    </w:p>
    <w:p w:rsidR="0087715D" w:rsidRDefault="0087715D" w:rsidP="00775BB5">
      <w:pPr>
        <w:spacing w:line="240" w:lineRule="auto"/>
      </w:pPr>
      <w:r>
        <w:rPr>
          <w:rFonts w:hint="eastAsia"/>
        </w:rPr>
        <w:t>只有在我把生活过好的基础上，我才会继续做我想干的这个事情</w:t>
      </w:r>
    </w:p>
    <w:p w:rsidR="00DE15A5" w:rsidRDefault="00DE15A5" w:rsidP="00775BB5">
      <w:pPr>
        <w:spacing w:line="240" w:lineRule="auto"/>
      </w:pPr>
      <w:r>
        <w:rPr>
          <w:rFonts w:hint="eastAsia"/>
        </w:rPr>
        <w:t>为什么当别人说神经网络的时候，我的心里面没有什么波动了</w:t>
      </w:r>
    </w:p>
    <w:p w:rsidR="000A1F68" w:rsidRDefault="000A1F68" w:rsidP="00775BB5">
      <w:pPr>
        <w:spacing w:line="240" w:lineRule="auto"/>
      </w:pPr>
      <w:r>
        <w:rPr>
          <w:rFonts w:hint="eastAsia"/>
        </w:rPr>
        <w:t>可能是我自己真的理解了，然后理解的更加底层了吧</w:t>
      </w:r>
    </w:p>
    <w:p w:rsidR="000A1F68" w:rsidRDefault="000A1F68" w:rsidP="00775BB5">
      <w:pPr>
        <w:spacing w:line="240" w:lineRule="auto"/>
      </w:pPr>
      <w:r>
        <w:rPr>
          <w:rFonts w:hint="eastAsia"/>
        </w:rPr>
        <w:t>我现在想试试，排邪气和火气能不能排出来，让</w:t>
      </w:r>
      <w:proofErr w:type="gramStart"/>
      <w:r>
        <w:rPr>
          <w:rFonts w:hint="eastAsia"/>
        </w:rPr>
        <w:t>痘痘</w:t>
      </w:r>
      <w:proofErr w:type="gramEnd"/>
      <w:r>
        <w:rPr>
          <w:rFonts w:hint="eastAsia"/>
        </w:rPr>
        <w:t>好</w:t>
      </w:r>
    </w:p>
    <w:p w:rsidR="000A1F68" w:rsidRDefault="000A1F68" w:rsidP="00775BB5">
      <w:pPr>
        <w:spacing w:line="240" w:lineRule="auto"/>
      </w:pPr>
      <w:r>
        <w:rPr>
          <w:rFonts w:hint="eastAsia"/>
        </w:rPr>
        <w:t>没有房子也不怕，直接搬去酒店</w:t>
      </w:r>
    </w:p>
    <w:p w:rsidR="00FB04F8" w:rsidRDefault="00FB04F8" w:rsidP="00775BB5">
      <w:pPr>
        <w:spacing w:line="240" w:lineRule="auto"/>
      </w:pPr>
      <w:r>
        <w:rPr>
          <w:rFonts w:hint="eastAsia"/>
        </w:rPr>
        <w:t>没事，租不到房子就跑回家去</w:t>
      </w:r>
    </w:p>
    <w:p w:rsidR="005E31CB" w:rsidRDefault="005E31CB" w:rsidP="00775BB5">
      <w:pPr>
        <w:spacing w:line="240" w:lineRule="auto"/>
      </w:pPr>
      <w:r>
        <w:rPr>
          <w:rFonts w:hint="eastAsia"/>
        </w:rPr>
        <w:t>总感觉我现在好像陷入了某种停滞</w:t>
      </w:r>
      <w:r w:rsidR="005D0B8D">
        <w:rPr>
          <w:rFonts w:hint="eastAsia"/>
        </w:rPr>
        <w:t>，我自己的创作</w:t>
      </w:r>
    </w:p>
    <w:p w:rsidR="00026589" w:rsidRDefault="00026589" w:rsidP="00775BB5">
      <w:pPr>
        <w:spacing w:line="240" w:lineRule="auto"/>
        <w:rPr>
          <w:rFonts w:hint="eastAsia"/>
        </w:rPr>
      </w:pPr>
      <w:r>
        <w:rPr>
          <w:rFonts w:hint="eastAsia"/>
        </w:rPr>
        <w:lastRenderedPageBreak/>
        <w:t>我估计是</w:t>
      </w:r>
      <w:proofErr w:type="spellStart"/>
      <w:r>
        <w:rPr>
          <w:rFonts w:hint="eastAsia"/>
        </w:rPr>
        <w:t>i</w:t>
      </w:r>
      <w:proofErr w:type="spellEnd"/>
      <w:r>
        <w:rPr>
          <w:rFonts w:hint="eastAsia"/>
        </w:rPr>
        <w:t>的作用域又不对了</w:t>
      </w:r>
    </w:p>
    <w:p w:rsidR="007809AA" w:rsidRDefault="00026589" w:rsidP="00775BB5">
      <w:pPr>
        <w:spacing w:line="240" w:lineRule="auto"/>
      </w:pPr>
      <w:r>
        <w:rPr>
          <w:rFonts w:hint="eastAsia"/>
        </w:rPr>
        <w:t>点进来之后还是在继续播放，就是调用函数</w:t>
      </w:r>
    </w:p>
    <w:p w:rsidR="004638A6" w:rsidRDefault="004638A6" w:rsidP="00775BB5">
      <w:pPr>
        <w:spacing w:line="240" w:lineRule="auto"/>
      </w:pPr>
      <w:r>
        <w:rPr>
          <w:rFonts w:hint="eastAsia"/>
        </w:rPr>
        <w:t>只能重新看一遍程序了</w:t>
      </w:r>
    </w:p>
    <w:p w:rsidR="007D0DE1" w:rsidRDefault="007D0DE1" w:rsidP="00775BB5">
      <w:pPr>
        <w:spacing w:line="240" w:lineRule="auto"/>
      </w:pPr>
      <w:r>
        <w:rPr>
          <w:rFonts w:hint="eastAsia"/>
        </w:rPr>
        <w:t>相当于一个</w:t>
      </w:r>
      <w:r>
        <w:rPr>
          <w:rFonts w:hint="eastAsia"/>
        </w:rPr>
        <w:t>after</w:t>
      </w:r>
      <w:r>
        <w:rPr>
          <w:rFonts w:hint="eastAsia"/>
        </w:rPr>
        <w:t>，只要调用了这个函数，就会执行完</w:t>
      </w:r>
    </w:p>
    <w:p w:rsidR="00307FDE" w:rsidRDefault="00307FDE" w:rsidP="00775BB5">
      <w:pPr>
        <w:spacing w:line="240" w:lineRule="auto"/>
      </w:pPr>
      <w:r>
        <w:rPr>
          <w:rFonts w:hint="eastAsia"/>
        </w:rPr>
        <w:t>不用担心工作的问题</w:t>
      </w:r>
    </w:p>
    <w:p w:rsidR="00307FDE" w:rsidRDefault="00307FDE" w:rsidP="00775BB5">
      <w:pPr>
        <w:spacing w:line="240" w:lineRule="auto"/>
      </w:pPr>
      <w:r>
        <w:rPr>
          <w:rFonts w:hint="eastAsia"/>
        </w:rPr>
        <w:t>为什么这个</w:t>
      </w:r>
      <w:r>
        <w:rPr>
          <w:rFonts w:hint="eastAsia"/>
        </w:rPr>
        <w:t>ma</w:t>
      </w:r>
      <w:r>
        <w:rPr>
          <w:rFonts w:hint="eastAsia"/>
        </w:rPr>
        <w:t>环境部署是</w:t>
      </w:r>
      <w:proofErr w:type="gramStart"/>
      <w:r>
        <w:rPr>
          <w:rFonts w:hint="eastAsia"/>
        </w:rPr>
        <w:t>叫这么</w:t>
      </w:r>
      <w:proofErr w:type="gramEnd"/>
      <w:r>
        <w:rPr>
          <w:rFonts w:hint="eastAsia"/>
        </w:rPr>
        <w:t>一个人去部署，完全不用</w:t>
      </w:r>
      <w:r>
        <w:rPr>
          <w:rFonts w:hint="eastAsia"/>
        </w:rPr>
        <w:t>0</w:t>
      </w:r>
      <w:r>
        <w:t>0</w:t>
      </w:r>
    </w:p>
    <w:p w:rsidR="00307FDE" w:rsidRDefault="00307FDE" w:rsidP="00775BB5">
      <w:pPr>
        <w:spacing w:line="240" w:lineRule="auto"/>
      </w:pPr>
      <w:r>
        <w:rPr>
          <w:rFonts w:hint="eastAsia"/>
        </w:rPr>
        <w:t>为什么在不同的电脑上，这个字体显示的会有差异</w:t>
      </w:r>
    </w:p>
    <w:p w:rsidR="00307FDE" w:rsidRDefault="00307FDE" w:rsidP="00775BB5">
      <w:pPr>
        <w:spacing w:line="240" w:lineRule="auto"/>
      </w:pPr>
      <w:r>
        <w:rPr>
          <w:rFonts w:hint="eastAsia"/>
        </w:rPr>
        <w:t>我估计是我的那台电脑没有这个字体</w:t>
      </w:r>
    </w:p>
    <w:p w:rsidR="00307FDE" w:rsidRDefault="00307FDE" w:rsidP="00775BB5">
      <w:pPr>
        <w:spacing w:line="240" w:lineRule="auto"/>
      </w:pPr>
      <w:r>
        <w:rPr>
          <w:rFonts w:hint="eastAsia"/>
        </w:rPr>
        <w:t>没人找我，这还不好，反正也没有人管我</w:t>
      </w:r>
    </w:p>
    <w:p w:rsidR="000505B3" w:rsidRDefault="000505B3" w:rsidP="00775BB5">
      <w:pPr>
        <w:spacing w:line="240" w:lineRule="auto"/>
      </w:pPr>
      <w:r>
        <w:rPr>
          <w:rFonts w:hint="eastAsia"/>
        </w:rPr>
        <w:t>不用害怕，反正我也是被逼的，我自己也是个社恐</w:t>
      </w:r>
    </w:p>
    <w:p w:rsidR="000505B3" w:rsidRDefault="000505B3" w:rsidP="00775BB5">
      <w:pPr>
        <w:spacing w:line="240" w:lineRule="auto"/>
      </w:pPr>
      <w:r>
        <w:rPr>
          <w:rFonts w:hint="eastAsia"/>
        </w:rPr>
        <w:t>没什么不好意思的，该打就打，</w:t>
      </w:r>
      <w:proofErr w:type="gramStart"/>
      <w:r>
        <w:rPr>
          <w:rFonts w:hint="eastAsia"/>
        </w:rPr>
        <w:t>该吵就</w:t>
      </w:r>
      <w:proofErr w:type="gramEnd"/>
      <w:r>
        <w:rPr>
          <w:rFonts w:hint="eastAsia"/>
        </w:rPr>
        <w:t>吵</w:t>
      </w:r>
    </w:p>
    <w:p w:rsidR="000059B3" w:rsidRDefault="000059B3" w:rsidP="00775BB5">
      <w:pPr>
        <w:spacing w:line="240" w:lineRule="auto"/>
      </w:pPr>
      <w:r>
        <w:rPr>
          <w:rFonts w:hint="eastAsia"/>
        </w:rPr>
        <w:t>感觉只能外挂出去</w:t>
      </w:r>
    </w:p>
    <w:p w:rsidR="00C035DD" w:rsidRDefault="00C035DD" w:rsidP="00775BB5">
      <w:pPr>
        <w:spacing w:line="240" w:lineRule="auto"/>
      </w:pPr>
      <w:r>
        <w:rPr>
          <w:rFonts w:hint="eastAsia"/>
        </w:rPr>
        <w:t>如果我要给别人分享软件，我肯定是要打包好的，直接给他们分享安装包</w:t>
      </w:r>
    </w:p>
    <w:p w:rsidR="00C035DD" w:rsidRDefault="00C035DD" w:rsidP="00775BB5">
      <w:pPr>
        <w:spacing w:line="240" w:lineRule="auto"/>
      </w:pPr>
      <w:r>
        <w:rPr>
          <w:rFonts w:hint="eastAsia"/>
        </w:rPr>
        <w:t>不知道用什么方法可以解决这个问题</w:t>
      </w:r>
    </w:p>
    <w:p w:rsidR="00AF0BCB" w:rsidRDefault="00AF0BCB" w:rsidP="00775BB5">
      <w:pPr>
        <w:spacing w:line="240" w:lineRule="auto"/>
      </w:pPr>
      <w:r>
        <w:rPr>
          <w:rFonts w:hint="eastAsia"/>
        </w:rPr>
        <w:t>如果配置在按钮的函数里面呢，是不是点一下就会配置一个函数</w:t>
      </w:r>
    </w:p>
    <w:p w:rsidR="006A364A" w:rsidRDefault="006A364A" w:rsidP="00775BB5">
      <w:pPr>
        <w:spacing w:line="240" w:lineRule="auto"/>
      </w:pPr>
      <w:r>
        <w:rPr>
          <w:rFonts w:hint="eastAsia"/>
        </w:rPr>
        <w:t>感觉这两天写了很多个功能，是不是要停下来优化下了</w:t>
      </w:r>
    </w:p>
    <w:p w:rsidR="0011311C" w:rsidRDefault="0011311C" w:rsidP="00775BB5">
      <w:pPr>
        <w:spacing w:line="240" w:lineRule="auto"/>
      </w:pPr>
      <w:r>
        <w:rPr>
          <w:rFonts w:hint="eastAsia"/>
        </w:rPr>
        <w:t>好像只要我专注于自己的事情，是不</w:t>
      </w:r>
      <w:r w:rsidR="00FF6B5E">
        <w:rPr>
          <w:rFonts w:hint="eastAsia"/>
        </w:rPr>
        <w:t>会有人来打扰我的</w:t>
      </w:r>
    </w:p>
    <w:p w:rsidR="00FF6B5E" w:rsidRDefault="00FF6B5E" w:rsidP="00775BB5">
      <w:pPr>
        <w:spacing w:line="240" w:lineRule="auto"/>
      </w:pPr>
      <w:r>
        <w:rPr>
          <w:rFonts w:hint="eastAsia"/>
        </w:rPr>
        <w:t>为什么今天的天气是阴的，好像一旦我开始了小周天，整个天气都是阴的</w:t>
      </w:r>
    </w:p>
    <w:p w:rsidR="00FF6B5E" w:rsidRDefault="00FF6B5E" w:rsidP="00775BB5">
      <w:pPr>
        <w:spacing w:line="240" w:lineRule="auto"/>
      </w:pPr>
      <w:r>
        <w:rPr>
          <w:rFonts w:hint="eastAsia"/>
        </w:rPr>
        <w:t>只要我不开启小周天，就会放晴</w:t>
      </w:r>
    </w:p>
    <w:p w:rsidR="00FF6B5E" w:rsidRDefault="00FF6B5E" w:rsidP="00775BB5">
      <w:pPr>
        <w:spacing w:line="240" w:lineRule="auto"/>
      </w:pPr>
      <w:r>
        <w:rPr>
          <w:rFonts w:hint="eastAsia"/>
        </w:rPr>
        <w:t>为什么小周天会导致暴风雨</w:t>
      </w:r>
    </w:p>
    <w:p w:rsidR="00FF6B5E" w:rsidRDefault="00FF6B5E" w:rsidP="00775BB5">
      <w:pPr>
        <w:spacing w:line="240" w:lineRule="auto"/>
      </w:pPr>
      <w:r>
        <w:rPr>
          <w:rFonts w:hint="eastAsia"/>
        </w:rPr>
        <w:t>很有可能是华为就没人懂部署</w:t>
      </w:r>
    </w:p>
    <w:p w:rsidR="00FF6B5E" w:rsidRDefault="00FF6B5E" w:rsidP="00775BB5">
      <w:pPr>
        <w:spacing w:line="240" w:lineRule="auto"/>
      </w:pPr>
      <w:r>
        <w:rPr>
          <w:rFonts w:hint="eastAsia"/>
        </w:rPr>
        <w:t>没想到今天写了这么多的点</w:t>
      </w:r>
    </w:p>
    <w:p w:rsidR="00E074C6" w:rsidRDefault="00E074C6" w:rsidP="00775BB5">
      <w:pPr>
        <w:spacing w:line="240" w:lineRule="auto"/>
      </w:pPr>
      <w:r>
        <w:rPr>
          <w:rFonts w:hint="eastAsia"/>
        </w:rPr>
        <w:t>修改其实也可以进行检测的</w:t>
      </w:r>
    </w:p>
    <w:p w:rsidR="00E074C6" w:rsidRDefault="00E074C6" w:rsidP="00775BB5">
      <w:pPr>
        <w:spacing w:line="240" w:lineRule="auto"/>
      </w:pPr>
      <w:r>
        <w:rPr>
          <w:rFonts w:hint="eastAsia"/>
        </w:rPr>
        <w:t>当项目越来越大，可能会因为一个小问题，而</w:t>
      </w:r>
      <w:proofErr w:type="gramStart"/>
      <w:r w:rsidR="00817AFA">
        <w:rPr>
          <w:rFonts w:hint="eastAsia"/>
        </w:rPr>
        <w:t>不断不断</w:t>
      </w:r>
      <w:proofErr w:type="gramEnd"/>
      <w:r w:rsidR="00817AFA">
        <w:rPr>
          <w:rFonts w:hint="eastAsia"/>
        </w:rPr>
        <w:t>地</w:t>
      </w:r>
      <w:proofErr w:type="gramStart"/>
      <w:r w:rsidR="00817AFA">
        <w:rPr>
          <w:rFonts w:hint="eastAsia"/>
        </w:rPr>
        <w:t>读整个</w:t>
      </w:r>
      <w:proofErr w:type="gramEnd"/>
      <w:r w:rsidR="00817AFA">
        <w:rPr>
          <w:rFonts w:hint="eastAsia"/>
        </w:rPr>
        <w:t>项目的代码</w:t>
      </w:r>
    </w:p>
    <w:p w:rsidR="00213111" w:rsidRDefault="00213111" w:rsidP="00775BB5">
      <w:pPr>
        <w:spacing w:line="240" w:lineRule="auto"/>
      </w:pPr>
      <w:r>
        <w:rPr>
          <w:rFonts w:hint="eastAsia"/>
        </w:rPr>
        <w:t>既然她要用这种态度来和我说话，我就管它了，按照自己的想法做</w:t>
      </w:r>
    </w:p>
    <w:p w:rsidR="00213111" w:rsidRDefault="00213111" w:rsidP="00775BB5">
      <w:pPr>
        <w:spacing w:line="240" w:lineRule="auto"/>
      </w:pPr>
      <w:r>
        <w:rPr>
          <w:rFonts w:hint="eastAsia"/>
        </w:rPr>
        <w:t>为什么我会这么生气呢，因为她之前不问，现在才来问，我就不想按照他们的路线走了</w:t>
      </w:r>
    </w:p>
    <w:p w:rsidR="00213111" w:rsidRDefault="00213111" w:rsidP="00775BB5">
      <w:pPr>
        <w:spacing w:line="240" w:lineRule="auto"/>
      </w:pPr>
      <w:r>
        <w:rPr>
          <w:rFonts w:hint="eastAsia"/>
        </w:rPr>
        <w:t>反正我对房子的期待值已经</w:t>
      </w:r>
      <w:proofErr w:type="gramStart"/>
      <w:r>
        <w:rPr>
          <w:rFonts w:hint="eastAsia"/>
        </w:rPr>
        <w:t>很低很低</w:t>
      </w:r>
      <w:proofErr w:type="gramEnd"/>
      <w:r>
        <w:rPr>
          <w:rFonts w:hint="eastAsia"/>
        </w:rPr>
        <w:t>了</w:t>
      </w:r>
    </w:p>
    <w:p w:rsidR="00213111" w:rsidRDefault="00213111" w:rsidP="00775BB5">
      <w:pPr>
        <w:spacing w:line="240" w:lineRule="auto"/>
      </w:pPr>
      <w:r>
        <w:rPr>
          <w:rFonts w:hint="eastAsia"/>
        </w:rPr>
        <w:t>为什么害怕，直接把我开除算了</w:t>
      </w:r>
    </w:p>
    <w:p w:rsidR="00075F19" w:rsidRDefault="00075F19" w:rsidP="00775BB5">
      <w:pPr>
        <w:spacing w:line="240" w:lineRule="auto"/>
      </w:pPr>
      <w:r>
        <w:rPr>
          <w:rFonts w:hint="eastAsia"/>
        </w:rPr>
        <w:t>我真的希望他们不要回来了，感觉在这边更加自在</w:t>
      </w:r>
    </w:p>
    <w:p w:rsidR="00075F19" w:rsidRDefault="00075F19" w:rsidP="00775BB5">
      <w:pPr>
        <w:spacing w:line="240" w:lineRule="auto"/>
      </w:pPr>
      <w:r>
        <w:rPr>
          <w:rFonts w:hint="eastAsia"/>
        </w:rPr>
        <w:t>真讨厌这会</w:t>
      </w:r>
    </w:p>
    <w:p w:rsidR="00DD054C" w:rsidRDefault="00DD054C" w:rsidP="00775BB5">
      <w:pPr>
        <w:spacing w:line="240" w:lineRule="auto"/>
      </w:pPr>
      <w:r>
        <w:rPr>
          <w:rFonts w:hint="eastAsia"/>
        </w:rPr>
        <w:t>怎么就会来台风了，就因为</w:t>
      </w:r>
      <w:r w:rsidR="002A3465">
        <w:rPr>
          <w:rFonts w:hint="eastAsia"/>
        </w:rPr>
        <w:t>我的小周天吗？</w:t>
      </w:r>
    </w:p>
    <w:p w:rsidR="002A3465" w:rsidRDefault="002A3465" w:rsidP="00775BB5">
      <w:pPr>
        <w:spacing w:line="240" w:lineRule="auto"/>
      </w:pPr>
      <w:r>
        <w:rPr>
          <w:rFonts w:hint="eastAsia"/>
        </w:rPr>
        <w:t>不会是</w:t>
      </w:r>
      <w:proofErr w:type="gramStart"/>
      <w:r>
        <w:rPr>
          <w:rFonts w:hint="eastAsia"/>
        </w:rPr>
        <w:t>来天劫了</w:t>
      </w:r>
      <w:proofErr w:type="gramEnd"/>
      <w:r>
        <w:rPr>
          <w:rFonts w:hint="eastAsia"/>
        </w:rPr>
        <w:t>吧</w:t>
      </w:r>
    </w:p>
    <w:p w:rsidR="004D7450" w:rsidRDefault="005E37FD" w:rsidP="00775BB5">
      <w:pPr>
        <w:spacing w:line="240" w:lineRule="auto"/>
      </w:pPr>
      <w:r>
        <w:rPr>
          <w:rFonts w:hint="eastAsia"/>
        </w:rPr>
        <w:t>还要解决下打包成程序会出现的</w:t>
      </w:r>
      <w:r>
        <w:rPr>
          <w:rFonts w:hint="eastAsia"/>
        </w:rPr>
        <w:t>bug</w:t>
      </w:r>
    </w:p>
    <w:p w:rsidR="00772674" w:rsidRDefault="00772674" w:rsidP="00775BB5">
      <w:pPr>
        <w:spacing w:line="240" w:lineRule="auto"/>
      </w:pPr>
      <w:r>
        <w:rPr>
          <w:rFonts w:hint="eastAsia"/>
        </w:rPr>
        <w:t>我这个人好像不太爱一直揪着一个东西</w:t>
      </w:r>
    </w:p>
    <w:p w:rsidR="00772674" w:rsidRDefault="00772674" w:rsidP="00775BB5">
      <w:pPr>
        <w:spacing w:line="240" w:lineRule="auto"/>
      </w:pPr>
      <w:r>
        <w:rPr>
          <w:rFonts w:hint="eastAsia"/>
        </w:rPr>
        <w:t>我感觉我又想开始第二个版本的写作了，一定会更好</w:t>
      </w:r>
    </w:p>
    <w:p w:rsidR="00772674" w:rsidRDefault="00772674" w:rsidP="00775BB5">
      <w:pPr>
        <w:spacing w:line="240" w:lineRule="auto"/>
      </w:pPr>
      <w:r>
        <w:rPr>
          <w:rFonts w:hint="eastAsia"/>
        </w:rPr>
        <w:t>就像我小时候画画的，其实我更喜欢一张白纸</w:t>
      </w:r>
    </w:p>
    <w:p w:rsidR="00772674" w:rsidRDefault="00772674" w:rsidP="00775BB5">
      <w:pPr>
        <w:spacing w:line="240" w:lineRule="auto"/>
      </w:pPr>
      <w:r>
        <w:rPr>
          <w:rFonts w:hint="eastAsia"/>
        </w:rPr>
        <w:t>好像我开发游戏开发的越深，越不会被这种游戏所诱惑</w:t>
      </w:r>
    </w:p>
    <w:p w:rsidR="00EC6138" w:rsidRDefault="00EC6138" w:rsidP="00775BB5">
      <w:pPr>
        <w:spacing w:line="240" w:lineRule="auto"/>
      </w:pPr>
      <w:r>
        <w:rPr>
          <w:rFonts w:hint="eastAsia"/>
        </w:rPr>
        <w:t>但是也还好定位，现在这块内容都在这个</w:t>
      </w:r>
      <w:r>
        <w:rPr>
          <w:rFonts w:hint="eastAsia"/>
        </w:rPr>
        <w:t>start</w:t>
      </w:r>
      <w:r>
        <w:rPr>
          <w:rFonts w:hint="eastAsia"/>
        </w:rPr>
        <w:t>的</w:t>
      </w:r>
      <w:r>
        <w:rPr>
          <w:rFonts w:hint="eastAsia"/>
        </w:rPr>
        <w:t>button</w:t>
      </w:r>
      <w:r>
        <w:rPr>
          <w:rFonts w:hint="eastAsia"/>
        </w:rPr>
        <w:t>上面</w:t>
      </w:r>
    </w:p>
    <w:p w:rsidR="00D45FBD" w:rsidRDefault="00D45FBD" w:rsidP="00775BB5">
      <w:pPr>
        <w:spacing w:line="240" w:lineRule="auto"/>
      </w:pPr>
      <w:r>
        <w:rPr>
          <w:rFonts w:hint="eastAsia"/>
        </w:rPr>
        <w:t>现在我好像</w:t>
      </w:r>
      <w:r>
        <w:rPr>
          <w:rFonts w:hint="eastAsia"/>
        </w:rPr>
        <w:t>python</w:t>
      </w:r>
      <w:r>
        <w:rPr>
          <w:rFonts w:hint="eastAsia"/>
        </w:rPr>
        <w:t>的</w:t>
      </w:r>
      <w:proofErr w:type="gramStart"/>
      <w:r>
        <w:rPr>
          <w:rFonts w:hint="eastAsia"/>
        </w:rPr>
        <w:t>报错都不用</w:t>
      </w:r>
      <w:proofErr w:type="gramEnd"/>
      <w:r>
        <w:rPr>
          <w:rFonts w:hint="eastAsia"/>
        </w:rPr>
        <w:t>百度了</w:t>
      </w:r>
    </w:p>
    <w:p w:rsidR="00D45FBD" w:rsidRDefault="00D45FBD" w:rsidP="00775BB5">
      <w:pPr>
        <w:spacing w:line="240" w:lineRule="auto"/>
      </w:pPr>
      <w:r>
        <w:rPr>
          <w:rFonts w:hint="eastAsia"/>
        </w:rPr>
        <w:t>我要判断它是否进入分支了</w:t>
      </w:r>
    </w:p>
    <w:p w:rsidR="00D45FBD" w:rsidRDefault="00D45FBD" w:rsidP="00775BB5">
      <w:pPr>
        <w:spacing w:line="240" w:lineRule="auto"/>
      </w:pPr>
      <w:r>
        <w:rPr>
          <w:rFonts w:hint="eastAsia"/>
        </w:rPr>
        <w:t>出现比较大的</w:t>
      </w:r>
      <w:r>
        <w:rPr>
          <w:rFonts w:hint="eastAsia"/>
        </w:rPr>
        <w:t>bug</w:t>
      </w:r>
      <w:r>
        <w:rPr>
          <w:rFonts w:hint="eastAsia"/>
        </w:rPr>
        <w:t>了，只能慢慢看了</w:t>
      </w:r>
    </w:p>
    <w:p w:rsidR="00697D9E" w:rsidRDefault="00697D9E" w:rsidP="00775BB5">
      <w:pPr>
        <w:spacing w:line="240" w:lineRule="auto"/>
      </w:pPr>
      <w:r>
        <w:rPr>
          <w:rFonts w:hint="eastAsia"/>
        </w:rPr>
        <w:t>好像一旦我使用小周天，就会打雷</w:t>
      </w:r>
    </w:p>
    <w:p w:rsidR="0044744C" w:rsidRDefault="0044744C" w:rsidP="00775BB5">
      <w:pPr>
        <w:spacing w:line="240" w:lineRule="auto"/>
      </w:pPr>
      <w:r>
        <w:rPr>
          <w:rFonts w:hint="eastAsia"/>
        </w:rPr>
        <w:t>不会我要有</w:t>
      </w:r>
      <w:proofErr w:type="gramStart"/>
      <w:r>
        <w:rPr>
          <w:rFonts w:hint="eastAsia"/>
        </w:rPr>
        <w:t>天劫吧</w:t>
      </w:r>
      <w:proofErr w:type="gramEnd"/>
    </w:p>
    <w:p w:rsidR="00FB300A" w:rsidRDefault="00FB300A" w:rsidP="00775BB5">
      <w:pPr>
        <w:spacing w:line="240" w:lineRule="auto"/>
      </w:pPr>
      <w:r>
        <w:rPr>
          <w:rFonts w:hint="eastAsia"/>
        </w:rPr>
        <w:lastRenderedPageBreak/>
        <w:t>我把这个做好，我就要进行打包发布了</w:t>
      </w:r>
    </w:p>
    <w:p w:rsidR="00FB300A" w:rsidRDefault="00FB300A" w:rsidP="00775BB5">
      <w:pPr>
        <w:spacing w:line="240" w:lineRule="auto"/>
      </w:pPr>
      <w:r>
        <w:rPr>
          <w:rFonts w:hint="eastAsia"/>
        </w:rPr>
        <w:t>别人打电话，我只能进行深呼吸</w:t>
      </w:r>
    </w:p>
    <w:p w:rsidR="00FB300A" w:rsidRDefault="00FB300A" w:rsidP="00775BB5">
      <w:pPr>
        <w:spacing w:line="240" w:lineRule="auto"/>
      </w:pPr>
      <w:r>
        <w:rPr>
          <w:rFonts w:hint="eastAsia"/>
        </w:rPr>
        <w:t>我还是受不了这种周围的环境，还有我也不想搞招聘</w:t>
      </w:r>
    </w:p>
    <w:p w:rsidR="008B30F6" w:rsidRDefault="008B30F6" w:rsidP="00775BB5">
      <w:pPr>
        <w:spacing w:line="240" w:lineRule="auto"/>
      </w:pPr>
      <w:r>
        <w:rPr>
          <w:rFonts w:hint="eastAsia"/>
        </w:rPr>
        <w:t>反正我现在是可以打包成一个压缩包</w:t>
      </w:r>
    </w:p>
    <w:p w:rsidR="006638E5" w:rsidRDefault="006638E5" w:rsidP="00775BB5">
      <w:pPr>
        <w:spacing w:line="240" w:lineRule="auto"/>
      </w:pPr>
      <w:r>
        <w:rPr>
          <w:rFonts w:hint="eastAsia"/>
        </w:rPr>
        <w:t>我现在要放入一些</w:t>
      </w:r>
      <w:r>
        <w:rPr>
          <w:rFonts w:hint="eastAsia"/>
        </w:rPr>
        <w:t>gif</w:t>
      </w:r>
    </w:p>
    <w:p w:rsidR="00026589" w:rsidRDefault="004D4504" w:rsidP="00775BB5">
      <w:pPr>
        <w:spacing w:line="240" w:lineRule="auto"/>
      </w:pPr>
      <w:r>
        <w:rPr>
          <w:rFonts w:hint="eastAsia"/>
        </w:rPr>
        <w:t>赶紧走了，太痛苦了，周围的人都在打电话</w:t>
      </w:r>
    </w:p>
    <w:p w:rsidR="004D4504" w:rsidRDefault="004D4504" w:rsidP="00775BB5">
      <w:pPr>
        <w:spacing w:line="240" w:lineRule="auto"/>
      </w:pPr>
      <w:r>
        <w:rPr>
          <w:rFonts w:hint="eastAsia"/>
        </w:rPr>
        <w:t>没想到真的实现了</w:t>
      </w:r>
    </w:p>
    <w:p w:rsidR="007D0C41" w:rsidRDefault="007D0C41" w:rsidP="00775BB5">
      <w:pPr>
        <w:spacing w:line="240" w:lineRule="auto"/>
      </w:pPr>
      <w:r>
        <w:rPr>
          <w:rFonts w:hint="eastAsia"/>
        </w:rPr>
        <w:t>牛啊，这种小功能又实现了</w:t>
      </w:r>
    </w:p>
    <w:p w:rsidR="007D0C41" w:rsidRDefault="007D0C41" w:rsidP="00775BB5">
      <w:pPr>
        <w:spacing w:line="240" w:lineRule="auto"/>
      </w:pPr>
      <w:r>
        <w:rPr>
          <w:rFonts w:hint="eastAsia"/>
        </w:rPr>
        <w:t>怎么感觉很多都是和涉及相关的</w:t>
      </w:r>
    </w:p>
    <w:p w:rsidR="00086B87" w:rsidRDefault="00086B87" w:rsidP="00775BB5">
      <w:pPr>
        <w:spacing w:line="240" w:lineRule="auto"/>
      </w:pPr>
      <w:r>
        <w:rPr>
          <w:rFonts w:hint="eastAsia"/>
        </w:rPr>
        <w:t>一直都是</w:t>
      </w:r>
      <w:r>
        <w:rPr>
          <w:rFonts w:hint="eastAsia"/>
        </w:rPr>
        <w:t>1</w:t>
      </w:r>
      <w:r>
        <w:t>4</w:t>
      </w:r>
      <w:r>
        <w:rPr>
          <w:rFonts w:hint="eastAsia"/>
        </w:rPr>
        <w:t>，字体的大小</w:t>
      </w:r>
    </w:p>
    <w:p w:rsidR="00A37C23" w:rsidRDefault="00A37C23" w:rsidP="00775BB5">
      <w:pPr>
        <w:spacing w:line="240" w:lineRule="auto"/>
      </w:pPr>
      <w:r>
        <w:rPr>
          <w:rFonts w:hint="eastAsia"/>
        </w:rPr>
        <w:t>不知道哪里出</w:t>
      </w:r>
      <w:r>
        <w:rPr>
          <w:rFonts w:hint="eastAsia"/>
        </w:rPr>
        <w:t>bug</w:t>
      </w:r>
      <w:r>
        <w:rPr>
          <w:rFonts w:hint="eastAsia"/>
        </w:rPr>
        <w:t>了</w:t>
      </w:r>
    </w:p>
    <w:p w:rsidR="00A37C23" w:rsidRDefault="00A37C23" w:rsidP="00775BB5">
      <w:pPr>
        <w:spacing w:line="240" w:lineRule="auto"/>
      </w:pPr>
      <w:r>
        <w:rPr>
          <w:rFonts w:hint="eastAsia"/>
        </w:rPr>
        <w:t>就没有获取到</w:t>
      </w:r>
      <w:r>
        <w:rPr>
          <w:rFonts w:hint="eastAsia"/>
        </w:rPr>
        <w:t>width</w:t>
      </w:r>
      <w:r>
        <w:rPr>
          <w:rFonts w:hint="eastAsia"/>
        </w:rPr>
        <w:t>和</w:t>
      </w:r>
      <w:r>
        <w:rPr>
          <w:rFonts w:hint="eastAsia"/>
        </w:rPr>
        <w:t>height</w:t>
      </w:r>
    </w:p>
    <w:p w:rsidR="00A37C23" w:rsidRDefault="00A37C23" w:rsidP="00775BB5">
      <w:pPr>
        <w:spacing w:line="240" w:lineRule="auto"/>
      </w:pPr>
      <w:r>
        <w:rPr>
          <w:rFonts w:hint="eastAsia"/>
        </w:rPr>
        <w:t>要在事件里面随时获取</w:t>
      </w:r>
      <w:r>
        <w:rPr>
          <w:rFonts w:hint="eastAsia"/>
        </w:rPr>
        <w:t>width</w:t>
      </w:r>
      <w:r>
        <w:rPr>
          <w:rFonts w:hint="eastAsia"/>
        </w:rPr>
        <w:t>和</w:t>
      </w:r>
      <w:r>
        <w:rPr>
          <w:rFonts w:hint="eastAsia"/>
        </w:rPr>
        <w:t>height</w:t>
      </w:r>
    </w:p>
    <w:p w:rsidR="003828C8" w:rsidRDefault="003828C8" w:rsidP="00775BB5">
      <w:pPr>
        <w:spacing w:line="240" w:lineRule="auto"/>
      </w:pPr>
      <w:r>
        <w:rPr>
          <w:rFonts w:hint="eastAsia"/>
        </w:rPr>
        <w:t>就是说什么话都不要把注意力放在这上面，说完就完事了</w:t>
      </w:r>
    </w:p>
    <w:p w:rsidR="003828C8" w:rsidRDefault="003828C8" w:rsidP="00775BB5">
      <w:pPr>
        <w:spacing w:line="240" w:lineRule="auto"/>
      </w:pPr>
      <w:r>
        <w:rPr>
          <w:rFonts w:hint="eastAsia"/>
        </w:rPr>
        <w:t>说完就管它了</w:t>
      </w:r>
    </w:p>
    <w:p w:rsidR="003828C8" w:rsidRDefault="003828C8" w:rsidP="00775BB5">
      <w:pPr>
        <w:spacing w:line="240" w:lineRule="auto"/>
      </w:pPr>
      <w:r>
        <w:rPr>
          <w:rFonts w:hint="eastAsia"/>
        </w:rPr>
        <w:t>会是会了，还有很多重复性的工作是要做的</w:t>
      </w:r>
    </w:p>
    <w:p w:rsidR="003828C8" w:rsidRDefault="003828C8" w:rsidP="00775BB5">
      <w:pPr>
        <w:spacing w:line="240" w:lineRule="auto"/>
      </w:pPr>
      <w:r>
        <w:rPr>
          <w:rFonts w:hint="eastAsia"/>
        </w:rPr>
        <w:t>然后就是图片的自动缩放，很难啊</w:t>
      </w:r>
    </w:p>
    <w:p w:rsidR="00EE4514" w:rsidRDefault="00EE4514" w:rsidP="00775BB5">
      <w:pPr>
        <w:spacing w:line="240" w:lineRule="auto"/>
      </w:pPr>
      <w:r>
        <w:rPr>
          <w:rFonts w:hint="eastAsia"/>
        </w:rPr>
        <w:t>管他们的，继续干自己的事情</w:t>
      </w:r>
    </w:p>
    <w:p w:rsidR="00EE4514" w:rsidRDefault="00EE4514" w:rsidP="00775BB5">
      <w:pPr>
        <w:spacing w:line="240" w:lineRule="auto"/>
      </w:pPr>
      <w:r>
        <w:rPr>
          <w:rFonts w:hint="eastAsia"/>
        </w:rPr>
        <w:t>为啥不把电视搬去卧室</w:t>
      </w:r>
    </w:p>
    <w:p w:rsidR="00EE4514" w:rsidRDefault="00EE4514" w:rsidP="00775BB5">
      <w:pPr>
        <w:spacing w:line="240" w:lineRule="auto"/>
      </w:pPr>
      <w:r>
        <w:rPr>
          <w:rFonts w:hint="eastAsia"/>
        </w:rPr>
        <w:t>绑定按钮我能理解，但是绑定配置，我不太能理解</w:t>
      </w:r>
    </w:p>
    <w:p w:rsidR="00EE4514" w:rsidRDefault="00EE4514" w:rsidP="00775BB5">
      <w:pPr>
        <w:spacing w:line="240" w:lineRule="auto"/>
      </w:pPr>
      <w:r>
        <w:rPr>
          <w:rFonts w:hint="eastAsia"/>
        </w:rPr>
        <w:t>如何做到图片的自动缩放</w:t>
      </w:r>
    </w:p>
    <w:p w:rsidR="00EE4514" w:rsidRDefault="00EE4514" w:rsidP="00775BB5">
      <w:pPr>
        <w:spacing w:line="240" w:lineRule="auto"/>
      </w:pPr>
      <w:r>
        <w:rPr>
          <w:rFonts w:hint="eastAsia"/>
        </w:rPr>
        <w:t>看来只能这样，把所有的图片都保存到原来的尺寸</w:t>
      </w:r>
    </w:p>
    <w:p w:rsidR="00EE4514" w:rsidRDefault="00EE4514" w:rsidP="00775BB5">
      <w:pPr>
        <w:spacing w:line="240" w:lineRule="auto"/>
      </w:pPr>
      <w:r>
        <w:rPr>
          <w:rFonts w:hint="eastAsia"/>
        </w:rPr>
        <w:t>在配置图片的时候进行一个缩放</w:t>
      </w:r>
    </w:p>
    <w:p w:rsidR="00EE4514" w:rsidRDefault="00EE4514" w:rsidP="00775BB5">
      <w:pPr>
        <w:spacing w:line="240" w:lineRule="auto"/>
      </w:pPr>
      <w:r>
        <w:rPr>
          <w:rFonts w:hint="eastAsia"/>
        </w:rPr>
        <w:t>它本身就有自动调节大小的</w:t>
      </w:r>
    </w:p>
    <w:p w:rsidR="00975D7D" w:rsidRDefault="00975D7D" w:rsidP="00775BB5">
      <w:pPr>
        <w:spacing w:line="240" w:lineRule="auto"/>
      </w:pPr>
      <w:r>
        <w:rPr>
          <w:rFonts w:hint="eastAsia"/>
        </w:rPr>
        <w:t>原来是报错了</w:t>
      </w:r>
    </w:p>
    <w:p w:rsidR="00975D7D" w:rsidRDefault="00975D7D" w:rsidP="00775BB5">
      <w:pPr>
        <w:spacing w:line="240" w:lineRule="auto"/>
      </w:pPr>
      <w:r>
        <w:rPr>
          <w:rFonts w:hint="eastAsia"/>
        </w:rPr>
        <w:t>其实所有的组件都是配置成一套的，我只需要配置成一样就好了</w:t>
      </w:r>
    </w:p>
    <w:p w:rsidR="00975D7D" w:rsidRDefault="00975D7D" w:rsidP="00775BB5">
      <w:pPr>
        <w:spacing w:line="240" w:lineRule="auto"/>
      </w:pPr>
      <w:r>
        <w:rPr>
          <w:rFonts w:hint="eastAsia"/>
        </w:rPr>
        <w:t>我发现有点奇怪</w:t>
      </w:r>
    </w:p>
    <w:p w:rsidR="00975D7D" w:rsidRDefault="00975D7D" w:rsidP="00775BB5">
      <w:pPr>
        <w:spacing w:line="240" w:lineRule="auto"/>
      </w:pPr>
      <w:r>
        <w:rPr>
          <w:rFonts w:hint="eastAsia"/>
        </w:rPr>
        <w:t>再优化下这个函数，变得更加通用</w:t>
      </w:r>
    </w:p>
    <w:p w:rsidR="00975D7D" w:rsidRDefault="00975D7D" w:rsidP="00775BB5">
      <w:pPr>
        <w:spacing w:line="240" w:lineRule="auto"/>
      </w:pPr>
      <w:r>
        <w:rPr>
          <w:rFonts w:hint="eastAsia"/>
        </w:rPr>
        <w:t>只要中间的变化值</w:t>
      </w:r>
    </w:p>
    <w:p w:rsidR="00B151D9" w:rsidRDefault="00B151D9" w:rsidP="00775BB5">
      <w:pPr>
        <w:spacing w:line="240" w:lineRule="auto"/>
      </w:pPr>
      <w:r>
        <w:rPr>
          <w:rFonts w:hint="eastAsia"/>
        </w:rPr>
        <w:t>我现在已经非常乱了</w:t>
      </w:r>
    </w:p>
    <w:p w:rsidR="001023C3" w:rsidRDefault="001023C3" w:rsidP="00775BB5">
      <w:pPr>
        <w:spacing w:line="240" w:lineRule="auto"/>
      </w:pPr>
      <w:r>
        <w:rPr>
          <w:rFonts w:hint="eastAsia"/>
        </w:rPr>
        <w:t>要不然就全部都写成宽和高，然后把里面的内容绑定成和组件宽</w:t>
      </w:r>
      <w:proofErr w:type="gramStart"/>
      <w:r>
        <w:rPr>
          <w:rFonts w:hint="eastAsia"/>
        </w:rPr>
        <w:t>高一致</w:t>
      </w:r>
      <w:proofErr w:type="gramEnd"/>
      <w:r>
        <w:rPr>
          <w:rFonts w:hint="eastAsia"/>
        </w:rPr>
        <w:t>的</w:t>
      </w:r>
    </w:p>
    <w:p w:rsidR="001023C3" w:rsidRDefault="001023C3" w:rsidP="00775BB5">
      <w:pPr>
        <w:spacing w:line="240" w:lineRule="auto"/>
      </w:pPr>
      <w:r>
        <w:rPr>
          <w:rFonts w:hint="eastAsia"/>
        </w:rPr>
        <w:t>好像</w:t>
      </w:r>
      <w:proofErr w:type="gramStart"/>
      <w:r>
        <w:rPr>
          <w:rFonts w:hint="eastAsia"/>
        </w:rPr>
        <w:t>我拖快了</w:t>
      </w:r>
      <w:proofErr w:type="gramEnd"/>
      <w:r>
        <w:rPr>
          <w:rFonts w:hint="eastAsia"/>
        </w:rPr>
        <w:t>，就会有残影</w:t>
      </w:r>
    </w:p>
    <w:p w:rsidR="001023C3" w:rsidRDefault="001023C3" w:rsidP="00775BB5">
      <w:pPr>
        <w:spacing w:line="240" w:lineRule="auto"/>
      </w:pPr>
      <w:r>
        <w:rPr>
          <w:rFonts w:hint="eastAsia"/>
        </w:rPr>
        <w:t>不知道为什么不变了</w:t>
      </w:r>
      <w:r w:rsidR="00C011EC">
        <w:rPr>
          <w:rFonts w:hint="eastAsia"/>
        </w:rPr>
        <w:t>，为什么呢</w:t>
      </w:r>
    </w:p>
    <w:p w:rsidR="00C011EC" w:rsidRDefault="00C011EC" w:rsidP="00775BB5">
      <w:pPr>
        <w:spacing w:line="240" w:lineRule="auto"/>
      </w:pPr>
      <w:r>
        <w:rPr>
          <w:rFonts w:hint="eastAsia"/>
        </w:rPr>
        <w:t>一些细节是需要打磨的</w:t>
      </w:r>
    </w:p>
    <w:p w:rsidR="00C011EC" w:rsidRDefault="00C011EC" w:rsidP="00775BB5">
      <w:pPr>
        <w:spacing w:line="240" w:lineRule="auto"/>
      </w:pPr>
      <w:r>
        <w:rPr>
          <w:rFonts w:hint="eastAsia"/>
        </w:rPr>
        <w:t>差不多要给代码加密了</w:t>
      </w:r>
    </w:p>
    <w:p w:rsidR="00C011EC" w:rsidRDefault="00C011EC" w:rsidP="00775BB5">
      <w:pPr>
        <w:spacing w:line="240" w:lineRule="auto"/>
      </w:pPr>
      <w:r>
        <w:rPr>
          <w:rFonts w:hint="eastAsia"/>
        </w:rPr>
        <w:t>先用</w:t>
      </w:r>
      <w:proofErr w:type="gramStart"/>
      <w:r>
        <w:rPr>
          <w:rFonts w:hint="eastAsia"/>
        </w:rPr>
        <w:t>最</w:t>
      </w:r>
      <w:proofErr w:type="gramEnd"/>
      <w:r>
        <w:rPr>
          <w:rFonts w:hint="eastAsia"/>
        </w:rPr>
        <w:t>基础的加密方式</w:t>
      </w:r>
    </w:p>
    <w:p w:rsidR="008D034B" w:rsidRDefault="008D034B" w:rsidP="00775BB5">
      <w:pPr>
        <w:spacing w:line="240" w:lineRule="auto"/>
      </w:pPr>
      <w:r>
        <w:rPr>
          <w:rFonts w:hint="eastAsia"/>
        </w:rPr>
        <w:t>所以说兴趣是最好的老师</w:t>
      </w:r>
    </w:p>
    <w:p w:rsidR="008D034B" w:rsidRDefault="008D034B" w:rsidP="00775BB5">
      <w:pPr>
        <w:spacing w:line="240" w:lineRule="auto"/>
      </w:pPr>
      <w:r>
        <w:rPr>
          <w:rFonts w:hint="eastAsia"/>
        </w:rPr>
        <w:t>但是我这个东西做好，也没有人会消费，这就是为什么我不懂市场的原因</w:t>
      </w:r>
    </w:p>
    <w:p w:rsidR="008D034B" w:rsidRDefault="008D034B" w:rsidP="00775BB5">
      <w:pPr>
        <w:spacing w:line="240" w:lineRule="auto"/>
      </w:pPr>
      <w:r>
        <w:rPr>
          <w:rFonts w:hint="eastAsia"/>
        </w:rPr>
        <w:t>我很可能写完这个程序，我就没精神了</w:t>
      </w:r>
    </w:p>
    <w:p w:rsidR="008D034B" w:rsidRDefault="008D034B" w:rsidP="00775BB5">
      <w:pPr>
        <w:spacing w:line="240" w:lineRule="auto"/>
      </w:pPr>
      <w:r>
        <w:rPr>
          <w:rFonts w:hint="eastAsia"/>
        </w:rPr>
        <w:t>以后就不会再写程序了</w:t>
      </w:r>
    </w:p>
    <w:p w:rsidR="00BF7DB7" w:rsidRDefault="00BF7DB7" w:rsidP="00775BB5">
      <w:pPr>
        <w:spacing w:line="240" w:lineRule="auto"/>
      </w:pPr>
      <w:r>
        <w:rPr>
          <w:rFonts w:hint="eastAsia"/>
        </w:rPr>
        <w:t>那这个生活也太无聊了</w:t>
      </w:r>
    </w:p>
    <w:p w:rsidR="00BF7DB7" w:rsidRDefault="00BF7DB7" w:rsidP="00775BB5">
      <w:pPr>
        <w:spacing w:line="240" w:lineRule="auto"/>
      </w:pPr>
      <w:r>
        <w:rPr>
          <w:rFonts w:hint="eastAsia"/>
        </w:rPr>
        <w:t>所以</w:t>
      </w:r>
      <w:proofErr w:type="spellStart"/>
      <w:r>
        <w:rPr>
          <w:rFonts w:hint="eastAsia"/>
        </w:rPr>
        <w:t>zhihuijun</w:t>
      </w:r>
      <w:proofErr w:type="spellEnd"/>
      <w:r>
        <w:rPr>
          <w:rFonts w:hint="eastAsia"/>
        </w:rPr>
        <w:t>也没有多厉害，好多东西是可以查的</w:t>
      </w:r>
    </w:p>
    <w:p w:rsidR="00BF7DB7" w:rsidRDefault="00BF7DB7" w:rsidP="00775BB5">
      <w:pPr>
        <w:spacing w:line="240" w:lineRule="auto"/>
      </w:pPr>
      <w:r>
        <w:rPr>
          <w:rFonts w:hint="eastAsia"/>
        </w:rPr>
        <w:t>虽然用的是很老的框架，但是做出来的东西很有质感</w:t>
      </w:r>
    </w:p>
    <w:p w:rsidR="00BF7DB7" w:rsidRDefault="00BF7DB7" w:rsidP="00775BB5">
      <w:pPr>
        <w:spacing w:line="240" w:lineRule="auto"/>
      </w:pPr>
      <w:r>
        <w:rPr>
          <w:rFonts w:hint="eastAsia"/>
        </w:rPr>
        <w:lastRenderedPageBreak/>
        <w:t>为什么感觉越开发我越感兴趣</w:t>
      </w:r>
    </w:p>
    <w:p w:rsidR="00BF7DB7" w:rsidRDefault="00BF7DB7" w:rsidP="00775BB5">
      <w:pPr>
        <w:spacing w:line="240" w:lineRule="auto"/>
      </w:pPr>
      <w:r>
        <w:rPr>
          <w:rFonts w:hint="eastAsia"/>
        </w:rPr>
        <w:t>我发现我真的喜欢创作做这个工作</w:t>
      </w:r>
    </w:p>
    <w:p w:rsidR="00BF7DB7" w:rsidRDefault="00BF7DB7" w:rsidP="00775BB5">
      <w:pPr>
        <w:spacing w:line="240" w:lineRule="auto"/>
      </w:pPr>
      <w:r>
        <w:rPr>
          <w:rFonts w:hint="eastAsia"/>
        </w:rPr>
        <w:t>其实可以通过回答知乎，可以了解各种各样不同的领域</w:t>
      </w:r>
    </w:p>
    <w:p w:rsidR="00BF7DB7" w:rsidRDefault="00BF7DB7" w:rsidP="00775BB5">
      <w:pPr>
        <w:spacing w:line="240" w:lineRule="auto"/>
      </w:pPr>
      <w:r>
        <w:rPr>
          <w:rFonts w:hint="eastAsia"/>
        </w:rPr>
        <w:t>反正现在组件肯定都有</w:t>
      </w:r>
      <w:r w:rsidR="00CD67BF">
        <w:rPr>
          <w:rFonts w:hint="eastAsia"/>
        </w:rPr>
        <w:t>宽高和字体的，所以也没事</w:t>
      </w:r>
    </w:p>
    <w:p w:rsidR="00CD67BF" w:rsidRDefault="00CD67BF" w:rsidP="00775BB5">
      <w:pPr>
        <w:spacing w:line="240" w:lineRule="auto"/>
      </w:pPr>
      <w:r>
        <w:rPr>
          <w:rFonts w:hint="eastAsia"/>
        </w:rPr>
        <w:t>为什么只要固定了就能保持一直不变呢</w:t>
      </w:r>
    </w:p>
    <w:p w:rsidR="0003529E" w:rsidRDefault="0003529E" w:rsidP="00775BB5">
      <w:pPr>
        <w:spacing w:line="240" w:lineRule="auto"/>
      </w:pPr>
      <w:r>
        <w:rPr>
          <w:rFonts w:hint="eastAsia"/>
        </w:rPr>
        <w:t>最近这段时间其实都没有在进行地震了</w:t>
      </w:r>
    </w:p>
    <w:p w:rsidR="000A0C96" w:rsidRDefault="000A0C96" w:rsidP="00775BB5">
      <w:pPr>
        <w:spacing w:line="240" w:lineRule="auto"/>
      </w:pPr>
      <w:r>
        <w:rPr>
          <w:rFonts w:hint="eastAsia"/>
        </w:rPr>
        <w:t>怕什么，反正就是丢掉工作</w:t>
      </w:r>
    </w:p>
    <w:p w:rsidR="00AF091A" w:rsidRDefault="00AF091A" w:rsidP="00775BB5">
      <w:pPr>
        <w:spacing w:line="240" w:lineRule="auto"/>
      </w:pPr>
      <w:r>
        <w:rPr>
          <w:rFonts w:hint="eastAsia"/>
        </w:rPr>
        <w:t>我就做好自己就好了，反正她也没多好看</w:t>
      </w:r>
    </w:p>
    <w:p w:rsidR="00CF431C" w:rsidRDefault="00CF431C" w:rsidP="00775BB5">
      <w:pPr>
        <w:spacing w:line="240" w:lineRule="auto"/>
      </w:pPr>
      <w:r>
        <w:rPr>
          <w:rFonts w:hint="eastAsia"/>
        </w:rPr>
        <w:t>星星之火，可以燎原</w:t>
      </w:r>
    </w:p>
    <w:p w:rsidR="00CF431C" w:rsidRDefault="00CF431C" w:rsidP="00775BB5">
      <w:pPr>
        <w:spacing w:line="240" w:lineRule="auto"/>
      </w:pPr>
      <w:r>
        <w:rPr>
          <w:rFonts w:hint="eastAsia"/>
        </w:rPr>
        <w:t>毛泽东还是懂易经和哲学的</w:t>
      </w:r>
    </w:p>
    <w:p w:rsidR="00CF431C" w:rsidRDefault="00CF431C" w:rsidP="00775BB5">
      <w:pPr>
        <w:spacing w:line="240" w:lineRule="auto"/>
      </w:pPr>
      <w:r>
        <w:rPr>
          <w:rFonts w:hint="eastAsia"/>
        </w:rPr>
        <w:t>为什么要有这么忙呢</w:t>
      </w:r>
    </w:p>
    <w:p w:rsidR="00784443" w:rsidRDefault="00784443" w:rsidP="00775BB5">
      <w:pPr>
        <w:spacing w:line="240" w:lineRule="auto"/>
      </w:pPr>
      <w:r>
        <w:rPr>
          <w:rFonts w:hint="eastAsia"/>
        </w:rPr>
        <w:t>难不成要写成一个循环</w:t>
      </w:r>
    </w:p>
    <w:p w:rsidR="00784443" w:rsidRDefault="00784443" w:rsidP="00775BB5">
      <w:pPr>
        <w:spacing w:line="240" w:lineRule="auto"/>
      </w:pPr>
      <w:r>
        <w:rPr>
          <w:rFonts w:hint="eastAsia"/>
        </w:rPr>
        <w:t>循环所有组件，形成一个更新</w:t>
      </w:r>
    </w:p>
    <w:p w:rsidR="00913D24" w:rsidRDefault="00913D24" w:rsidP="00775BB5">
      <w:pPr>
        <w:spacing w:line="240" w:lineRule="auto"/>
      </w:pPr>
      <w:r>
        <w:rPr>
          <w:rFonts w:hint="eastAsia"/>
        </w:rPr>
        <w:t>我肯定界面都是要做成一致的</w:t>
      </w:r>
    </w:p>
    <w:p w:rsidR="00B60944" w:rsidRDefault="00B60944" w:rsidP="00775BB5">
      <w:pPr>
        <w:spacing w:line="240" w:lineRule="auto"/>
      </w:pPr>
      <w:r>
        <w:rPr>
          <w:rFonts w:hint="eastAsia"/>
        </w:rPr>
        <w:t>我最不喜欢的就是这种严肃的工作氛围，明明就是一个很小的事情，硬是要变成这个样子</w:t>
      </w:r>
    </w:p>
    <w:p w:rsidR="00B60944" w:rsidRDefault="00B60944" w:rsidP="00775BB5">
      <w:pPr>
        <w:spacing w:line="240" w:lineRule="auto"/>
      </w:pPr>
      <w:r>
        <w:rPr>
          <w:rFonts w:hint="eastAsia"/>
        </w:rPr>
        <w:t>我受不了这种</w:t>
      </w:r>
      <w:r w:rsidR="006F3329">
        <w:rPr>
          <w:rFonts w:hint="eastAsia"/>
        </w:rPr>
        <w:t>北方的还是</w:t>
      </w:r>
    </w:p>
    <w:p w:rsidR="006F3329" w:rsidRDefault="006F3329" w:rsidP="00775BB5">
      <w:pPr>
        <w:spacing w:line="240" w:lineRule="auto"/>
      </w:pPr>
      <w:r>
        <w:rPr>
          <w:rFonts w:hint="eastAsia"/>
        </w:rPr>
        <w:t>我竟然开始重写类的内置方法了</w:t>
      </w:r>
    </w:p>
    <w:p w:rsidR="004D6BB6" w:rsidRDefault="004D6BB6" w:rsidP="00775BB5">
      <w:pPr>
        <w:spacing w:line="240" w:lineRule="auto"/>
      </w:pPr>
      <w:r>
        <w:rPr>
          <w:rFonts w:hint="eastAsia"/>
        </w:rPr>
        <w:t>不知道为啥有这个</w:t>
      </w:r>
      <w:r>
        <w:rPr>
          <w:rFonts w:hint="eastAsia"/>
        </w:rPr>
        <w:t>bug</w:t>
      </w:r>
    </w:p>
    <w:p w:rsidR="001704E6" w:rsidRDefault="001704E6" w:rsidP="00775BB5">
      <w:pPr>
        <w:spacing w:line="240" w:lineRule="auto"/>
      </w:pPr>
      <w:r>
        <w:rPr>
          <w:rFonts w:hint="eastAsia"/>
        </w:rPr>
        <w:t>不理解我也没办法了，我自己写的我也理解不了，只能多写才能更加理解了</w:t>
      </w:r>
    </w:p>
    <w:p w:rsidR="004D4504" w:rsidRDefault="001704E6" w:rsidP="00775BB5">
      <w:pPr>
        <w:spacing w:line="240" w:lineRule="auto"/>
      </w:pPr>
      <w:r>
        <w:rPr>
          <w:rFonts w:hint="eastAsia"/>
        </w:rPr>
        <w:t>应该是有</w:t>
      </w:r>
      <w:r>
        <w:rPr>
          <w:rFonts w:hint="eastAsia"/>
        </w:rPr>
        <w:t>bug</w:t>
      </w:r>
      <w:r>
        <w:rPr>
          <w:rFonts w:hint="eastAsia"/>
        </w:rPr>
        <w:t>，不管我的</w:t>
      </w:r>
      <w:r>
        <w:rPr>
          <w:rFonts w:hint="eastAsia"/>
        </w:rPr>
        <w:t>rely</w:t>
      </w:r>
      <w:r>
        <w:rPr>
          <w:rFonts w:hint="eastAsia"/>
        </w:rPr>
        <w:t>是多少都不管用</w:t>
      </w:r>
    </w:p>
    <w:p w:rsidR="001704E6" w:rsidRDefault="001704E6" w:rsidP="00775BB5">
      <w:pPr>
        <w:spacing w:line="240" w:lineRule="auto"/>
      </w:pPr>
      <w:r>
        <w:rPr>
          <w:rFonts w:hint="eastAsia"/>
        </w:rPr>
        <w:t>可能这是个大问题了，嘚慢慢的</w:t>
      </w:r>
      <w:proofErr w:type="gramStart"/>
      <w:r>
        <w:rPr>
          <w:rFonts w:hint="eastAsia"/>
        </w:rPr>
        <w:t>一个点一个点</w:t>
      </w:r>
      <w:proofErr w:type="gramEnd"/>
      <w:r>
        <w:rPr>
          <w:rFonts w:hint="eastAsia"/>
        </w:rPr>
        <w:t>地进行消除了</w:t>
      </w:r>
    </w:p>
    <w:p w:rsidR="001704E6" w:rsidRDefault="001704E6" w:rsidP="00775BB5">
      <w:pPr>
        <w:spacing w:line="240" w:lineRule="auto"/>
      </w:pPr>
      <w:r>
        <w:rPr>
          <w:rFonts w:hint="eastAsia"/>
        </w:rPr>
        <w:t>所以企业</w:t>
      </w:r>
      <w:proofErr w:type="gramStart"/>
      <w:r>
        <w:rPr>
          <w:rFonts w:hint="eastAsia"/>
        </w:rPr>
        <w:t>地那些</w:t>
      </w:r>
      <w:proofErr w:type="gramEnd"/>
      <w:r>
        <w:rPr>
          <w:rFonts w:hint="eastAsia"/>
        </w:rPr>
        <w:t>软件，任何事情都是可以进行</w:t>
      </w:r>
      <w:r w:rsidR="00E85585">
        <w:rPr>
          <w:rFonts w:hint="eastAsia"/>
        </w:rPr>
        <w:t>优化地，就是得慢慢的</w:t>
      </w:r>
      <w:proofErr w:type="gramStart"/>
      <w:r w:rsidR="00E85585">
        <w:rPr>
          <w:rFonts w:hint="eastAsia"/>
        </w:rPr>
        <w:t>一个点一个点</w:t>
      </w:r>
      <w:proofErr w:type="gramEnd"/>
      <w:r w:rsidR="00E85585">
        <w:rPr>
          <w:rFonts w:hint="eastAsia"/>
        </w:rPr>
        <w:t>的磨</w:t>
      </w:r>
    </w:p>
    <w:p w:rsidR="00E85585" w:rsidRDefault="00E85585" w:rsidP="00775BB5">
      <w:pPr>
        <w:spacing w:line="240" w:lineRule="auto"/>
      </w:pPr>
      <w:r>
        <w:rPr>
          <w:rFonts w:hint="eastAsia"/>
        </w:rPr>
        <w:t>好像两个组件都重叠了</w:t>
      </w:r>
    </w:p>
    <w:p w:rsidR="00E85585" w:rsidRDefault="00E85585" w:rsidP="00775BB5">
      <w:pPr>
        <w:spacing w:line="240" w:lineRule="auto"/>
      </w:pPr>
      <w:r>
        <w:rPr>
          <w:rFonts w:hint="eastAsia"/>
        </w:rPr>
        <w:t>在</w:t>
      </w:r>
      <w:r>
        <w:rPr>
          <w:rFonts w:hint="eastAsia"/>
        </w:rPr>
        <w:t>test</w:t>
      </w:r>
      <w:r>
        <w:rPr>
          <w:rFonts w:hint="eastAsia"/>
        </w:rPr>
        <w:t>中也出现了同样的问题</w:t>
      </w:r>
    </w:p>
    <w:p w:rsidR="00C369A4" w:rsidRDefault="00C369A4" w:rsidP="00775BB5">
      <w:pPr>
        <w:spacing w:line="240" w:lineRule="auto"/>
      </w:pPr>
      <w:r>
        <w:rPr>
          <w:rFonts w:hint="eastAsia"/>
        </w:rPr>
        <w:t>好奇怪，这个</w:t>
      </w:r>
      <w:r>
        <w:rPr>
          <w:rFonts w:hint="eastAsia"/>
        </w:rPr>
        <w:t>configure</w:t>
      </w:r>
      <w:proofErr w:type="gramStart"/>
      <w:r w:rsidR="00D3756F">
        <w:rPr>
          <w:rFonts w:hint="eastAsia"/>
        </w:rPr>
        <w:t>一</w:t>
      </w:r>
      <w:proofErr w:type="gramEnd"/>
      <w:r w:rsidR="00D3756F">
        <w:rPr>
          <w:rFonts w:hint="eastAsia"/>
        </w:rPr>
        <w:t>绑定这个就变了</w:t>
      </w:r>
    </w:p>
    <w:p w:rsidR="00D3756F" w:rsidRDefault="00D3756F" w:rsidP="00775BB5">
      <w:pPr>
        <w:spacing w:line="240" w:lineRule="auto"/>
      </w:pPr>
      <w:r>
        <w:rPr>
          <w:rFonts w:hint="eastAsia"/>
        </w:rPr>
        <w:t>看来还是得搞懂这个</w:t>
      </w:r>
      <w:r>
        <w:rPr>
          <w:rFonts w:hint="eastAsia"/>
        </w:rPr>
        <w:t>configure</w:t>
      </w:r>
      <w:r>
        <w:rPr>
          <w:rFonts w:hint="eastAsia"/>
        </w:rPr>
        <w:t>的绑定函数</w:t>
      </w:r>
    </w:p>
    <w:p w:rsidR="00D3756F" w:rsidRDefault="00D3756F" w:rsidP="00775BB5">
      <w:pPr>
        <w:spacing w:line="240" w:lineRule="auto"/>
      </w:pPr>
      <w:r>
        <w:rPr>
          <w:rFonts w:hint="eastAsia"/>
        </w:rPr>
        <w:t>但是为什么两个都显示在中间了呢</w:t>
      </w:r>
    </w:p>
    <w:p w:rsidR="00D3756F" w:rsidRDefault="00D3756F" w:rsidP="00775BB5">
      <w:pPr>
        <w:spacing w:line="240" w:lineRule="auto"/>
      </w:pPr>
      <w:r>
        <w:rPr>
          <w:rFonts w:hint="eastAsia"/>
        </w:rPr>
        <w:t>出了大</w:t>
      </w:r>
      <w:r>
        <w:rPr>
          <w:rFonts w:hint="eastAsia"/>
        </w:rPr>
        <w:t>bug</w:t>
      </w:r>
      <w:r>
        <w:rPr>
          <w:rFonts w:hint="eastAsia"/>
        </w:rPr>
        <w:t>了</w:t>
      </w:r>
    </w:p>
    <w:p w:rsidR="00D3756F" w:rsidRDefault="00D3756F" w:rsidP="00775BB5">
      <w:pPr>
        <w:spacing w:line="240" w:lineRule="auto"/>
      </w:pPr>
      <w:r>
        <w:rPr>
          <w:rFonts w:hint="eastAsia"/>
        </w:rPr>
        <w:t>凭什么我的时间就不是时间了</w:t>
      </w:r>
    </w:p>
    <w:p w:rsidR="00D3756F" w:rsidRDefault="00D3756F" w:rsidP="00775BB5">
      <w:pPr>
        <w:spacing w:line="240" w:lineRule="auto"/>
      </w:pPr>
      <w:r>
        <w:rPr>
          <w:rFonts w:hint="eastAsia"/>
        </w:rPr>
        <w:t>问题应该就是出在</w:t>
      </w:r>
      <w:r>
        <w:rPr>
          <w:rFonts w:hint="eastAsia"/>
        </w:rPr>
        <w:t>config</w:t>
      </w:r>
      <w:r>
        <w:rPr>
          <w:rFonts w:hint="eastAsia"/>
        </w:rPr>
        <w:t>了</w:t>
      </w:r>
    </w:p>
    <w:p w:rsidR="00684546" w:rsidRDefault="00684546" w:rsidP="00775BB5">
      <w:pPr>
        <w:spacing w:line="240" w:lineRule="auto"/>
      </w:pPr>
      <w:r>
        <w:rPr>
          <w:rFonts w:hint="eastAsia"/>
        </w:rPr>
        <w:t>为什么是同样的数字，</w:t>
      </w:r>
      <w:r w:rsidR="008F5B57">
        <w:rPr>
          <w:rFonts w:hint="eastAsia"/>
        </w:rPr>
        <w:t>大小会不一样呢</w:t>
      </w:r>
    </w:p>
    <w:p w:rsidR="00A006EE" w:rsidRDefault="00A006EE" w:rsidP="00775BB5">
      <w:pPr>
        <w:spacing w:line="240" w:lineRule="auto"/>
      </w:pPr>
      <w:r>
        <w:rPr>
          <w:rFonts w:hint="eastAsia"/>
        </w:rPr>
        <w:t>为什么标签的高度会不一样呢</w:t>
      </w:r>
    </w:p>
    <w:p w:rsidR="00A006EE" w:rsidRDefault="00A006EE" w:rsidP="00775BB5">
      <w:pPr>
        <w:spacing w:line="240" w:lineRule="auto"/>
      </w:pPr>
      <w:r>
        <w:rPr>
          <w:rFonts w:hint="eastAsia"/>
        </w:rPr>
        <w:t>我知道为什么了，因为</w:t>
      </w:r>
      <w:r w:rsidR="002E4E64">
        <w:rPr>
          <w:rFonts w:hint="eastAsia"/>
        </w:rPr>
        <w:t>我的图片</w:t>
      </w:r>
      <w:r w:rsidR="002E4E64">
        <w:rPr>
          <w:rFonts w:hint="eastAsia"/>
        </w:rPr>
        <w:t>resize</w:t>
      </w:r>
      <w:r w:rsidR="002E4E64">
        <w:rPr>
          <w:rFonts w:hint="eastAsia"/>
        </w:rPr>
        <w:t>的是另外一种，然后这个高度肯定不是用的这种像素的计量单位</w:t>
      </w:r>
    </w:p>
    <w:p w:rsidR="002E4E64" w:rsidRDefault="002E4E64" w:rsidP="00775BB5">
      <w:pPr>
        <w:spacing w:line="240" w:lineRule="auto"/>
      </w:pPr>
      <w:r>
        <w:rPr>
          <w:rFonts w:hint="eastAsia"/>
        </w:rPr>
        <w:t>因为计量单位不一样，导致我很难搞这个</w:t>
      </w:r>
    </w:p>
    <w:p w:rsidR="002E4E64" w:rsidRDefault="002E4E64" w:rsidP="00775BB5">
      <w:pPr>
        <w:spacing w:line="240" w:lineRule="auto"/>
      </w:pPr>
      <w:r>
        <w:rPr>
          <w:rFonts w:hint="eastAsia"/>
        </w:rPr>
        <w:t>幸好我没去西安</w:t>
      </w:r>
      <w:r w:rsidR="008A6571">
        <w:rPr>
          <w:rFonts w:hint="eastAsia"/>
        </w:rPr>
        <w:t>，太恐怖了，那种场景</w:t>
      </w:r>
    </w:p>
    <w:p w:rsidR="00313B9E" w:rsidRDefault="00313B9E" w:rsidP="00775BB5">
      <w:pPr>
        <w:spacing w:line="240" w:lineRule="auto"/>
      </w:pPr>
      <w:r>
        <w:rPr>
          <w:rFonts w:hint="eastAsia"/>
        </w:rPr>
        <w:t>没有什么好害怕的，都是表象</w:t>
      </w:r>
    </w:p>
    <w:p w:rsidR="00313B9E" w:rsidRDefault="00313B9E" w:rsidP="00775BB5">
      <w:pPr>
        <w:spacing w:line="240" w:lineRule="auto"/>
      </w:pPr>
      <w:r>
        <w:rPr>
          <w:rFonts w:hint="eastAsia"/>
        </w:rPr>
        <w:t>神经网络应该也可以加入手机端的</w:t>
      </w:r>
    </w:p>
    <w:p w:rsidR="00EF294A" w:rsidRDefault="00EF294A" w:rsidP="00775BB5">
      <w:pPr>
        <w:spacing w:line="240" w:lineRule="auto"/>
      </w:pPr>
      <w:r>
        <w:rPr>
          <w:rFonts w:hint="eastAsia"/>
        </w:rPr>
        <w:t>只要坚持深呼吸就</w:t>
      </w:r>
      <w:r>
        <w:rPr>
          <w:rFonts w:hint="eastAsia"/>
        </w:rPr>
        <w:t>ok</w:t>
      </w:r>
      <w:r>
        <w:rPr>
          <w:rFonts w:hint="eastAsia"/>
        </w:rPr>
        <w:t>了</w:t>
      </w:r>
    </w:p>
    <w:p w:rsidR="007C44E7" w:rsidRDefault="007C44E7" w:rsidP="00775BB5">
      <w:pPr>
        <w:spacing w:line="240" w:lineRule="auto"/>
      </w:pPr>
      <w:r>
        <w:rPr>
          <w:rFonts w:hint="eastAsia"/>
        </w:rPr>
        <w:t>肯定要把这个版本发行，然后</w:t>
      </w:r>
      <w:r w:rsidR="00165225">
        <w:rPr>
          <w:rFonts w:hint="eastAsia"/>
        </w:rPr>
        <w:t>重新写一个版本</w:t>
      </w:r>
    </w:p>
    <w:p w:rsidR="00D615F6" w:rsidRDefault="00D615F6" w:rsidP="00775BB5">
      <w:pPr>
        <w:spacing w:line="240" w:lineRule="auto"/>
      </w:pPr>
      <w:r>
        <w:rPr>
          <w:rFonts w:hint="eastAsia"/>
        </w:rPr>
        <w:t>好像没有了女生这个东西</w:t>
      </w:r>
      <w:r w:rsidR="000A0DC7">
        <w:rPr>
          <w:rFonts w:hint="eastAsia"/>
        </w:rPr>
        <w:t>，就变得无聊了</w:t>
      </w:r>
    </w:p>
    <w:p w:rsidR="000A0DC7" w:rsidRDefault="000A0DC7" w:rsidP="00775BB5">
      <w:pPr>
        <w:spacing w:line="240" w:lineRule="auto"/>
      </w:pPr>
      <w:r>
        <w:rPr>
          <w:rFonts w:hint="eastAsia"/>
        </w:rPr>
        <w:t>她好看也是别人的事情，希望她找到更好的</w:t>
      </w:r>
    </w:p>
    <w:p w:rsidR="000A0DC7" w:rsidRDefault="000A0DC7" w:rsidP="00775BB5">
      <w:pPr>
        <w:spacing w:line="240" w:lineRule="auto"/>
      </w:pPr>
      <w:r>
        <w:rPr>
          <w:rFonts w:hint="eastAsia"/>
        </w:rPr>
        <w:t>我本身也不差，因为我和周围的人都是不一样的</w:t>
      </w:r>
    </w:p>
    <w:p w:rsidR="000A0DC7" w:rsidRDefault="000A0DC7" w:rsidP="00775BB5">
      <w:pPr>
        <w:spacing w:line="240" w:lineRule="auto"/>
      </w:pPr>
      <w:r>
        <w:rPr>
          <w:rFonts w:hint="eastAsia"/>
        </w:rPr>
        <w:lastRenderedPageBreak/>
        <w:t>我现在比较想学学中医的东西</w:t>
      </w:r>
    </w:p>
    <w:p w:rsidR="000A0DC7" w:rsidRDefault="000A0DC7" w:rsidP="00775BB5">
      <w:pPr>
        <w:spacing w:line="240" w:lineRule="auto"/>
      </w:pPr>
      <w:r>
        <w:rPr>
          <w:rFonts w:hint="eastAsia"/>
        </w:rPr>
        <w:t>四季都可以运动出汗</w:t>
      </w:r>
    </w:p>
    <w:p w:rsidR="000A0DC7" w:rsidRDefault="000A0DC7" w:rsidP="00775BB5">
      <w:pPr>
        <w:spacing w:line="240" w:lineRule="auto"/>
      </w:pPr>
      <w:r>
        <w:rPr>
          <w:rFonts w:hint="eastAsia"/>
        </w:rPr>
        <w:t>看来他们测试的烂桃花是对的</w:t>
      </w:r>
    </w:p>
    <w:p w:rsidR="000A0DC7" w:rsidRDefault="000A0DC7" w:rsidP="00775BB5">
      <w:pPr>
        <w:spacing w:line="240" w:lineRule="auto"/>
      </w:pPr>
      <w:r>
        <w:rPr>
          <w:rFonts w:hint="eastAsia"/>
        </w:rPr>
        <w:t>而且感觉她也不太行，估计是个</w:t>
      </w:r>
      <w:proofErr w:type="spellStart"/>
      <w:r>
        <w:rPr>
          <w:rFonts w:hint="eastAsia"/>
        </w:rPr>
        <w:t>hr</w:t>
      </w:r>
      <w:proofErr w:type="spellEnd"/>
      <w:r>
        <w:rPr>
          <w:rFonts w:hint="eastAsia"/>
        </w:rPr>
        <w:t>秘书之类的，肯定聊不在一处</w:t>
      </w:r>
    </w:p>
    <w:p w:rsidR="000A0DC7" w:rsidRDefault="000A0DC7" w:rsidP="00775BB5">
      <w:pPr>
        <w:spacing w:line="240" w:lineRule="auto"/>
      </w:pPr>
      <w:r>
        <w:rPr>
          <w:rFonts w:hint="eastAsia"/>
        </w:rPr>
        <w:t>只要知道我的家庭的人，对于我都</w:t>
      </w:r>
      <w:r w:rsidR="00F73CB9">
        <w:rPr>
          <w:rFonts w:hint="eastAsia"/>
        </w:rPr>
        <w:t>很失望</w:t>
      </w:r>
    </w:p>
    <w:p w:rsidR="00F73CB9" w:rsidRDefault="00F73CB9" w:rsidP="00775BB5">
      <w:pPr>
        <w:spacing w:line="240" w:lineRule="auto"/>
      </w:pPr>
      <w:r>
        <w:rPr>
          <w:rFonts w:hint="eastAsia"/>
        </w:rPr>
        <w:t>而且现在的人都</w:t>
      </w:r>
      <w:proofErr w:type="gramStart"/>
      <w:r>
        <w:rPr>
          <w:rFonts w:hint="eastAsia"/>
        </w:rPr>
        <w:t>很</w:t>
      </w:r>
      <w:proofErr w:type="gramEnd"/>
      <w:r>
        <w:rPr>
          <w:rFonts w:hint="eastAsia"/>
        </w:rPr>
        <w:t>物质，我不相信有那种特别知根知底的</w:t>
      </w:r>
    </w:p>
    <w:p w:rsidR="00F73CB9" w:rsidRDefault="00F73CB9" w:rsidP="00775BB5">
      <w:pPr>
        <w:spacing w:line="240" w:lineRule="auto"/>
      </w:pPr>
      <w:r>
        <w:rPr>
          <w:rFonts w:hint="eastAsia"/>
        </w:rPr>
        <w:t>包括我们组内有一个人，知道我的出生的地方，就对我不再感兴趣了</w:t>
      </w:r>
    </w:p>
    <w:p w:rsidR="00F73CB9" w:rsidRDefault="00F73CB9" w:rsidP="00775BB5">
      <w:pPr>
        <w:spacing w:line="240" w:lineRule="auto"/>
      </w:pPr>
      <w:r>
        <w:rPr>
          <w:rFonts w:hint="eastAsia"/>
        </w:rPr>
        <w:t>如果我回家，我也不知道自己该干嘛</w:t>
      </w:r>
    </w:p>
    <w:p w:rsidR="00F73CB9" w:rsidRDefault="00F73CB9" w:rsidP="00775BB5">
      <w:pPr>
        <w:spacing w:line="240" w:lineRule="auto"/>
      </w:pPr>
      <w:r>
        <w:rPr>
          <w:rFonts w:hint="eastAsia"/>
        </w:rPr>
        <w:t>感觉自己还有点失落，以前是得意，觉得自己被别人喜欢了，感觉</w:t>
      </w:r>
      <w:r w:rsidR="00CF234B">
        <w:rPr>
          <w:rFonts w:hint="eastAsia"/>
        </w:rPr>
        <w:t>很有成就感</w:t>
      </w:r>
    </w:p>
    <w:p w:rsidR="00CF234B" w:rsidRDefault="00CF234B" w:rsidP="00775BB5">
      <w:pPr>
        <w:spacing w:line="240" w:lineRule="auto"/>
      </w:pPr>
      <w:r>
        <w:rPr>
          <w:rFonts w:hint="eastAsia"/>
        </w:rPr>
        <w:t>但是我为什么会觉得对于这种刺激很兴奋呢，或者说很享受</w:t>
      </w:r>
    </w:p>
    <w:p w:rsidR="00CF234B" w:rsidRDefault="00CF234B" w:rsidP="00775BB5">
      <w:pPr>
        <w:spacing w:line="240" w:lineRule="auto"/>
      </w:pPr>
      <w:r>
        <w:rPr>
          <w:rFonts w:hint="eastAsia"/>
        </w:rPr>
        <w:t>我享受被别人追逐的感觉，难道是因为我天生的领袖气质</w:t>
      </w:r>
    </w:p>
    <w:p w:rsidR="00CF234B" w:rsidRDefault="00CF234B" w:rsidP="00775BB5">
      <w:pPr>
        <w:spacing w:line="240" w:lineRule="auto"/>
      </w:pPr>
      <w:r>
        <w:rPr>
          <w:rFonts w:hint="eastAsia"/>
        </w:rPr>
        <w:t>解决这个问题的办法也很简单，就是转移注意力</w:t>
      </w:r>
    </w:p>
    <w:p w:rsidR="00CF234B" w:rsidRDefault="00CF234B" w:rsidP="00775BB5">
      <w:pPr>
        <w:spacing w:line="240" w:lineRule="auto"/>
      </w:pPr>
      <w:r>
        <w:rPr>
          <w:rFonts w:hint="eastAsia"/>
        </w:rPr>
        <w:t>对于爱漂亮的人这个问题，我还是没有想到一个比较好的办法</w:t>
      </w:r>
    </w:p>
    <w:p w:rsidR="00CF234B" w:rsidRDefault="00CF234B" w:rsidP="00775BB5">
      <w:pPr>
        <w:spacing w:line="240" w:lineRule="auto"/>
      </w:pPr>
      <w:r>
        <w:rPr>
          <w:rFonts w:hint="eastAsia"/>
        </w:rPr>
        <w:t>我到底要以什么样的姿态生活下去</w:t>
      </w:r>
    </w:p>
    <w:p w:rsidR="00CF234B" w:rsidRDefault="00CF234B" w:rsidP="00775BB5">
      <w:pPr>
        <w:spacing w:line="240" w:lineRule="auto"/>
      </w:pPr>
      <w:r>
        <w:rPr>
          <w:rFonts w:hint="eastAsia"/>
        </w:rPr>
        <w:t>不知道如何进行</w:t>
      </w:r>
    </w:p>
    <w:p w:rsidR="00CF234B" w:rsidRDefault="00CF234B" w:rsidP="00775BB5">
      <w:pPr>
        <w:spacing w:line="240" w:lineRule="auto"/>
      </w:pPr>
      <w:r>
        <w:rPr>
          <w:rFonts w:hint="eastAsia"/>
        </w:rPr>
        <w:t>好像人生也没有什么乐趣</w:t>
      </w:r>
    </w:p>
    <w:p w:rsidR="00CF234B" w:rsidRDefault="00CF234B" w:rsidP="00775BB5">
      <w:pPr>
        <w:spacing w:line="240" w:lineRule="auto"/>
      </w:pPr>
      <w:proofErr w:type="gramStart"/>
      <w:r>
        <w:rPr>
          <w:rFonts w:hint="eastAsia"/>
        </w:rPr>
        <w:t>妆</w:t>
      </w:r>
      <w:proofErr w:type="gramEnd"/>
      <w:r>
        <w:rPr>
          <w:rFonts w:hint="eastAsia"/>
        </w:rPr>
        <w:t>太厚了、身材不好，然后组内这个也不好看</w:t>
      </w:r>
    </w:p>
    <w:p w:rsidR="00CF234B" w:rsidRDefault="00CF234B" w:rsidP="00775BB5">
      <w:pPr>
        <w:spacing w:line="240" w:lineRule="auto"/>
      </w:pPr>
      <w:r>
        <w:rPr>
          <w:rFonts w:hint="eastAsia"/>
        </w:rPr>
        <w:t>所以真正有乐趣的还是自己的作品</w:t>
      </w:r>
    </w:p>
    <w:p w:rsidR="00CF234B" w:rsidRDefault="00CF234B" w:rsidP="00775BB5">
      <w:pPr>
        <w:spacing w:line="240" w:lineRule="auto"/>
      </w:pPr>
      <w:r>
        <w:rPr>
          <w:rFonts w:hint="eastAsia"/>
        </w:rPr>
        <w:t>其实我对于女生的这种反向思考一直运用的都不是很好，我还是会陷进去</w:t>
      </w:r>
    </w:p>
    <w:p w:rsidR="00995B76" w:rsidRDefault="00995B76" w:rsidP="00775BB5">
      <w:pPr>
        <w:spacing w:line="240" w:lineRule="auto"/>
      </w:pPr>
      <w:r>
        <w:rPr>
          <w:rFonts w:hint="eastAsia"/>
        </w:rPr>
        <w:t>就像游戏一样，我容易想象的太完美</w:t>
      </w:r>
    </w:p>
    <w:p w:rsidR="00995B76" w:rsidRDefault="00995B76" w:rsidP="00775BB5">
      <w:pPr>
        <w:spacing w:line="240" w:lineRule="auto"/>
      </w:pPr>
      <w:r>
        <w:rPr>
          <w:rFonts w:hint="eastAsia"/>
        </w:rPr>
        <w:t>不是很符合我的道，但是也还好，基本上我一直以来都是这样思考的，这个难道就是我的最后一道关卡吗，总感觉是的</w:t>
      </w:r>
    </w:p>
    <w:p w:rsidR="00995B76" w:rsidRDefault="00995B76" w:rsidP="00775BB5">
      <w:pPr>
        <w:spacing w:line="240" w:lineRule="auto"/>
      </w:pPr>
      <w:r>
        <w:rPr>
          <w:rFonts w:hint="eastAsia"/>
        </w:rPr>
        <w:t>之前有一天我感觉所有的一切都崩塌了，也没有在乎的</w:t>
      </w:r>
    </w:p>
    <w:p w:rsidR="0098795C" w:rsidRDefault="0098795C" w:rsidP="00775BB5">
      <w:pPr>
        <w:spacing w:line="240" w:lineRule="auto"/>
      </w:pPr>
      <w:r>
        <w:rPr>
          <w:rFonts w:hint="eastAsia"/>
        </w:rPr>
        <w:t>我一直以为是自己智商低，打游戏打不过别人，</w:t>
      </w:r>
      <w:proofErr w:type="spellStart"/>
      <w:r>
        <w:rPr>
          <w:rFonts w:hint="eastAsia"/>
        </w:rPr>
        <w:t>jinbohao</w:t>
      </w:r>
      <w:proofErr w:type="spellEnd"/>
      <w:r>
        <w:rPr>
          <w:rFonts w:hint="eastAsia"/>
        </w:rPr>
        <w:t>很厉害的打游戏，但其实只是他掌握了一些方法</w:t>
      </w:r>
    </w:p>
    <w:p w:rsidR="0098795C" w:rsidRDefault="0098795C" w:rsidP="00775BB5">
      <w:pPr>
        <w:spacing w:line="240" w:lineRule="auto"/>
      </w:pPr>
      <w:r>
        <w:rPr>
          <w:rFonts w:hint="eastAsia"/>
        </w:rPr>
        <w:t>我上学的时候，最嫉妒别人比我智商高的人，其实并不是别人智商高，他们只是没有去思考底层逻辑，只是应用了，这样的话，谁的智商不高呢</w:t>
      </w:r>
    </w:p>
    <w:p w:rsidR="0098795C" w:rsidRDefault="0098795C" w:rsidP="00775BB5">
      <w:pPr>
        <w:spacing w:line="240" w:lineRule="auto"/>
      </w:pPr>
      <w:r>
        <w:rPr>
          <w:rFonts w:hint="eastAsia"/>
        </w:rPr>
        <w:t>我最记得小学，我算不来移项，但是</w:t>
      </w:r>
      <w:proofErr w:type="spellStart"/>
      <w:r>
        <w:rPr>
          <w:rFonts w:hint="eastAsia"/>
        </w:rPr>
        <w:t>xiaoxina</w:t>
      </w:r>
      <w:proofErr w:type="spellEnd"/>
      <w:r>
        <w:rPr>
          <w:rFonts w:hint="eastAsia"/>
        </w:rPr>
        <w:t>就教我，我觉得他好聪明</w:t>
      </w:r>
    </w:p>
    <w:p w:rsidR="0098795C" w:rsidRDefault="0098795C" w:rsidP="00775BB5">
      <w:pPr>
        <w:spacing w:line="240" w:lineRule="auto"/>
      </w:pPr>
      <w:r>
        <w:rPr>
          <w:rFonts w:hint="eastAsia"/>
        </w:rPr>
        <w:t>其实好多时候我都想到了，我只是懒得用</w:t>
      </w:r>
    </w:p>
    <w:p w:rsidR="0098795C" w:rsidRDefault="0098795C" w:rsidP="00775BB5">
      <w:pPr>
        <w:spacing w:line="240" w:lineRule="auto"/>
      </w:pPr>
      <w:r>
        <w:rPr>
          <w:rFonts w:hint="eastAsia"/>
        </w:rPr>
        <w:t>我竟然可以影响全国的天气了</w:t>
      </w:r>
    </w:p>
    <w:p w:rsidR="00713ED8" w:rsidRDefault="00713ED8" w:rsidP="00775BB5">
      <w:pPr>
        <w:spacing w:line="240" w:lineRule="auto"/>
      </w:pPr>
      <w:r>
        <w:rPr>
          <w:rFonts w:hint="eastAsia"/>
        </w:rPr>
        <w:t>因为我现在已经掌握学习一门专业技能的方法了，所以我最近才会转为修炼人生了</w:t>
      </w:r>
    </w:p>
    <w:p w:rsidR="00F36AEA" w:rsidRDefault="00A13754" w:rsidP="00775BB5">
      <w:pPr>
        <w:spacing w:line="240" w:lineRule="auto"/>
      </w:pPr>
      <w:r>
        <w:rPr>
          <w:rFonts w:hint="eastAsia"/>
        </w:rPr>
        <w:t>为什么那个提示语消失了</w:t>
      </w:r>
    </w:p>
    <w:p w:rsidR="00F36AEA" w:rsidRDefault="00F36AEA" w:rsidP="00775BB5">
      <w:pPr>
        <w:spacing w:line="240" w:lineRule="auto"/>
      </w:pPr>
      <w:r>
        <w:rPr>
          <w:rFonts w:hint="eastAsia"/>
        </w:rPr>
        <w:t>为什么感觉小周天会让我的下巴更加红，就感觉又要长</w:t>
      </w:r>
      <w:proofErr w:type="gramStart"/>
      <w:r>
        <w:rPr>
          <w:rFonts w:hint="eastAsia"/>
        </w:rPr>
        <w:t>痘痘</w:t>
      </w:r>
      <w:proofErr w:type="gramEnd"/>
      <w:r>
        <w:rPr>
          <w:rFonts w:hint="eastAsia"/>
        </w:rPr>
        <w:t>一样</w:t>
      </w:r>
    </w:p>
    <w:p w:rsidR="00650CBD" w:rsidRDefault="00650CBD" w:rsidP="00775BB5">
      <w:pPr>
        <w:spacing w:line="240" w:lineRule="auto"/>
      </w:pPr>
      <w:r>
        <w:rPr>
          <w:rFonts w:hint="eastAsia"/>
        </w:rPr>
        <w:t>但是我下巴以上其实都没有什么事情了</w:t>
      </w:r>
    </w:p>
    <w:p w:rsidR="00650CBD" w:rsidRDefault="00650CBD" w:rsidP="00775BB5">
      <w:pPr>
        <w:spacing w:line="240" w:lineRule="auto"/>
      </w:pPr>
      <w:r>
        <w:rPr>
          <w:rFonts w:hint="eastAsia"/>
        </w:rPr>
        <w:t>可能不能往外释放，而是要往下走</w:t>
      </w:r>
    </w:p>
    <w:p w:rsidR="00650CBD" w:rsidRDefault="00650CBD" w:rsidP="00775BB5">
      <w:pPr>
        <w:spacing w:line="240" w:lineRule="auto"/>
      </w:pPr>
      <w:r>
        <w:rPr>
          <w:rFonts w:hint="eastAsia"/>
        </w:rPr>
        <w:t>运动的时候，其实我也没有让他往外走，应该是顺着经脉往下走了</w:t>
      </w:r>
    </w:p>
    <w:p w:rsidR="00650CBD" w:rsidRDefault="00650CBD" w:rsidP="00775BB5">
      <w:pPr>
        <w:spacing w:line="240" w:lineRule="auto"/>
      </w:pPr>
      <w:r>
        <w:rPr>
          <w:rFonts w:hint="eastAsia"/>
        </w:rPr>
        <w:t>如果说中医真的是真实的，我这样让他</w:t>
      </w:r>
      <w:r w:rsidR="008300D6">
        <w:rPr>
          <w:rFonts w:hint="eastAsia"/>
        </w:rPr>
        <w:t>顺着经脉</w:t>
      </w:r>
      <w:r>
        <w:rPr>
          <w:rFonts w:hint="eastAsia"/>
        </w:rPr>
        <w:t>流下去，下巴上的</w:t>
      </w:r>
      <w:proofErr w:type="gramStart"/>
      <w:r>
        <w:rPr>
          <w:rFonts w:hint="eastAsia"/>
        </w:rPr>
        <w:t>痘痘</w:t>
      </w:r>
      <w:proofErr w:type="gramEnd"/>
      <w:r>
        <w:rPr>
          <w:rFonts w:hint="eastAsia"/>
        </w:rPr>
        <w:t>就一定会好</w:t>
      </w:r>
    </w:p>
    <w:p w:rsidR="00151D87" w:rsidRDefault="00151D87" w:rsidP="00775BB5">
      <w:pPr>
        <w:spacing w:line="240" w:lineRule="auto"/>
      </w:pPr>
      <w:r>
        <w:rPr>
          <w:rFonts w:hint="eastAsia"/>
        </w:rPr>
        <w:t>好像有一股清凉，下巴上感受到了</w:t>
      </w:r>
    </w:p>
    <w:p w:rsidR="00151D87" w:rsidRDefault="00151D87" w:rsidP="00775BB5">
      <w:pPr>
        <w:spacing w:line="240" w:lineRule="auto"/>
      </w:pPr>
      <w:r>
        <w:rPr>
          <w:rFonts w:hint="eastAsia"/>
        </w:rPr>
        <w:t>有可能是因为我用意念让他阻塞在了下巴这里</w:t>
      </w:r>
    </w:p>
    <w:p w:rsidR="004E3072" w:rsidRDefault="004E3072" w:rsidP="00775BB5">
      <w:pPr>
        <w:spacing w:line="240" w:lineRule="auto"/>
      </w:pPr>
      <w:r>
        <w:rPr>
          <w:rFonts w:hint="eastAsia"/>
        </w:rPr>
        <w:t>如果说经络通了，会有这么表现，首先是不红肿了</w:t>
      </w:r>
    </w:p>
    <w:p w:rsidR="004E3072" w:rsidRDefault="004E3072" w:rsidP="00775BB5">
      <w:pPr>
        <w:spacing w:line="240" w:lineRule="auto"/>
      </w:pPr>
      <w:r>
        <w:rPr>
          <w:rFonts w:hint="eastAsia"/>
        </w:rPr>
        <w:t>然后皮肤不会出油，会变得比较的干燥</w:t>
      </w:r>
    </w:p>
    <w:p w:rsidR="004E3072" w:rsidRDefault="004E3072" w:rsidP="00775BB5">
      <w:pPr>
        <w:spacing w:line="240" w:lineRule="auto"/>
      </w:pPr>
      <w:r>
        <w:rPr>
          <w:rFonts w:hint="eastAsia"/>
        </w:rPr>
        <w:t>感觉整个脸上其实不太有</w:t>
      </w:r>
      <w:r w:rsidR="003F7DBF">
        <w:rPr>
          <w:rFonts w:hint="eastAsia"/>
        </w:rPr>
        <w:t>很肿的这种感觉，其实更像是清水一样的感觉</w:t>
      </w:r>
    </w:p>
    <w:p w:rsidR="00C300B3" w:rsidRDefault="00C300B3" w:rsidP="00775BB5">
      <w:pPr>
        <w:spacing w:line="240" w:lineRule="auto"/>
      </w:pPr>
      <w:r>
        <w:rPr>
          <w:rFonts w:hint="eastAsia"/>
        </w:rPr>
        <w:t>只要自己足够优秀，还怕什么失去不失去的</w:t>
      </w:r>
    </w:p>
    <w:p w:rsidR="008300D6" w:rsidRDefault="008300D6" w:rsidP="00775BB5">
      <w:pPr>
        <w:spacing w:line="240" w:lineRule="auto"/>
      </w:pPr>
      <w:r>
        <w:rPr>
          <w:rFonts w:hint="eastAsia"/>
        </w:rPr>
        <w:lastRenderedPageBreak/>
        <w:t>我肯定是</w:t>
      </w:r>
      <w:r>
        <w:rPr>
          <w:rFonts w:hint="eastAsia"/>
        </w:rPr>
        <w:t>2</w:t>
      </w:r>
      <w:r>
        <w:t>8</w:t>
      </w:r>
      <w:r>
        <w:rPr>
          <w:rFonts w:hint="eastAsia"/>
        </w:rPr>
        <w:t>号要搬的</w:t>
      </w:r>
    </w:p>
    <w:p w:rsidR="008300D6" w:rsidRDefault="008300D6" w:rsidP="00775BB5">
      <w:pPr>
        <w:spacing w:line="240" w:lineRule="auto"/>
      </w:pPr>
      <w:r>
        <w:rPr>
          <w:rFonts w:hint="eastAsia"/>
        </w:rPr>
        <w:t>为什么精度这么差呢</w:t>
      </w:r>
    </w:p>
    <w:p w:rsidR="008300D6" w:rsidRDefault="008300D6" w:rsidP="00775BB5">
      <w:pPr>
        <w:spacing w:line="240" w:lineRule="auto"/>
      </w:pPr>
      <w:r>
        <w:rPr>
          <w:rFonts w:hint="eastAsia"/>
        </w:rPr>
        <w:t>主要是这个工作，让我找不到待在这里的理由了</w:t>
      </w:r>
    </w:p>
    <w:p w:rsidR="00E95E69" w:rsidRDefault="00E95E69" w:rsidP="00775BB5">
      <w:pPr>
        <w:spacing w:line="240" w:lineRule="auto"/>
      </w:pPr>
      <w:r>
        <w:rPr>
          <w:rFonts w:hint="eastAsia"/>
        </w:rPr>
        <w:t>好像我现在没有什么欲望了</w:t>
      </w:r>
      <w:r w:rsidR="001F101A">
        <w:rPr>
          <w:rFonts w:hint="eastAsia"/>
        </w:rPr>
        <w:t>，我对于技术也没有很大的兴趣了</w:t>
      </w:r>
    </w:p>
    <w:p w:rsidR="001F101A" w:rsidRDefault="001F101A" w:rsidP="00775BB5">
      <w:pPr>
        <w:spacing w:line="240" w:lineRule="auto"/>
      </w:pPr>
      <w:r>
        <w:rPr>
          <w:rFonts w:hint="eastAsia"/>
        </w:rPr>
        <w:t>好无聊啊，根本不知道该干什么</w:t>
      </w:r>
    </w:p>
    <w:p w:rsidR="001F101A" w:rsidRDefault="001F101A" w:rsidP="00775BB5">
      <w:pPr>
        <w:spacing w:line="240" w:lineRule="auto"/>
      </w:pPr>
      <w:r>
        <w:rPr>
          <w:rFonts w:hint="eastAsia"/>
        </w:rPr>
        <w:t>没事，我现在处于小周天刚刚通的环境</w:t>
      </w:r>
    </w:p>
    <w:p w:rsidR="001647C0" w:rsidRDefault="001647C0" w:rsidP="00775BB5">
      <w:pPr>
        <w:spacing w:line="240" w:lineRule="auto"/>
      </w:pPr>
      <w:r>
        <w:rPr>
          <w:rFonts w:hint="eastAsia"/>
        </w:rPr>
        <w:t>换了一种新的呼吸方式就会长新的</w:t>
      </w:r>
    </w:p>
    <w:p w:rsidR="001647C0" w:rsidRDefault="001647C0" w:rsidP="00775BB5">
      <w:pPr>
        <w:spacing w:line="240" w:lineRule="auto"/>
      </w:pPr>
      <w:r>
        <w:rPr>
          <w:rFonts w:hint="eastAsia"/>
        </w:rPr>
        <w:t>什么时候启动小周天呢</w:t>
      </w:r>
    </w:p>
    <w:p w:rsidR="001647C0" w:rsidRDefault="001647C0" w:rsidP="00775BB5">
      <w:pPr>
        <w:spacing w:line="240" w:lineRule="auto"/>
      </w:pPr>
      <w:r>
        <w:rPr>
          <w:rFonts w:hint="eastAsia"/>
        </w:rPr>
        <w:t>只能在练功的时候了，平时只能先暂时气功外放了</w:t>
      </w:r>
    </w:p>
    <w:p w:rsidR="001647C0" w:rsidRDefault="001647C0" w:rsidP="00775BB5">
      <w:pPr>
        <w:spacing w:line="240" w:lineRule="auto"/>
      </w:pPr>
      <w:r>
        <w:rPr>
          <w:rFonts w:hint="eastAsia"/>
        </w:rPr>
        <w:t>应该要把这二者分开了，不知道为啥要这样</w:t>
      </w:r>
    </w:p>
    <w:p w:rsidR="001647C0" w:rsidRDefault="001647C0" w:rsidP="00775BB5">
      <w:pPr>
        <w:spacing w:line="240" w:lineRule="auto"/>
      </w:pPr>
      <w:r>
        <w:rPr>
          <w:rFonts w:hint="eastAsia"/>
        </w:rPr>
        <w:t>也没有</w:t>
      </w:r>
      <w:r w:rsidR="00AF65EB">
        <w:rPr>
          <w:rFonts w:hint="eastAsia"/>
        </w:rPr>
        <w:t>人这样说过，好像是我自己发现的？</w:t>
      </w:r>
    </w:p>
    <w:p w:rsidR="00AF65EB" w:rsidRDefault="00AF65EB" w:rsidP="00775BB5">
      <w:pPr>
        <w:spacing w:line="240" w:lineRule="auto"/>
      </w:pPr>
      <w:r>
        <w:rPr>
          <w:rFonts w:hint="eastAsia"/>
        </w:rPr>
        <w:t>有可能，我之前的呼吸方式就是大周天了</w:t>
      </w:r>
    </w:p>
    <w:p w:rsidR="00AF65EB" w:rsidRDefault="00AF65EB" w:rsidP="00775BB5">
      <w:pPr>
        <w:spacing w:line="240" w:lineRule="auto"/>
      </w:pPr>
      <w:r>
        <w:rPr>
          <w:rFonts w:hint="eastAsia"/>
        </w:rPr>
        <w:t>但是周天讲究的是循环，我好像重心不是在循环，而是在排气</w:t>
      </w:r>
    </w:p>
    <w:p w:rsidR="00AF65EB" w:rsidRDefault="00AF65EB" w:rsidP="00775BB5">
      <w:pPr>
        <w:spacing w:line="240" w:lineRule="auto"/>
      </w:pPr>
      <w:r>
        <w:rPr>
          <w:rFonts w:hint="eastAsia"/>
        </w:rPr>
        <w:t>难不成就是这些所有的都是逼我练成大周天</w:t>
      </w:r>
    </w:p>
    <w:p w:rsidR="00AF65EB" w:rsidRDefault="00AF65EB" w:rsidP="00775BB5">
      <w:pPr>
        <w:spacing w:line="240" w:lineRule="auto"/>
      </w:pPr>
      <w:r>
        <w:rPr>
          <w:rFonts w:hint="eastAsia"/>
        </w:rPr>
        <w:t>我一开始就没错，现在只是来巩固小的细节</w:t>
      </w:r>
    </w:p>
    <w:p w:rsidR="00C63A19" w:rsidRDefault="00C63A19" w:rsidP="00775BB5">
      <w:pPr>
        <w:spacing w:line="240" w:lineRule="auto"/>
      </w:pPr>
      <w:r>
        <w:rPr>
          <w:rFonts w:hint="eastAsia"/>
        </w:rPr>
        <w:t>小周天和大周天是不可能同时存在的，是不可逆的，有了大周天，就不可能再有小周天了</w:t>
      </w:r>
    </w:p>
    <w:p w:rsidR="00C63A19" w:rsidRDefault="00C63A19" w:rsidP="00775BB5">
      <w:pPr>
        <w:spacing w:line="240" w:lineRule="auto"/>
      </w:pPr>
      <w:r>
        <w:rPr>
          <w:rFonts w:hint="eastAsia"/>
        </w:rPr>
        <w:t>如何用</w:t>
      </w:r>
      <w:r>
        <w:rPr>
          <w:rFonts w:hint="eastAsia"/>
        </w:rPr>
        <w:t>python</w:t>
      </w:r>
      <w:r>
        <w:rPr>
          <w:rFonts w:hint="eastAsia"/>
        </w:rPr>
        <w:t>写一个</w:t>
      </w:r>
      <w:r>
        <w:rPr>
          <w:rFonts w:hint="eastAsia"/>
        </w:rPr>
        <w:t>ma</w:t>
      </w:r>
      <w:r>
        <w:rPr>
          <w:rFonts w:hint="eastAsia"/>
        </w:rPr>
        <w:t>平台</w:t>
      </w:r>
    </w:p>
    <w:p w:rsidR="00BA4D55" w:rsidRDefault="00BA4D55" w:rsidP="00775BB5">
      <w:pPr>
        <w:spacing w:line="240" w:lineRule="auto"/>
      </w:pPr>
      <w:r>
        <w:rPr>
          <w:rFonts w:hint="eastAsia"/>
        </w:rPr>
        <w:t>为什么是昨天产生的金星半月，昨晚</w:t>
      </w:r>
      <w:r w:rsidR="00D17606">
        <w:rPr>
          <w:rFonts w:hint="eastAsia"/>
        </w:rPr>
        <w:t>，在我不破不立的时候</w:t>
      </w:r>
    </w:p>
    <w:p w:rsidR="00D17606" w:rsidRDefault="00D17606" w:rsidP="00775BB5">
      <w:pPr>
        <w:spacing w:line="240" w:lineRule="auto"/>
      </w:pPr>
      <w:r>
        <w:t>Lijiang</w:t>
      </w:r>
      <w:r>
        <w:rPr>
          <w:rFonts w:hint="eastAsia"/>
        </w:rPr>
        <w:t>这个人也不行啊</w:t>
      </w:r>
    </w:p>
    <w:p w:rsidR="00D17606" w:rsidRDefault="00D17606" w:rsidP="00775BB5">
      <w:pPr>
        <w:spacing w:line="240" w:lineRule="auto"/>
      </w:pPr>
      <w:r>
        <w:rPr>
          <w:rFonts w:hint="eastAsia"/>
        </w:rPr>
        <w:t>我昨晚竟然梦见我妈叫我去算命</w:t>
      </w:r>
    </w:p>
    <w:p w:rsidR="00D17606" w:rsidRDefault="00D17606" w:rsidP="00775BB5">
      <w:pPr>
        <w:spacing w:line="240" w:lineRule="auto"/>
      </w:pPr>
      <w:r>
        <w:rPr>
          <w:rFonts w:hint="eastAsia"/>
        </w:rPr>
        <w:t>好像我的</w:t>
      </w:r>
      <w:r w:rsidR="00FD590C">
        <w:rPr>
          <w:rFonts w:hint="eastAsia"/>
        </w:rPr>
        <w:t>喉结处和手腕处开始躁动了</w:t>
      </w:r>
    </w:p>
    <w:p w:rsidR="00FD590C" w:rsidRDefault="00FD590C" w:rsidP="00775BB5">
      <w:pPr>
        <w:spacing w:line="240" w:lineRule="auto"/>
      </w:pPr>
      <w:r>
        <w:rPr>
          <w:rFonts w:hint="eastAsia"/>
        </w:rPr>
        <w:t>感觉基本也没有什么很有意思的事情</w:t>
      </w:r>
    </w:p>
    <w:p w:rsidR="00FD590C" w:rsidRDefault="00FD590C" w:rsidP="00775BB5">
      <w:pPr>
        <w:spacing w:line="240" w:lineRule="auto"/>
      </w:pPr>
      <w:r>
        <w:rPr>
          <w:rFonts w:hint="eastAsia"/>
        </w:rPr>
        <w:t>英雄不需要太多，只需要一个</w:t>
      </w:r>
    </w:p>
    <w:p w:rsidR="00FD590C" w:rsidRDefault="00FD590C" w:rsidP="00775BB5">
      <w:pPr>
        <w:spacing w:line="240" w:lineRule="auto"/>
        <w:rPr>
          <w:rFonts w:hint="eastAsia"/>
        </w:rPr>
      </w:pPr>
      <w:r>
        <w:rPr>
          <w:rFonts w:hint="eastAsia"/>
        </w:rPr>
        <w:t>他们是什么时候出去的</w:t>
      </w:r>
    </w:p>
    <w:p w:rsidR="001704E6" w:rsidRDefault="008F214A" w:rsidP="00775BB5">
      <w:pPr>
        <w:spacing w:line="240" w:lineRule="auto"/>
      </w:pPr>
      <w:r>
        <w:rPr>
          <w:rFonts w:hint="eastAsia"/>
        </w:rPr>
        <w:t>为什么要害怕呢，直接干他们，不服就</w:t>
      </w:r>
    </w:p>
    <w:p w:rsidR="001726D6" w:rsidRDefault="001726D6" w:rsidP="00775BB5">
      <w:pPr>
        <w:spacing w:line="240" w:lineRule="auto"/>
      </w:pPr>
      <w:r>
        <w:rPr>
          <w:rFonts w:hint="eastAsia"/>
        </w:rPr>
        <w:t>不知道要写什么，就从头看一遍</w:t>
      </w:r>
    </w:p>
    <w:p w:rsidR="001726D6" w:rsidRDefault="001726D6" w:rsidP="00775BB5">
      <w:pPr>
        <w:spacing w:line="240" w:lineRule="auto"/>
      </w:pPr>
      <w:r>
        <w:rPr>
          <w:rFonts w:hint="eastAsia"/>
        </w:rPr>
        <w:t>会议纪要怎么写</w:t>
      </w:r>
    </w:p>
    <w:p w:rsidR="00A47B45" w:rsidRDefault="00A47B45" w:rsidP="00775BB5">
      <w:pPr>
        <w:spacing w:line="240" w:lineRule="auto"/>
      </w:pPr>
      <w:r>
        <w:rPr>
          <w:rFonts w:hint="eastAsia"/>
        </w:rPr>
        <w:t>要优化这些数据处理的过程</w:t>
      </w:r>
    </w:p>
    <w:p w:rsidR="00F046BD" w:rsidRDefault="00F046BD" w:rsidP="00775BB5">
      <w:pPr>
        <w:spacing w:line="240" w:lineRule="auto"/>
      </w:pPr>
      <w:r>
        <w:rPr>
          <w:rFonts w:hint="eastAsia"/>
        </w:rPr>
        <w:t>好像找到可以优化的点了</w:t>
      </w:r>
    </w:p>
    <w:p w:rsidR="00F046BD" w:rsidRDefault="00F046BD" w:rsidP="00775BB5">
      <w:pPr>
        <w:spacing w:line="240" w:lineRule="auto"/>
      </w:pPr>
      <w:r>
        <w:rPr>
          <w:rFonts w:hint="eastAsia"/>
        </w:rPr>
        <w:t>我懂了，</w:t>
      </w:r>
      <w:r>
        <w:rPr>
          <w:rFonts w:hint="eastAsia"/>
        </w:rPr>
        <w:t>python</w:t>
      </w:r>
      <w:r>
        <w:rPr>
          <w:rFonts w:hint="eastAsia"/>
        </w:rPr>
        <w:t>整个项目运行为什么可以使用相对路径，但是单独的文件就不能使用呢</w:t>
      </w:r>
    </w:p>
    <w:p w:rsidR="00F046BD" w:rsidRDefault="00F046BD" w:rsidP="00775BB5">
      <w:pPr>
        <w:spacing w:line="240" w:lineRule="auto"/>
      </w:pPr>
      <w:r>
        <w:rPr>
          <w:rFonts w:hint="eastAsia"/>
        </w:rPr>
        <w:t>是因为</w:t>
      </w:r>
      <w:r w:rsidR="00FA7C51">
        <w:rPr>
          <w:rFonts w:hint="eastAsia"/>
        </w:rPr>
        <w:t>整个项目只支持一个路径</w:t>
      </w:r>
    </w:p>
    <w:p w:rsidR="00D34F5A" w:rsidRDefault="00D34F5A" w:rsidP="00775BB5">
      <w:pPr>
        <w:spacing w:line="240" w:lineRule="auto"/>
      </w:pPr>
      <w:r>
        <w:rPr>
          <w:rFonts w:hint="eastAsia"/>
        </w:rPr>
        <w:t>还是会害怕，不怕，反正我在他们眼睛里面已经没有存在感了</w:t>
      </w:r>
    </w:p>
    <w:p w:rsidR="00D34F5A" w:rsidRDefault="00D34F5A" w:rsidP="00775BB5">
      <w:pPr>
        <w:spacing w:line="240" w:lineRule="auto"/>
      </w:pPr>
      <w:r>
        <w:rPr>
          <w:rFonts w:hint="eastAsia"/>
        </w:rPr>
        <w:t>我现在是写了一个图像分类，然后呢</w:t>
      </w:r>
    </w:p>
    <w:p w:rsidR="00D34F5A" w:rsidRDefault="00D34F5A" w:rsidP="00775BB5">
      <w:pPr>
        <w:spacing w:line="240" w:lineRule="auto"/>
      </w:pPr>
      <w:r>
        <w:rPr>
          <w:rFonts w:hint="eastAsia"/>
        </w:rPr>
        <w:t>可不可以把模型抽离出来广义化</w:t>
      </w:r>
    </w:p>
    <w:p w:rsidR="00D34F5A" w:rsidRDefault="00D34F5A" w:rsidP="00775BB5">
      <w:pPr>
        <w:spacing w:line="240" w:lineRule="auto"/>
      </w:pPr>
      <w:r>
        <w:rPr>
          <w:rFonts w:hint="eastAsia"/>
        </w:rPr>
        <w:t>好像一个简单的识别任务就得是一个模型</w:t>
      </w:r>
    </w:p>
    <w:p w:rsidR="00D34F5A" w:rsidRDefault="00D34F5A" w:rsidP="00775BB5">
      <w:pPr>
        <w:spacing w:line="240" w:lineRule="auto"/>
      </w:pPr>
      <w:r>
        <w:rPr>
          <w:rFonts w:hint="eastAsia"/>
        </w:rPr>
        <w:t>是不是可以组合数字呢，既然能识别出数字的话</w:t>
      </w:r>
    </w:p>
    <w:p w:rsidR="00D34F5A" w:rsidRDefault="00D34F5A" w:rsidP="00775BB5">
      <w:pPr>
        <w:spacing w:line="240" w:lineRule="auto"/>
      </w:pPr>
      <w:r>
        <w:rPr>
          <w:rFonts w:hint="eastAsia"/>
        </w:rPr>
        <w:t>感觉并没有什么用啊，做出来这种东西也，识别，然后呢</w:t>
      </w:r>
    </w:p>
    <w:p w:rsidR="00D34F5A" w:rsidRDefault="00D34F5A" w:rsidP="00775BB5">
      <w:pPr>
        <w:spacing w:line="240" w:lineRule="auto"/>
      </w:pPr>
      <w:r>
        <w:rPr>
          <w:rFonts w:hint="eastAsia"/>
        </w:rPr>
        <w:t>看来还是得从我的机器人出发，才被需要，才有动力去做</w:t>
      </w:r>
    </w:p>
    <w:p w:rsidR="005919CA" w:rsidRDefault="005919CA" w:rsidP="00775BB5">
      <w:pPr>
        <w:spacing w:line="240" w:lineRule="auto"/>
      </w:pPr>
      <w:r>
        <w:rPr>
          <w:rFonts w:hint="eastAsia"/>
        </w:rPr>
        <w:t>以后肯定是需要进行前后端分离的，但是能不能做到就是手机芯片也可以</w:t>
      </w:r>
      <w:proofErr w:type="gramStart"/>
      <w:r>
        <w:rPr>
          <w:rFonts w:hint="eastAsia"/>
        </w:rPr>
        <w:t>跑很大</w:t>
      </w:r>
      <w:proofErr w:type="gramEnd"/>
      <w:r>
        <w:rPr>
          <w:rFonts w:hint="eastAsia"/>
        </w:rPr>
        <w:t>的模型</w:t>
      </w:r>
    </w:p>
    <w:p w:rsidR="005919CA" w:rsidRDefault="005919CA" w:rsidP="00775BB5">
      <w:pPr>
        <w:spacing w:line="240" w:lineRule="auto"/>
      </w:pPr>
      <w:r>
        <w:rPr>
          <w:rFonts w:hint="eastAsia"/>
        </w:rPr>
        <w:t>我觉得也是可以的</w:t>
      </w:r>
    </w:p>
    <w:p w:rsidR="00203CFE" w:rsidRDefault="00203CFE" w:rsidP="00775BB5">
      <w:pPr>
        <w:spacing w:line="240" w:lineRule="auto"/>
      </w:pPr>
      <w:r>
        <w:rPr>
          <w:rFonts w:hint="eastAsia"/>
        </w:rPr>
        <w:t>我怎么觉得</w:t>
      </w:r>
      <w:r>
        <w:rPr>
          <w:rFonts w:hint="eastAsia"/>
        </w:rPr>
        <w:t>A</w:t>
      </w:r>
      <w:r>
        <w:t>I</w:t>
      </w:r>
      <w:r>
        <w:rPr>
          <w:rFonts w:hint="eastAsia"/>
        </w:rPr>
        <w:t>越来越无聊了</w:t>
      </w:r>
    </w:p>
    <w:p w:rsidR="00203CFE" w:rsidRDefault="00203CFE" w:rsidP="00775BB5">
      <w:pPr>
        <w:spacing w:line="240" w:lineRule="auto"/>
      </w:pPr>
      <w:r>
        <w:rPr>
          <w:rFonts w:hint="eastAsia"/>
        </w:rPr>
        <w:t>去思考下</w:t>
      </w:r>
      <w:r>
        <w:rPr>
          <w:rFonts w:hint="eastAsia"/>
        </w:rPr>
        <w:t>A</w:t>
      </w:r>
      <w:r>
        <w:t>I</w:t>
      </w:r>
      <w:r>
        <w:rPr>
          <w:rFonts w:hint="eastAsia"/>
        </w:rPr>
        <w:t>的本质，然后想想怎么做</w:t>
      </w:r>
    </w:p>
    <w:p w:rsidR="00203CFE" w:rsidRDefault="00203CFE" w:rsidP="00775BB5">
      <w:pPr>
        <w:spacing w:line="240" w:lineRule="auto"/>
      </w:pPr>
      <w:r>
        <w:rPr>
          <w:rFonts w:hint="eastAsia"/>
        </w:rPr>
        <w:t>应该是标准的</w:t>
      </w:r>
      <w:r>
        <w:rPr>
          <w:rFonts w:hint="eastAsia"/>
        </w:rPr>
        <w:t>model</w:t>
      </w:r>
      <w:r>
        <w:rPr>
          <w:rFonts w:hint="eastAsia"/>
        </w:rPr>
        <w:t>，然后根据要做的任务大小，调取不同的参数，这些参数文件完全保存</w:t>
      </w:r>
      <w:r>
        <w:rPr>
          <w:rFonts w:hint="eastAsia"/>
        </w:rPr>
        <w:lastRenderedPageBreak/>
        <w:t>在数据库里面</w:t>
      </w:r>
    </w:p>
    <w:p w:rsidR="008F214A" w:rsidRDefault="00FA3E8D" w:rsidP="00775BB5">
      <w:pPr>
        <w:spacing w:line="240" w:lineRule="auto"/>
      </w:pPr>
      <w:r>
        <w:rPr>
          <w:rFonts w:hint="eastAsia"/>
        </w:rPr>
        <w:t>好多搞</w:t>
      </w:r>
      <w:r>
        <w:rPr>
          <w:rFonts w:hint="eastAsia"/>
        </w:rPr>
        <w:t>A</w:t>
      </w:r>
      <w:r>
        <w:t>I</w:t>
      </w:r>
      <w:r>
        <w:rPr>
          <w:rFonts w:hint="eastAsia"/>
        </w:rPr>
        <w:t>的，他其实并不懂这个背后算法的原理</w:t>
      </w:r>
    </w:p>
    <w:p w:rsidR="00135B1D" w:rsidRDefault="00135B1D" w:rsidP="00775BB5">
      <w:pPr>
        <w:spacing w:line="240" w:lineRule="auto"/>
      </w:pPr>
      <w:r>
        <w:rPr>
          <w:rFonts w:hint="eastAsia"/>
        </w:rPr>
        <w:t>中午要去健身房跑步，然后去外面锻炼气功</w:t>
      </w:r>
    </w:p>
    <w:p w:rsidR="00135B1D" w:rsidRDefault="00135B1D" w:rsidP="00775BB5">
      <w:pPr>
        <w:spacing w:line="240" w:lineRule="auto"/>
      </w:pPr>
      <w:r>
        <w:rPr>
          <w:rFonts w:hint="eastAsia"/>
        </w:rPr>
        <w:t>不能一直在办公室</w:t>
      </w:r>
    </w:p>
    <w:p w:rsidR="00913457" w:rsidRDefault="00913457" w:rsidP="00775BB5">
      <w:pPr>
        <w:spacing w:line="240" w:lineRule="auto"/>
      </w:pPr>
      <w:r>
        <w:rPr>
          <w:rFonts w:hint="eastAsia"/>
        </w:rPr>
        <w:t>黄帝内经要</w:t>
      </w:r>
      <w:proofErr w:type="gramStart"/>
      <w:r>
        <w:rPr>
          <w:rFonts w:hint="eastAsia"/>
        </w:rPr>
        <w:t>搭配着</w:t>
      </w:r>
      <w:proofErr w:type="gramEnd"/>
      <w:r>
        <w:rPr>
          <w:rFonts w:hint="eastAsia"/>
        </w:rPr>
        <w:t>经脉图看</w:t>
      </w:r>
    </w:p>
    <w:p w:rsidR="00C10201" w:rsidRDefault="00C10201" w:rsidP="00775BB5">
      <w:pPr>
        <w:spacing w:line="240" w:lineRule="auto"/>
      </w:pPr>
      <w:r>
        <w:rPr>
          <w:rFonts w:hint="eastAsia"/>
        </w:rPr>
        <w:t>为什么会产生太阳风暴，昨天</w:t>
      </w:r>
    </w:p>
    <w:p w:rsidR="00C10201" w:rsidRDefault="00C10201" w:rsidP="00775BB5">
      <w:pPr>
        <w:spacing w:line="240" w:lineRule="auto"/>
      </w:pPr>
      <w:r>
        <w:rPr>
          <w:rFonts w:hint="eastAsia"/>
        </w:rPr>
        <w:t>好多看不懂，只能自己去百度看看</w:t>
      </w:r>
    </w:p>
    <w:p w:rsidR="003D0092" w:rsidRDefault="003D0092" w:rsidP="00775BB5">
      <w:pPr>
        <w:spacing w:line="240" w:lineRule="auto"/>
      </w:pPr>
      <w:r>
        <w:rPr>
          <w:rFonts w:hint="eastAsia"/>
        </w:rPr>
        <w:t>我本身就是一个人</w:t>
      </w:r>
    </w:p>
    <w:p w:rsidR="00FC25A9" w:rsidRDefault="00FC25A9" w:rsidP="00775BB5">
      <w:pPr>
        <w:spacing w:line="240" w:lineRule="auto"/>
      </w:pPr>
      <w:r>
        <w:rPr>
          <w:rFonts w:hint="eastAsia"/>
        </w:rPr>
        <w:t>是啊，我觉得这个年月日的划分很难受，一点都不具有美感</w:t>
      </w:r>
    </w:p>
    <w:p w:rsidR="00517131" w:rsidRDefault="00517131" w:rsidP="00775BB5">
      <w:pPr>
        <w:spacing w:line="240" w:lineRule="auto"/>
      </w:pPr>
      <w:r>
        <w:rPr>
          <w:rFonts w:hint="eastAsia"/>
        </w:rPr>
        <w:t>是不是现在懂中医的人很少了</w:t>
      </w:r>
    </w:p>
    <w:p w:rsidR="0038096B" w:rsidRDefault="0038096B" w:rsidP="00775BB5">
      <w:pPr>
        <w:spacing w:line="240" w:lineRule="auto"/>
      </w:pPr>
      <w:r>
        <w:rPr>
          <w:rFonts w:hint="eastAsia"/>
        </w:rPr>
        <w:t>我这个</w:t>
      </w:r>
      <w:proofErr w:type="gramStart"/>
      <w:r>
        <w:rPr>
          <w:rFonts w:hint="eastAsia"/>
        </w:rPr>
        <w:t>痘痘</w:t>
      </w:r>
      <w:proofErr w:type="gramEnd"/>
      <w:r>
        <w:rPr>
          <w:rFonts w:hint="eastAsia"/>
        </w:rPr>
        <w:t>肯定是因为吃外卖，太辣和太</w:t>
      </w:r>
      <w:proofErr w:type="gramStart"/>
      <w:r>
        <w:rPr>
          <w:rFonts w:hint="eastAsia"/>
        </w:rPr>
        <w:t>咸导致</w:t>
      </w:r>
      <w:proofErr w:type="gramEnd"/>
      <w:r>
        <w:rPr>
          <w:rFonts w:hint="eastAsia"/>
        </w:rPr>
        <w:t>的</w:t>
      </w:r>
    </w:p>
    <w:p w:rsidR="0038096B" w:rsidRDefault="0038096B" w:rsidP="00775BB5">
      <w:pPr>
        <w:spacing w:line="240" w:lineRule="auto"/>
      </w:pPr>
      <w:r>
        <w:rPr>
          <w:rFonts w:hint="eastAsia"/>
        </w:rPr>
        <w:t>有点想中午看看东京吃货了</w:t>
      </w:r>
    </w:p>
    <w:p w:rsidR="0069106A" w:rsidRDefault="0069106A" w:rsidP="00775BB5">
      <w:pPr>
        <w:spacing w:line="240" w:lineRule="auto"/>
      </w:pPr>
      <w:r>
        <w:rPr>
          <w:rFonts w:hint="eastAsia"/>
        </w:rPr>
        <w:t>我对自己写的东西还是很有自信的</w:t>
      </w:r>
    </w:p>
    <w:p w:rsidR="0069106A" w:rsidRDefault="0069106A" w:rsidP="00775BB5">
      <w:pPr>
        <w:spacing w:line="240" w:lineRule="auto"/>
      </w:pPr>
      <w:r>
        <w:rPr>
          <w:rFonts w:hint="eastAsia"/>
        </w:rPr>
        <w:t>黄帝内经为什么感兴趣，因为本来就是</w:t>
      </w:r>
      <w:r w:rsidR="00EB69E3">
        <w:rPr>
          <w:rFonts w:hint="eastAsia"/>
        </w:rPr>
        <w:t>研究气功的</w:t>
      </w:r>
    </w:p>
    <w:p w:rsidR="00EB69E3" w:rsidRDefault="00EB69E3" w:rsidP="00775BB5">
      <w:pPr>
        <w:spacing w:line="240" w:lineRule="auto"/>
      </w:pPr>
      <w:r>
        <w:rPr>
          <w:rFonts w:hint="eastAsia"/>
        </w:rPr>
        <w:t>我说话带有一种魄力，不能让人这么容易侵犯</w:t>
      </w:r>
    </w:p>
    <w:p w:rsidR="00EB69E3" w:rsidRDefault="00EB69E3" w:rsidP="00775BB5">
      <w:pPr>
        <w:spacing w:line="240" w:lineRule="auto"/>
      </w:pPr>
      <w:r>
        <w:rPr>
          <w:rFonts w:hint="eastAsia"/>
        </w:rPr>
        <w:t>为什么鬼怪不觉得热，是因为鬼怪和五行没有关系</w:t>
      </w:r>
    </w:p>
    <w:p w:rsidR="00EB69E3" w:rsidRDefault="00EB69E3" w:rsidP="00775BB5">
      <w:pPr>
        <w:spacing w:line="240" w:lineRule="auto"/>
      </w:pPr>
      <w:r>
        <w:rPr>
          <w:rFonts w:hint="eastAsia"/>
        </w:rPr>
        <w:t>如何证明有阳就一定有阴</w:t>
      </w:r>
    </w:p>
    <w:p w:rsidR="005F084B" w:rsidRDefault="005F084B" w:rsidP="00775BB5">
      <w:pPr>
        <w:spacing w:line="240" w:lineRule="auto"/>
      </w:pPr>
      <w:r>
        <w:rPr>
          <w:rFonts w:hint="eastAsia"/>
        </w:rPr>
        <w:t>难怪我一直觉得深呼吸让我很温暖</w:t>
      </w:r>
    </w:p>
    <w:p w:rsidR="0046327E" w:rsidRDefault="0046327E" w:rsidP="00775BB5">
      <w:pPr>
        <w:spacing w:line="240" w:lineRule="auto"/>
      </w:pPr>
      <w:r>
        <w:rPr>
          <w:rFonts w:hint="eastAsia"/>
        </w:rPr>
        <w:t>难道说质数的意义是在于体现事物之间的差别的</w:t>
      </w:r>
    </w:p>
    <w:p w:rsidR="0046327E" w:rsidRDefault="0046327E" w:rsidP="00775BB5">
      <w:pPr>
        <w:spacing w:line="240" w:lineRule="auto"/>
      </w:pPr>
      <w:r>
        <w:rPr>
          <w:rFonts w:hint="eastAsia"/>
        </w:rPr>
        <w:t>比如说是同一个生成元，但是要研究他们其中的差别，难道就是用质数来进行自由组合</w:t>
      </w:r>
    </w:p>
    <w:p w:rsidR="0046327E" w:rsidRDefault="0046327E" w:rsidP="00775BB5">
      <w:pPr>
        <w:spacing w:line="240" w:lineRule="auto"/>
      </w:pPr>
      <w:r>
        <w:rPr>
          <w:rFonts w:hint="eastAsia"/>
        </w:rPr>
        <w:t>我好像不再有以前那种想着要去干什么的想法了，有这种欲望</w:t>
      </w:r>
    </w:p>
    <w:p w:rsidR="00176F81" w:rsidRDefault="00176F81" w:rsidP="00775BB5">
      <w:pPr>
        <w:spacing w:line="240" w:lineRule="auto"/>
      </w:pPr>
      <w:r>
        <w:rPr>
          <w:rFonts w:hint="eastAsia"/>
        </w:rPr>
        <w:t>我现在这种状态和</w:t>
      </w:r>
      <w:r w:rsidR="005404E0">
        <w:rPr>
          <w:rFonts w:hint="eastAsia"/>
        </w:rPr>
        <w:t>哲学的关系</w:t>
      </w:r>
    </w:p>
    <w:p w:rsidR="005404E0" w:rsidRDefault="005404E0" w:rsidP="00775BB5">
      <w:pPr>
        <w:spacing w:line="240" w:lineRule="auto"/>
      </w:pPr>
      <w:r>
        <w:rPr>
          <w:rFonts w:hint="eastAsia"/>
        </w:rPr>
        <w:t>更加开朗，没有很多的内耗，然后其他的估计也处理的差不多了</w:t>
      </w:r>
    </w:p>
    <w:p w:rsidR="004C14FD" w:rsidRDefault="004C14FD" w:rsidP="00775BB5">
      <w:pPr>
        <w:spacing w:line="240" w:lineRule="auto"/>
      </w:pPr>
      <w:r>
        <w:rPr>
          <w:rFonts w:hint="eastAsia"/>
        </w:rPr>
        <w:t>这些都是一个又一个的小点，需要自己去搞</w:t>
      </w:r>
    </w:p>
    <w:p w:rsidR="00BD2A82" w:rsidRDefault="00BD2A82" w:rsidP="00775BB5">
      <w:pPr>
        <w:spacing w:line="240" w:lineRule="auto"/>
      </w:pPr>
      <w:r>
        <w:rPr>
          <w:rFonts w:hint="eastAsia"/>
        </w:rPr>
        <w:t>好难听啊，这种北方的方言</w:t>
      </w:r>
    </w:p>
    <w:p w:rsidR="00BD2A82" w:rsidRDefault="00BD2A82" w:rsidP="00775BB5">
      <w:pPr>
        <w:spacing w:line="240" w:lineRule="auto"/>
      </w:pPr>
      <w:r>
        <w:rPr>
          <w:rFonts w:hint="eastAsia"/>
        </w:rPr>
        <w:t>她的声音好大啊</w:t>
      </w:r>
    </w:p>
    <w:p w:rsidR="00EE36C4" w:rsidRDefault="00EE36C4" w:rsidP="00775BB5">
      <w:pPr>
        <w:spacing w:line="240" w:lineRule="auto"/>
      </w:pPr>
      <w:r>
        <w:rPr>
          <w:rFonts w:hint="eastAsia"/>
        </w:rPr>
        <w:t>反正我也没有多想干这个工作</w:t>
      </w:r>
    </w:p>
    <w:p w:rsidR="00E40F79" w:rsidRDefault="00E40F79" w:rsidP="00775BB5">
      <w:pPr>
        <w:spacing w:line="240" w:lineRule="auto"/>
      </w:pPr>
      <w:r>
        <w:rPr>
          <w:rFonts w:hint="eastAsia"/>
        </w:rPr>
        <w:t>每天都在输出我自己的观点，我自己的观点也要</w:t>
      </w:r>
      <w:r w:rsidR="00D62538">
        <w:rPr>
          <w:rFonts w:hint="eastAsia"/>
        </w:rPr>
        <w:t>汇聚成一个世界观，写在一本书中</w:t>
      </w:r>
    </w:p>
    <w:p w:rsidR="00DF3C80" w:rsidRDefault="00DF3C80" w:rsidP="00775BB5">
      <w:pPr>
        <w:spacing w:line="240" w:lineRule="auto"/>
      </w:pPr>
      <w:r>
        <w:rPr>
          <w:rFonts w:hint="eastAsia"/>
        </w:rPr>
        <w:t>又开始无聊了，还不如看看书</w:t>
      </w:r>
    </w:p>
    <w:p w:rsidR="0036306A" w:rsidRDefault="0036306A" w:rsidP="00775BB5">
      <w:pPr>
        <w:spacing w:line="240" w:lineRule="auto"/>
      </w:pPr>
      <w:r>
        <w:rPr>
          <w:rFonts w:hint="eastAsia"/>
        </w:rPr>
        <w:t>感觉我现在有好多的东西需要自己写，但是我一点也不想写</w:t>
      </w:r>
    </w:p>
    <w:p w:rsidR="0036306A" w:rsidRDefault="0036306A" w:rsidP="00775BB5">
      <w:pPr>
        <w:spacing w:line="240" w:lineRule="auto"/>
      </w:pPr>
      <w:r>
        <w:rPr>
          <w:rFonts w:hint="eastAsia"/>
        </w:rPr>
        <w:t>连我自己都不想打开这个软件使用</w:t>
      </w:r>
    </w:p>
    <w:p w:rsidR="0036306A" w:rsidRDefault="0036306A" w:rsidP="00775BB5">
      <w:pPr>
        <w:spacing w:line="240" w:lineRule="auto"/>
      </w:pPr>
      <w:r>
        <w:rPr>
          <w:rFonts w:hint="eastAsia"/>
        </w:rPr>
        <w:t>绩效怕什么，反正我都要离职了</w:t>
      </w:r>
    </w:p>
    <w:p w:rsidR="008C71E4" w:rsidRDefault="008C71E4" w:rsidP="00775BB5">
      <w:pPr>
        <w:spacing w:line="240" w:lineRule="auto"/>
      </w:pPr>
      <w:r>
        <w:rPr>
          <w:rFonts w:hint="eastAsia"/>
        </w:rPr>
        <w:t>反正也根本没有人来关注我的心态是怎样的</w:t>
      </w:r>
    </w:p>
    <w:p w:rsidR="008C71E4" w:rsidRDefault="008C71E4" w:rsidP="00775BB5">
      <w:pPr>
        <w:spacing w:line="240" w:lineRule="auto"/>
      </w:pPr>
      <w:r>
        <w:rPr>
          <w:rFonts w:hint="eastAsia"/>
        </w:rPr>
        <w:t>我应该是要常年绩效</w:t>
      </w:r>
      <w:r>
        <w:rPr>
          <w:rFonts w:hint="eastAsia"/>
        </w:rPr>
        <w:t>c</w:t>
      </w:r>
      <w:r>
        <w:rPr>
          <w:rFonts w:hint="eastAsia"/>
        </w:rPr>
        <w:t>了</w:t>
      </w:r>
    </w:p>
    <w:p w:rsidR="008C71E4" w:rsidRDefault="008C71E4" w:rsidP="00775BB5">
      <w:pPr>
        <w:spacing w:line="240" w:lineRule="auto"/>
      </w:pPr>
      <w:r>
        <w:rPr>
          <w:rFonts w:hint="eastAsia"/>
        </w:rPr>
        <w:t>渐渐的，我失去了所有，然后什么也做不出来，我也不会因此而悲伤</w:t>
      </w:r>
    </w:p>
    <w:p w:rsidR="008C71E4" w:rsidRDefault="008C71E4" w:rsidP="00775BB5">
      <w:pPr>
        <w:spacing w:line="240" w:lineRule="auto"/>
      </w:pPr>
      <w:r>
        <w:rPr>
          <w:rFonts w:hint="eastAsia"/>
        </w:rPr>
        <w:t>按道理来说，我现在只有一个乐趣，就是创造</w:t>
      </w:r>
    </w:p>
    <w:p w:rsidR="008C71E4" w:rsidRDefault="008C71E4" w:rsidP="00775BB5">
      <w:pPr>
        <w:spacing w:line="240" w:lineRule="auto"/>
        <w:rPr>
          <w:rFonts w:hint="eastAsia"/>
        </w:rPr>
      </w:pPr>
      <w:r>
        <w:rPr>
          <w:rFonts w:hint="eastAsia"/>
        </w:rPr>
        <w:t>但是我为什么不想动呢</w:t>
      </w:r>
    </w:p>
    <w:p w:rsidR="008C71E4" w:rsidRDefault="008C71E4" w:rsidP="00775BB5">
      <w:pPr>
        <w:spacing w:line="240" w:lineRule="auto"/>
      </w:pPr>
      <w:r>
        <w:rPr>
          <w:rFonts w:hint="eastAsia"/>
        </w:rPr>
        <w:t>能怎么办，还不是自己想干什么干什么</w:t>
      </w:r>
    </w:p>
    <w:p w:rsidR="00E502D1" w:rsidRDefault="00E502D1" w:rsidP="00775BB5">
      <w:pPr>
        <w:spacing w:line="240" w:lineRule="auto"/>
      </w:pPr>
      <w:r>
        <w:rPr>
          <w:rFonts w:hint="eastAsia"/>
        </w:rPr>
        <w:t>还得</w:t>
      </w:r>
      <w:proofErr w:type="gramStart"/>
      <w:r>
        <w:rPr>
          <w:rFonts w:hint="eastAsia"/>
        </w:rPr>
        <w:t>一个界面一个界面</w:t>
      </w:r>
      <w:proofErr w:type="gramEnd"/>
      <w:r>
        <w:rPr>
          <w:rFonts w:hint="eastAsia"/>
        </w:rPr>
        <w:t>地进行优化</w:t>
      </w:r>
    </w:p>
    <w:p w:rsidR="00E502D1" w:rsidRDefault="00E502D1" w:rsidP="00775BB5">
      <w:pPr>
        <w:spacing w:line="240" w:lineRule="auto"/>
      </w:pPr>
      <w:r>
        <w:rPr>
          <w:rFonts w:hint="eastAsia"/>
        </w:rPr>
        <w:t>录视频的话，岂不是导致了这个软件越来越大了，一个视频就</w:t>
      </w:r>
      <w:proofErr w:type="gramStart"/>
      <w:r>
        <w:rPr>
          <w:rFonts w:hint="eastAsia"/>
        </w:rPr>
        <w:t>几十兆</w:t>
      </w:r>
      <w:proofErr w:type="gramEnd"/>
      <w:r>
        <w:rPr>
          <w:rFonts w:hint="eastAsia"/>
        </w:rPr>
        <w:t>，不过还好</w:t>
      </w:r>
    </w:p>
    <w:p w:rsidR="00E502D1" w:rsidRDefault="00E502D1" w:rsidP="00775BB5">
      <w:pPr>
        <w:spacing w:line="240" w:lineRule="auto"/>
      </w:pPr>
      <w:r>
        <w:rPr>
          <w:rFonts w:hint="eastAsia"/>
        </w:rPr>
        <w:t>要是用户真的可以上传到服务器，那也还好</w:t>
      </w:r>
    </w:p>
    <w:p w:rsidR="00E502D1" w:rsidRDefault="00E502D1" w:rsidP="00775BB5">
      <w:pPr>
        <w:spacing w:line="240" w:lineRule="auto"/>
      </w:pPr>
      <w:r>
        <w:rPr>
          <w:rFonts w:hint="eastAsia"/>
        </w:rPr>
        <w:t>感觉我还是没有什么心情来做这个创作</w:t>
      </w:r>
    </w:p>
    <w:p w:rsidR="00E502D1" w:rsidRDefault="00E502D1" w:rsidP="00775BB5">
      <w:pPr>
        <w:spacing w:line="240" w:lineRule="auto"/>
      </w:pPr>
      <w:r>
        <w:rPr>
          <w:rFonts w:hint="eastAsia"/>
        </w:rPr>
        <w:t>我好像慢慢地觉得计算机没什么意思了</w:t>
      </w:r>
    </w:p>
    <w:p w:rsidR="00E502D1" w:rsidRDefault="00E502D1" w:rsidP="00775BB5">
      <w:pPr>
        <w:spacing w:line="240" w:lineRule="auto"/>
      </w:pPr>
      <w:r>
        <w:rPr>
          <w:rFonts w:hint="eastAsia"/>
        </w:rPr>
        <w:lastRenderedPageBreak/>
        <w:t>这种考试根本就没有什么意思</w:t>
      </w:r>
    </w:p>
    <w:p w:rsidR="008B433B" w:rsidRDefault="008B433B" w:rsidP="00775BB5">
      <w:pPr>
        <w:spacing w:line="240" w:lineRule="auto"/>
      </w:pPr>
      <w:r>
        <w:rPr>
          <w:rFonts w:hint="eastAsia"/>
        </w:rPr>
        <w:t>其实只要我保持着独立，也就</w:t>
      </w:r>
      <w:r w:rsidR="006F1F9C">
        <w:rPr>
          <w:rFonts w:hint="eastAsia"/>
        </w:rPr>
        <w:t>会把关系处理好</w:t>
      </w:r>
    </w:p>
    <w:p w:rsidR="00E15BA7" w:rsidRDefault="00E15BA7" w:rsidP="00775BB5">
      <w:pPr>
        <w:spacing w:line="240" w:lineRule="auto"/>
      </w:pPr>
      <w:r>
        <w:rPr>
          <w:rFonts w:hint="eastAsia"/>
        </w:rPr>
        <w:t>看来只能使用框架了</w:t>
      </w:r>
    </w:p>
    <w:p w:rsidR="00C055AA" w:rsidRDefault="00C055AA" w:rsidP="00775BB5">
      <w:pPr>
        <w:spacing w:line="240" w:lineRule="auto"/>
      </w:pPr>
      <w:r>
        <w:rPr>
          <w:rFonts w:hint="eastAsia"/>
        </w:rPr>
        <w:t>那还不容直接来一次大换血</w:t>
      </w:r>
    </w:p>
    <w:p w:rsidR="00C055AA" w:rsidRDefault="00C055AA" w:rsidP="00775BB5">
      <w:pPr>
        <w:spacing w:line="240" w:lineRule="auto"/>
      </w:pPr>
      <w:r>
        <w:rPr>
          <w:rFonts w:hint="eastAsia"/>
        </w:rPr>
        <w:t>直接重构我的代码</w:t>
      </w:r>
    </w:p>
    <w:p w:rsidR="00C055AA" w:rsidRDefault="00C055AA" w:rsidP="00775BB5">
      <w:pPr>
        <w:spacing w:line="240" w:lineRule="auto"/>
      </w:pPr>
      <w:r>
        <w:rPr>
          <w:rFonts w:hint="eastAsia"/>
        </w:rPr>
        <w:t>一开始我还不太想从底层优化，一旦过了那个成就感的感觉，我就可以毫无忌惮的优化了</w:t>
      </w:r>
    </w:p>
    <w:p w:rsidR="008B1531" w:rsidRDefault="008B1531" w:rsidP="00775BB5">
      <w:pPr>
        <w:spacing w:line="240" w:lineRule="auto"/>
      </w:pPr>
      <w:r>
        <w:rPr>
          <w:rFonts w:hint="eastAsia"/>
        </w:rPr>
        <w:t>为什么不显示出来呢</w:t>
      </w:r>
    </w:p>
    <w:p w:rsidR="008B1531" w:rsidRDefault="008B1531" w:rsidP="00775BB5">
      <w:pPr>
        <w:spacing w:line="240" w:lineRule="auto"/>
      </w:pPr>
      <w:r>
        <w:rPr>
          <w:rFonts w:hint="eastAsia"/>
        </w:rPr>
        <w:t>现在都不知道是哪里出问题了</w:t>
      </w:r>
    </w:p>
    <w:p w:rsidR="00355CF5" w:rsidRDefault="00355CF5" w:rsidP="00775BB5">
      <w:pPr>
        <w:spacing w:line="240" w:lineRule="auto"/>
      </w:pPr>
      <w:r>
        <w:rPr>
          <w:rFonts w:hint="eastAsia"/>
        </w:rPr>
        <w:t>为什么这个是</w:t>
      </w:r>
      <w:r>
        <w:rPr>
          <w:rFonts w:hint="eastAsia"/>
        </w:rPr>
        <w:t>1</w:t>
      </w:r>
      <w:r>
        <w:rPr>
          <w:rFonts w:hint="eastAsia"/>
        </w:rPr>
        <w:t>呢</w:t>
      </w:r>
    </w:p>
    <w:p w:rsidR="00355CF5" w:rsidRDefault="00355CF5" w:rsidP="00775BB5">
      <w:pPr>
        <w:spacing w:line="240" w:lineRule="auto"/>
      </w:pPr>
      <w:r>
        <w:rPr>
          <w:rFonts w:hint="eastAsia"/>
        </w:rPr>
        <w:t>为什么一个是</w:t>
      </w:r>
      <w:r>
        <w:rPr>
          <w:rFonts w:hint="eastAsia"/>
        </w:rPr>
        <w:t>1</w:t>
      </w:r>
      <w:r>
        <w:rPr>
          <w:rFonts w:hint="eastAsia"/>
        </w:rPr>
        <w:t>，一个是</w:t>
      </w:r>
      <w:r>
        <w:rPr>
          <w:rFonts w:hint="eastAsia"/>
        </w:rPr>
        <w:t>4</w:t>
      </w:r>
      <w:r>
        <w:t>80</w:t>
      </w:r>
    </w:p>
    <w:p w:rsidR="00355CF5" w:rsidRDefault="00355CF5" w:rsidP="00775BB5">
      <w:pPr>
        <w:spacing w:line="240" w:lineRule="auto"/>
      </w:pPr>
      <w:r>
        <w:rPr>
          <w:rFonts w:hint="eastAsia"/>
        </w:rPr>
        <w:t>感觉可能是和</w:t>
      </w:r>
      <w:r>
        <w:rPr>
          <w:rFonts w:hint="eastAsia"/>
        </w:rPr>
        <w:t>event</w:t>
      </w:r>
      <w:r>
        <w:rPr>
          <w:rFonts w:hint="eastAsia"/>
        </w:rPr>
        <w:t>有关系</w:t>
      </w:r>
    </w:p>
    <w:p w:rsidR="00355CF5" w:rsidRDefault="00355CF5" w:rsidP="00775BB5">
      <w:pPr>
        <w:spacing w:line="240" w:lineRule="auto"/>
      </w:pPr>
      <w:r>
        <w:rPr>
          <w:rFonts w:hint="eastAsia"/>
        </w:rPr>
        <w:t>首先得要把这个问题定位出来</w:t>
      </w:r>
    </w:p>
    <w:p w:rsidR="00A51AF3" w:rsidRDefault="00A51AF3" w:rsidP="00775BB5">
      <w:pPr>
        <w:spacing w:line="240" w:lineRule="auto"/>
      </w:pPr>
      <w:r>
        <w:rPr>
          <w:rFonts w:hint="eastAsia"/>
        </w:rPr>
        <w:t>我做这些事情只有一个意义：那就是打发时间</w:t>
      </w:r>
    </w:p>
    <w:p w:rsidR="00310AEC" w:rsidRDefault="00310AEC" w:rsidP="00775BB5">
      <w:pPr>
        <w:spacing w:line="240" w:lineRule="auto"/>
      </w:pPr>
      <w:r>
        <w:rPr>
          <w:rFonts w:hint="eastAsia"/>
        </w:rPr>
        <w:t>感觉没什么兴趣，都是用来打发时间的</w:t>
      </w:r>
    </w:p>
    <w:p w:rsidR="003D69C7" w:rsidRDefault="003D69C7" w:rsidP="00775BB5">
      <w:pPr>
        <w:spacing w:line="240" w:lineRule="auto"/>
      </w:pPr>
      <w:r>
        <w:rPr>
          <w:rFonts w:hint="eastAsia"/>
        </w:rPr>
        <w:t>如何锁死这个版本</w:t>
      </w:r>
    </w:p>
    <w:p w:rsidR="00236E91" w:rsidRDefault="00236E91" w:rsidP="00775BB5">
      <w:pPr>
        <w:spacing w:line="240" w:lineRule="auto"/>
      </w:pPr>
      <w:r>
        <w:rPr>
          <w:rFonts w:hint="eastAsia"/>
        </w:rPr>
        <w:t>在实例化这些组件的时候，可以考虑使用多线程编程</w:t>
      </w:r>
    </w:p>
    <w:p w:rsidR="00D746B8" w:rsidRDefault="00D746B8" w:rsidP="00775BB5">
      <w:pPr>
        <w:spacing w:line="240" w:lineRule="auto"/>
      </w:pPr>
      <w:r>
        <w:rPr>
          <w:rFonts w:hint="eastAsia"/>
        </w:rPr>
        <w:t>有的时候我会忘记了</w:t>
      </w:r>
      <w:r w:rsidR="000B7EB5">
        <w:rPr>
          <w:rFonts w:hint="eastAsia"/>
        </w:rPr>
        <w:t>自己的气息，然后可以通过反向思考来解决这个问题</w:t>
      </w:r>
    </w:p>
    <w:p w:rsidR="002A2088" w:rsidRDefault="002A2088" w:rsidP="00775BB5">
      <w:pPr>
        <w:spacing w:line="240" w:lineRule="auto"/>
      </w:pPr>
      <w:r>
        <w:rPr>
          <w:rFonts w:hint="eastAsia"/>
        </w:rPr>
        <w:t>感觉不是很舒服，</w:t>
      </w:r>
      <w:r w:rsidR="001D55B2">
        <w:rPr>
          <w:rFonts w:hint="eastAsia"/>
        </w:rPr>
        <w:t>一旦精气神三个齐上的话</w:t>
      </w:r>
    </w:p>
    <w:p w:rsidR="001D55B2" w:rsidRDefault="001D55B2" w:rsidP="00775BB5">
      <w:pPr>
        <w:spacing w:line="240" w:lineRule="auto"/>
      </w:pPr>
      <w:r>
        <w:rPr>
          <w:rFonts w:hint="eastAsia"/>
        </w:rPr>
        <w:t>还是只能我的小宇宙爆炸</w:t>
      </w:r>
    </w:p>
    <w:p w:rsidR="001D55B2" w:rsidRDefault="001D55B2" w:rsidP="00775BB5">
      <w:pPr>
        <w:spacing w:line="240" w:lineRule="auto"/>
      </w:pPr>
      <w:r>
        <w:rPr>
          <w:rFonts w:hint="eastAsia"/>
        </w:rPr>
        <w:t>我为什么这么积极呢，是因为这个问题我真的很想把他结束了</w:t>
      </w:r>
    </w:p>
    <w:p w:rsidR="001D55B2" w:rsidRDefault="001D55B2" w:rsidP="00775BB5">
      <w:pPr>
        <w:spacing w:line="240" w:lineRule="auto"/>
      </w:pPr>
      <w:r>
        <w:rPr>
          <w:rFonts w:hint="eastAsia"/>
        </w:rPr>
        <w:t>感觉还是这样比较舒服，但是我其他的应该怎么办，看来就不能作为我的原则了，只能成为我书上的东西</w:t>
      </w:r>
    </w:p>
    <w:p w:rsidR="001D55B2" w:rsidRDefault="001D55B2" w:rsidP="00775BB5">
      <w:pPr>
        <w:spacing w:line="240" w:lineRule="auto"/>
      </w:pPr>
      <w:r>
        <w:rPr>
          <w:rFonts w:hint="eastAsia"/>
        </w:rPr>
        <w:t>根本也没有什么好在意的，最重要的还是进行自己的</w:t>
      </w:r>
      <w:r w:rsidR="004E45D6">
        <w:rPr>
          <w:rFonts w:hint="eastAsia"/>
        </w:rPr>
        <w:t>单独的这个东西</w:t>
      </w:r>
    </w:p>
    <w:p w:rsidR="004E45D6" w:rsidRDefault="004E45D6" w:rsidP="00775BB5">
      <w:pPr>
        <w:spacing w:line="240" w:lineRule="auto"/>
      </w:pPr>
      <w:r>
        <w:rPr>
          <w:rFonts w:hint="eastAsia"/>
        </w:rPr>
        <w:t>其实好像我这样小宇宙气息，其他的反向思考和想</w:t>
      </w:r>
      <w:proofErr w:type="gramStart"/>
      <w:r>
        <w:rPr>
          <w:rFonts w:hint="eastAsia"/>
        </w:rPr>
        <w:t>做什么做什么</w:t>
      </w:r>
      <w:proofErr w:type="gramEnd"/>
      <w:r>
        <w:rPr>
          <w:rFonts w:hint="eastAsia"/>
        </w:rPr>
        <w:t>都会出现的</w:t>
      </w:r>
    </w:p>
    <w:p w:rsidR="004E45D6" w:rsidRDefault="004E45D6" w:rsidP="00775BB5">
      <w:pPr>
        <w:spacing w:line="240" w:lineRule="auto"/>
      </w:pPr>
      <w:r>
        <w:rPr>
          <w:rFonts w:hint="eastAsia"/>
        </w:rPr>
        <w:t>造房子就造了，怕什么</w:t>
      </w:r>
    </w:p>
    <w:p w:rsidR="004A0BF2" w:rsidRDefault="004A0BF2" w:rsidP="00775BB5">
      <w:pPr>
        <w:spacing w:line="240" w:lineRule="auto"/>
      </w:pPr>
      <w:r>
        <w:rPr>
          <w:rFonts w:hint="eastAsia"/>
        </w:rPr>
        <w:t>什么时候才会使用我的反向思考呢，感觉</w:t>
      </w:r>
      <w:r w:rsidR="000C1FF4">
        <w:rPr>
          <w:rFonts w:hint="eastAsia"/>
        </w:rPr>
        <w:t>现在就是只有一个坚持的，那就是我的小宇宙呼吸</w:t>
      </w:r>
    </w:p>
    <w:p w:rsidR="000C1FF4" w:rsidRDefault="000C1FF4" w:rsidP="00775BB5">
      <w:pPr>
        <w:spacing w:line="240" w:lineRule="auto"/>
      </w:pPr>
      <w:r>
        <w:rPr>
          <w:rFonts w:hint="eastAsia"/>
        </w:rPr>
        <w:t>想干什么干什么，应该也是反向思考了吧</w:t>
      </w:r>
    </w:p>
    <w:p w:rsidR="00236174" w:rsidRDefault="00236174" w:rsidP="00775BB5">
      <w:pPr>
        <w:spacing w:line="240" w:lineRule="auto"/>
      </w:pPr>
      <w:r>
        <w:rPr>
          <w:rFonts w:hint="eastAsia"/>
        </w:rPr>
        <w:t>部署这个工作直接让我炸开了</w:t>
      </w:r>
    </w:p>
    <w:p w:rsidR="00244317" w:rsidRDefault="00244317" w:rsidP="00775BB5">
      <w:pPr>
        <w:spacing w:line="240" w:lineRule="auto"/>
      </w:pPr>
      <w:r>
        <w:rPr>
          <w:rFonts w:hint="eastAsia"/>
        </w:rPr>
        <w:t>追求技术根本就没用，人生在世</w:t>
      </w:r>
      <w:r w:rsidR="00B70391">
        <w:rPr>
          <w:rFonts w:hint="eastAsia"/>
        </w:rPr>
        <w:t>，掌握了方法，学习一个新的东西是很简单的</w:t>
      </w:r>
    </w:p>
    <w:p w:rsidR="00B70391" w:rsidRDefault="00B70391" w:rsidP="00775BB5">
      <w:pPr>
        <w:spacing w:line="240" w:lineRule="auto"/>
      </w:pPr>
      <w:r>
        <w:rPr>
          <w:rFonts w:hint="eastAsia"/>
        </w:rPr>
        <w:t>也不用焦虑，有我这个呼吸方式</w:t>
      </w:r>
    </w:p>
    <w:p w:rsidR="00B70391" w:rsidRDefault="00B70391" w:rsidP="00775BB5">
      <w:pPr>
        <w:spacing w:line="240" w:lineRule="auto"/>
      </w:pPr>
      <w:r>
        <w:rPr>
          <w:rFonts w:hint="eastAsia"/>
        </w:rPr>
        <w:t>我愿称之为宇宙呼吸法</w:t>
      </w:r>
    </w:p>
    <w:p w:rsidR="00B70391" w:rsidRDefault="00B70391" w:rsidP="00775BB5">
      <w:pPr>
        <w:spacing w:line="240" w:lineRule="auto"/>
      </w:pPr>
      <w:r>
        <w:rPr>
          <w:rFonts w:hint="eastAsia"/>
        </w:rPr>
        <w:t>我能力有限，部署不起来</w:t>
      </w:r>
    </w:p>
    <w:p w:rsidR="00B70391" w:rsidRDefault="00B70391" w:rsidP="00775BB5">
      <w:pPr>
        <w:spacing w:line="240" w:lineRule="auto"/>
      </w:pPr>
      <w:r>
        <w:rPr>
          <w:rFonts w:hint="eastAsia"/>
        </w:rPr>
        <w:t>除了我之外的，都是身外之物</w:t>
      </w:r>
    </w:p>
    <w:p w:rsidR="00B70391" w:rsidRDefault="00B70391" w:rsidP="00775BB5">
      <w:pPr>
        <w:spacing w:line="240" w:lineRule="auto"/>
      </w:pPr>
      <w:r>
        <w:rPr>
          <w:rFonts w:hint="eastAsia"/>
        </w:rPr>
        <w:t>我自己本身也不想做这件事情，部署的</w:t>
      </w:r>
    </w:p>
    <w:p w:rsidR="00B70391" w:rsidRDefault="00B70391" w:rsidP="00775BB5">
      <w:pPr>
        <w:spacing w:line="240" w:lineRule="auto"/>
      </w:pPr>
      <w:r>
        <w:rPr>
          <w:rFonts w:hint="eastAsia"/>
        </w:rPr>
        <w:t>我感觉我现在这种呼吸方式是很舒服的，没有很多的内耗，也不再会焦虑了</w:t>
      </w:r>
    </w:p>
    <w:p w:rsidR="00AD071B" w:rsidRDefault="00AD071B" w:rsidP="00775BB5">
      <w:pPr>
        <w:spacing w:line="240" w:lineRule="auto"/>
      </w:pPr>
      <w:r>
        <w:rPr>
          <w:rFonts w:hint="eastAsia"/>
        </w:rPr>
        <w:t>我只要更新了一点点，我今天的项目就是有进展的</w:t>
      </w:r>
    </w:p>
    <w:p w:rsidR="00AD071B" w:rsidRDefault="00AD071B" w:rsidP="00775BB5">
      <w:pPr>
        <w:spacing w:line="240" w:lineRule="auto"/>
      </w:pPr>
      <w:r>
        <w:rPr>
          <w:rFonts w:hint="eastAsia"/>
        </w:rPr>
        <w:t>我觉得真正的悲伤不是突如其来的，而是已经在脑海里面过了一遍又一遍的</w:t>
      </w:r>
    </w:p>
    <w:p w:rsidR="00AD071B" w:rsidRDefault="00AD071B" w:rsidP="00775BB5">
      <w:pPr>
        <w:spacing w:line="240" w:lineRule="auto"/>
      </w:pPr>
      <w:r>
        <w:rPr>
          <w:rFonts w:hint="eastAsia"/>
        </w:rPr>
        <w:t>感觉我学学中医，以后也可以去干中医，学学易经可以帮</w:t>
      </w:r>
      <w:proofErr w:type="gramStart"/>
      <w:r>
        <w:rPr>
          <w:rFonts w:hint="eastAsia"/>
        </w:rPr>
        <w:t>国家做运势</w:t>
      </w:r>
      <w:proofErr w:type="gramEnd"/>
    </w:p>
    <w:p w:rsidR="00AD071B" w:rsidRDefault="00AD071B" w:rsidP="00775BB5">
      <w:pPr>
        <w:spacing w:line="240" w:lineRule="auto"/>
      </w:pPr>
      <w:r>
        <w:rPr>
          <w:rFonts w:hint="eastAsia"/>
        </w:rPr>
        <w:t>所以我学习这些东西根本就不是没有用的</w:t>
      </w:r>
    </w:p>
    <w:p w:rsidR="00AD071B" w:rsidRDefault="00AD071B" w:rsidP="00775BB5">
      <w:pPr>
        <w:spacing w:line="240" w:lineRule="auto"/>
      </w:pPr>
      <w:r>
        <w:rPr>
          <w:rFonts w:hint="eastAsia"/>
        </w:rPr>
        <w:t>感觉好多都自动化了</w:t>
      </w:r>
    </w:p>
    <w:p w:rsidR="00AD071B" w:rsidRDefault="00AD071B" w:rsidP="00775BB5">
      <w:pPr>
        <w:spacing w:line="240" w:lineRule="auto"/>
      </w:pPr>
      <w:r>
        <w:rPr>
          <w:rFonts w:hint="eastAsia"/>
        </w:rPr>
        <w:t>感觉安装了好多的依赖</w:t>
      </w:r>
    </w:p>
    <w:p w:rsidR="00AD071B" w:rsidRDefault="00AD071B" w:rsidP="00775BB5">
      <w:pPr>
        <w:spacing w:line="240" w:lineRule="auto"/>
        <w:rPr>
          <w:rFonts w:hint="eastAsia"/>
        </w:rPr>
      </w:pPr>
      <w:r>
        <w:rPr>
          <w:rFonts w:hint="eastAsia"/>
        </w:rPr>
        <w:t>学上了中医，开始有点戒除的感觉之后，我就不再贪吃了</w:t>
      </w:r>
    </w:p>
    <w:p w:rsidR="008C71E4" w:rsidRDefault="002838CD" w:rsidP="00775BB5">
      <w:pPr>
        <w:spacing w:line="240" w:lineRule="auto"/>
      </w:pPr>
      <w:r>
        <w:rPr>
          <w:rFonts w:hint="eastAsia"/>
        </w:rPr>
        <w:lastRenderedPageBreak/>
        <w:t>如果要写的</w:t>
      </w:r>
      <w:proofErr w:type="gramStart"/>
      <w:r>
        <w:rPr>
          <w:rFonts w:hint="eastAsia"/>
        </w:rPr>
        <w:t>是安卓界面</w:t>
      </w:r>
      <w:proofErr w:type="gramEnd"/>
      <w:r>
        <w:rPr>
          <w:rFonts w:hint="eastAsia"/>
        </w:rPr>
        <w:t>，必须把整个界面，肯定是要</w:t>
      </w:r>
      <w:proofErr w:type="gramStart"/>
      <w:r>
        <w:rPr>
          <w:rFonts w:hint="eastAsia"/>
        </w:rPr>
        <w:t>适配安卓的</w:t>
      </w:r>
      <w:proofErr w:type="gramEnd"/>
      <w:r>
        <w:rPr>
          <w:rFonts w:hint="eastAsia"/>
        </w:rPr>
        <w:t>分辨率的</w:t>
      </w:r>
    </w:p>
    <w:p w:rsidR="002838CD" w:rsidRDefault="002838CD" w:rsidP="00775BB5">
      <w:pPr>
        <w:spacing w:line="240" w:lineRule="auto"/>
      </w:pPr>
      <w:r>
        <w:rPr>
          <w:rFonts w:hint="eastAsia"/>
        </w:rPr>
        <w:t>所以有的时候沉浸在这种某个细节里面，还是很好玩的</w:t>
      </w:r>
    </w:p>
    <w:p w:rsidR="002838CD" w:rsidRDefault="002838CD" w:rsidP="00775BB5">
      <w:pPr>
        <w:spacing w:line="240" w:lineRule="auto"/>
      </w:pPr>
      <w:r>
        <w:rPr>
          <w:rFonts w:hint="eastAsia"/>
        </w:rPr>
        <w:t>创新机器人如何训练逻辑思维：</w:t>
      </w:r>
    </w:p>
    <w:p w:rsidR="002838CD" w:rsidRDefault="002838CD" w:rsidP="00775BB5">
      <w:pPr>
        <w:spacing w:line="240" w:lineRule="auto"/>
      </w:pPr>
      <w:r>
        <w:rPr>
          <w:rFonts w:hint="eastAsia"/>
        </w:rPr>
        <w:t xml:space="preserve"> </w:t>
      </w:r>
      <w:r>
        <w:t xml:space="preserve"> 1. </w:t>
      </w:r>
      <w:r>
        <w:rPr>
          <w:rFonts w:hint="eastAsia"/>
        </w:rPr>
        <w:t>机器人接收到一个现象，然后问为什么，去探究这个结果是怎么演变而来的</w:t>
      </w:r>
    </w:p>
    <w:p w:rsidR="002838CD" w:rsidRDefault="002838CD" w:rsidP="00775BB5">
      <w:pPr>
        <w:spacing w:line="240" w:lineRule="auto"/>
      </w:pPr>
      <w:r>
        <w:rPr>
          <w:rFonts w:hint="eastAsia"/>
        </w:rPr>
        <w:t xml:space="preserve"> </w:t>
      </w:r>
      <w:r>
        <w:t xml:space="preserve"> 2. </w:t>
      </w:r>
      <w:r>
        <w:rPr>
          <w:rFonts w:hint="eastAsia"/>
        </w:rPr>
        <w:t>如果机器人看到一个太阳，它会问为什么自己会看见太阳，为什么太阳是圆的</w:t>
      </w:r>
    </w:p>
    <w:p w:rsidR="002838CD" w:rsidRDefault="002838CD" w:rsidP="00775BB5">
      <w:pPr>
        <w:spacing w:line="240" w:lineRule="auto"/>
      </w:pPr>
      <w:r>
        <w:rPr>
          <w:rFonts w:hint="eastAsia"/>
        </w:rPr>
        <w:t xml:space="preserve"> </w:t>
      </w:r>
      <w:r>
        <w:t xml:space="preserve"> 3. </w:t>
      </w:r>
      <w:r>
        <w:rPr>
          <w:rFonts w:hint="eastAsia"/>
        </w:rPr>
        <w:t>如果机器人拿到了原因</w:t>
      </w:r>
      <w:r>
        <w:rPr>
          <w:rFonts w:hint="eastAsia"/>
        </w:rPr>
        <w:t>A</w:t>
      </w:r>
      <w:r>
        <w:rPr>
          <w:rFonts w:hint="eastAsia"/>
        </w:rPr>
        <w:t>，结果</w:t>
      </w:r>
      <w:r>
        <w:rPr>
          <w:rFonts w:hint="eastAsia"/>
        </w:rPr>
        <w:t>B</w:t>
      </w:r>
      <w:r>
        <w:rPr>
          <w:rFonts w:hint="eastAsia"/>
        </w:rPr>
        <w:t>，机器人会尝试如何从</w:t>
      </w:r>
      <w:r>
        <w:rPr>
          <w:rFonts w:hint="eastAsia"/>
        </w:rPr>
        <w:t>A</w:t>
      </w:r>
      <w:r>
        <w:rPr>
          <w:rFonts w:hint="eastAsia"/>
        </w:rPr>
        <w:t>走到</w:t>
      </w:r>
      <w:r>
        <w:rPr>
          <w:rFonts w:hint="eastAsia"/>
        </w:rPr>
        <w:t>B</w:t>
      </w:r>
    </w:p>
    <w:p w:rsidR="002838CD" w:rsidRDefault="002838CD" w:rsidP="00775BB5">
      <w:pPr>
        <w:spacing w:line="240" w:lineRule="auto"/>
      </w:pPr>
      <w:r>
        <w:rPr>
          <w:rFonts w:hint="eastAsia"/>
        </w:rPr>
        <w:t xml:space="preserve"> </w:t>
      </w:r>
      <w:r>
        <w:t xml:space="preserve"> 4. </w:t>
      </w:r>
      <w:r>
        <w:rPr>
          <w:rFonts w:hint="eastAsia"/>
        </w:rPr>
        <w:t>比如机器人看到一个杀人犯，然后看到杀人犯被判刑了，如何推导呢？</w:t>
      </w:r>
    </w:p>
    <w:p w:rsidR="002838CD" w:rsidRDefault="002838CD" w:rsidP="00775BB5">
      <w:pPr>
        <w:spacing w:line="240" w:lineRule="auto"/>
      </w:pPr>
      <w:r>
        <w:rPr>
          <w:rFonts w:hint="eastAsia"/>
        </w:rPr>
        <w:t xml:space="preserve"> </w:t>
      </w:r>
      <w:r>
        <w:t xml:space="preserve">     </w:t>
      </w:r>
      <w:r>
        <w:rPr>
          <w:rFonts w:hint="eastAsia"/>
        </w:rPr>
        <w:t>因为杀人犯杀人了，所以造成了可怕的后果</w:t>
      </w:r>
    </w:p>
    <w:p w:rsidR="002838CD" w:rsidRDefault="002838CD" w:rsidP="00775BB5">
      <w:pPr>
        <w:spacing w:line="240" w:lineRule="auto"/>
      </w:pPr>
      <w:r>
        <w:rPr>
          <w:rFonts w:hint="eastAsia"/>
        </w:rPr>
        <w:t xml:space="preserve"> </w:t>
      </w:r>
      <w:r>
        <w:t xml:space="preserve">     </w:t>
      </w:r>
      <w:r>
        <w:rPr>
          <w:rFonts w:hint="eastAsia"/>
        </w:rPr>
        <w:t>因为造成了可怕的后果，所以导致人们注意到了这个后果</w:t>
      </w:r>
    </w:p>
    <w:p w:rsidR="002838CD" w:rsidRDefault="002838CD" w:rsidP="00775BB5">
      <w:pPr>
        <w:spacing w:line="240" w:lineRule="auto"/>
      </w:pPr>
      <w:r>
        <w:rPr>
          <w:rFonts w:hint="eastAsia"/>
        </w:rPr>
        <w:t xml:space="preserve"> </w:t>
      </w:r>
      <w:r>
        <w:t xml:space="preserve">     </w:t>
      </w:r>
      <w:r>
        <w:rPr>
          <w:rFonts w:hint="eastAsia"/>
        </w:rPr>
        <w:t>因为人们注意到了，所以报案了</w:t>
      </w:r>
    </w:p>
    <w:p w:rsidR="002838CD" w:rsidRDefault="002838CD" w:rsidP="00775BB5">
      <w:pPr>
        <w:spacing w:line="240" w:lineRule="auto"/>
        <w:rPr>
          <w:rFonts w:hint="eastAsia"/>
        </w:rPr>
      </w:pPr>
      <w:r>
        <w:rPr>
          <w:rFonts w:hint="eastAsia"/>
        </w:rPr>
        <w:t xml:space="preserve"> </w:t>
      </w:r>
      <w:r>
        <w:t xml:space="preserve">     </w:t>
      </w:r>
      <w:r>
        <w:rPr>
          <w:rFonts w:hint="eastAsia"/>
        </w:rPr>
        <w:t>。。。。。。</w:t>
      </w:r>
    </w:p>
    <w:p w:rsidR="002838CD" w:rsidRDefault="002838CD" w:rsidP="00775BB5">
      <w:pPr>
        <w:spacing w:line="240" w:lineRule="auto"/>
        <w:rPr>
          <w:rFonts w:hint="eastAsia"/>
        </w:rPr>
      </w:pPr>
      <w:r>
        <w:rPr>
          <w:rFonts w:hint="eastAsia"/>
        </w:rPr>
        <w:t>都是</w:t>
      </w:r>
      <w:proofErr w:type="gramStart"/>
      <w:r>
        <w:rPr>
          <w:rFonts w:hint="eastAsia"/>
        </w:rPr>
        <w:t>因为所以因为所以</w:t>
      </w:r>
      <w:proofErr w:type="gramEnd"/>
      <w:r>
        <w:rPr>
          <w:rFonts w:hint="eastAsia"/>
        </w:rPr>
        <w:t>的推到</w:t>
      </w:r>
    </w:p>
    <w:p w:rsidR="002838CD" w:rsidRDefault="002838CD" w:rsidP="00775BB5">
      <w:pPr>
        <w:spacing w:line="240" w:lineRule="auto"/>
      </w:pPr>
      <w:r>
        <w:rPr>
          <w:rFonts w:hint="eastAsia"/>
        </w:rPr>
        <w:t>如果因是五行中的一个元素，八卦是变化中的一个元素，一定就能找到这个源头</w:t>
      </w:r>
    </w:p>
    <w:p w:rsidR="00EA0DF3" w:rsidRDefault="00EA0DF3" w:rsidP="00775BB5">
      <w:pPr>
        <w:spacing w:line="240" w:lineRule="auto"/>
      </w:pPr>
      <w:r>
        <w:rPr>
          <w:rFonts w:hint="eastAsia"/>
        </w:rPr>
        <w:t>为什么我觉得道德经和佛家有点像</w:t>
      </w:r>
    </w:p>
    <w:p w:rsidR="00EA0DF3" w:rsidRDefault="00EA0DF3" w:rsidP="00775BB5">
      <w:pPr>
        <w:spacing w:line="240" w:lineRule="auto"/>
      </w:pPr>
      <w:r>
        <w:rPr>
          <w:rFonts w:hint="eastAsia"/>
        </w:rPr>
        <w:t>有的小说读了一些道德经就拿去写小说了，真的太</w:t>
      </w:r>
      <w:r>
        <w:rPr>
          <w:rFonts w:hint="eastAsia"/>
        </w:rPr>
        <w:t>low</w:t>
      </w:r>
      <w:r>
        <w:rPr>
          <w:rFonts w:hint="eastAsia"/>
        </w:rPr>
        <w:t>了，它自己都理解不了</w:t>
      </w:r>
    </w:p>
    <w:p w:rsidR="00EA0DF3" w:rsidRDefault="00EA0DF3" w:rsidP="00775BB5">
      <w:pPr>
        <w:spacing w:line="240" w:lineRule="auto"/>
      </w:pPr>
      <w:r>
        <w:rPr>
          <w:rFonts w:hint="eastAsia"/>
        </w:rPr>
        <w:t>在人生的基线上面，一定会有起伏，因为这个是老天安排的剧本</w:t>
      </w:r>
    </w:p>
    <w:p w:rsidR="00EA0DF3" w:rsidRDefault="00EA0DF3" w:rsidP="00775BB5">
      <w:pPr>
        <w:spacing w:line="240" w:lineRule="auto"/>
      </w:pPr>
      <w:r>
        <w:rPr>
          <w:rFonts w:hint="eastAsia"/>
        </w:rPr>
        <w:t>那为什么人能一直向上走呢</w:t>
      </w:r>
    </w:p>
    <w:p w:rsidR="00EA0DF3" w:rsidRDefault="00EA0DF3" w:rsidP="00775BB5">
      <w:pPr>
        <w:spacing w:line="240" w:lineRule="auto"/>
      </w:pPr>
      <w:r>
        <w:rPr>
          <w:rFonts w:hint="eastAsia"/>
        </w:rPr>
        <w:t>可能我一直理解的都错了，人生是没有上和下的基线的，也就是人和人是没有高低贵贱的</w:t>
      </w:r>
    </w:p>
    <w:p w:rsidR="00EA0DF3" w:rsidRDefault="00EA0DF3" w:rsidP="00775BB5">
      <w:pPr>
        <w:spacing w:line="240" w:lineRule="auto"/>
      </w:pPr>
      <w:r>
        <w:rPr>
          <w:rFonts w:hint="eastAsia"/>
        </w:rPr>
        <w:t>只是自己的目的是什么，自己的线就会往那个方向走</w:t>
      </w:r>
    </w:p>
    <w:p w:rsidR="00EA0DF3" w:rsidRDefault="00EA0DF3" w:rsidP="00775BB5">
      <w:pPr>
        <w:spacing w:line="240" w:lineRule="auto"/>
      </w:pPr>
      <w:r>
        <w:rPr>
          <w:rFonts w:hint="eastAsia"/>
        </w:rPr>
        <w:t>我的认知高，所以我再差也不会差到哪里去，认知决定的是达到目标的方式</w:t>
      </w:r>
    </w:p>
    <w:p w:rsidR="00AA5B1C" w:rsidRDefault="00AA5B1C" w:rsidP="00775BB5">
      <w:pPr>
        <w:spacing w:line="240" w:lineRule="auto"/>
      </w:pPr>
      <w:r>
        <w:rPr>
          <w:rFonts w:hint="eastAsia"/>
        </w:rPr>
        <w:t>暗含黄帝内经的东西</w:t>
      </w:r>
    </w:p>
    <w:p w:rsidR="00AA5B1C" w:rsidRDefault="00AA5B1C" w:rsidP="00775BB5">
      <w:pPr>
        <w:spacing w:line="240" w:lineRule="auto"/>
      </w:pPr>
      <w:r>
        <w:rPr>
          <w:rFonts w:hint="eastAsia"/>
        </w:rPr>
        <w:t>所以一个人如果成为某个领域里面的极致是不好的，物极必反</w:t>
      </w:r>
    </w:p>
    <w:p w:rsidR="00AA5B1C" w:rsidRDefault="00AA5B1C" w:rsidP="00775BB5">
      <w:pPr>
        <w:spacing w:line="240" w:lineRule="auto"/>
        <w:rPr>
          <w:rFonts w:hint="eastAsia"/>
        </w:rPr>
      </w:pPr>
      <w:r>
        <w:rPr>
          <w:rFonts w:hint="eastAsia"/>
        </w:rPr>
        <w:t>打球打到最好，整个世界就只剩下运动了</w:t>
      </w:r>
      <w:bookmarkStart w:id="0" w:name="_GoBack"/>
      <w:bookmarkEnd w:id="0"/>
    </w:p>
    <w:p w:rsidR="002838CD" w:rsidRDefault="002838CD" w:rsidP="00775BB5">
      <w:pPr>
        <w:spacing w:line="240" w:lineRule="auto"/>
        <w:rPr>
          <w:rFonts w:hint="eastAsia"/>
        </w:rPr>
      </w:pPr>
    </w:p>
    <w:p w:rsidR="00152B8F" w:rsidRDefault="00D12623" w:rsidP="00775BB5">
      <w:pPr>
        <w:spacing w:line="240" w:lineRule="auto"/>
      </w:pPr>
      <w:r>
        <w:rPr>
          <w:rFonts w:hint="eastAsia"/>
        </w:rPr>
        <w:t>A</w:t>
      </w:r>
      <w:r>
        <w:t xml:space="preserve">I </w:t>
      </w:r>
      <w:r w:rsidR="00913457">
        <w:t>89</w:t>
      </w:r>
    </w:p>
    <w:p w:rsidR="006F0BBB" w:rsidRDefault="006F0BBB" w:rsidP="00775BB5">
      <w:pPr>
        <w:spacing w:line="240" w:lineRule="auto"/>
      </w:pPr>
      <w:r>
        <w:rPr>
          <w:rFonts w:hint="eastAsia"/>
        </w:rPr>
        <w:t>创业</w:t>
      </w:r>
      <w:r>
        <w:rPr>
          <w:rFonts w:hint="eastAsia"/>
        </w:rPr>
        <w:t xml:space="preserve"> </w:t>
      </w:r>
      <w:r w:rsidR="005375C5">
        <w:t>8</w:t>
      </w:r>
      <w:r w:rsidR="00AD071B">
        <w:t>5</w:t>
      </w:r>
    </w:p>
    <w:p w:rsidR="00307FDE" w:rsidRDefault="009A5D4D" w:rsidP="00775BB5">
      <w:pPr>
        <w:spacing w:line="240" w:lineRule="auto"/>
        <w:rPr>
          <w:rFonts w:hint="eastAsia"/>
        </w:rPr>
      </w:pPr>
      <w:r>
        <w:rPr>
          <w:rFonts w:hint="eastAsia"/>
        </w:rPr>
        <w:t>心理</w:t>
      </w:r>
      <w:r>
        <w:rPr>
          <w:rFonts w:hint="eastAsia"/>
        </w:rPr>
        <w:t xml:space="preserve"> </w:t>
      </w:r>
      <w:r w:rsidR="0046327E">
        <w:t>3</w:t>
      </w:r>
      <w:r w:rsidR="00B70391">
        <w:t>6</w:t>
      </w:r>
    </w:p>
    <w:p w:rsidR="00B04610" w:rsidRDefault="007B2C87" w:rsidP="00775BB5">
      <w:pPr>
        <w:spacing w:line="240" w:lineRule="auto"/>
      </w:pPr>
      <w:r>
        <w:rPr>
          <w:rFonts w:hint="eastAsia"/>
        </w:rPr>
        <w:t>数学</w:t>
      </w:r>
      <w:r>
        <w:rPr>
          <w:rFonts w:hint="eastAsia"/>
        </w:rPr>
        <w:t xml:space="preserve"> </w:t>
      </w:r>
      <w:r>
        <w:t>9</w:t>
      </w:r>
      <w:r w:rsidR="00760135">
        <w:t>7</w:t>
      </w:r>
    </w:p>
    <w:p w:rsidR="001726D6" w:rsidRDefault="00975D7D" w:rsidP="00775BB5">
      <w:pPr>
        <w:spacing w:line="240" w:lineRule="auto"/>
        <w:rPr>
          <w:rFonts w:hint="eastAsia"/>
        </w:rPr>
      </w:pPr>
      <w:r>
        <w:rPr>
          <w:rFonts w:hint="eastAsia"/>
        </w:rPr>
        <w:t>创作</w:t>
      </w:r>
      <w:r>
        <w:rPr>
          <w:rFonts w:hint="eastAsia"/>
        </w:rPr>
        <w:t xml:space="preserve"> </w:t>
      </w:r>
      <w:r w:rsidR="008B1531">
        <w:t>2</w:t>
      </w:r>
      <w:r w:rsidR="003D69C7">
        <w:t>4</w:t>
      </w:r>
    </w:p>
    <w:p w:rsidR="00913457" w:rsidRPr="002A697C" w:rsidRDefault="00913457" w:rsidP="00775BB5">
      <w:pPr>
        <w:spacing w:line="240" w:lineRule="auto"/>
        <w:rPr>
          <w:rFonts w:hint="eastAsia"/>
        </w:rPr>
      </w:pPr>
      <w:r>
        <w:rPr>
          <w:rFonts w:hint="eastAsia"/>
        </w:rPr>
        <w:t>道</w:t>
      </w:r>
      <w:r>
        <w:rPr>
          <w:rFonts w:hint="eastAsia"/>
        </w:rPr>
        <w:t xml:space="preserve"> </w:t>
      </w:r>
      <w:r>
        <w:t>9</w:t>
      </w:r>
      <w:r w:rsidR="002838CD">
        <w:t>7</w:t>
      </w:r>
    </w:p>
    <w:sectPr w:rsidR="00913457" w:rsidRPr="002A697C">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6B6" w:rsidRDefault="00EA06B6">
      <w:r>
        <w:separator/>
      </w:r>
    </w:p>
  </w:endnote>
  <w:endnote w:type="continuationSeparator" w:id="0">
    <w:p w:rsidR="00EA06B6" w:rsidRDefault="00EA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Dotum">
    <w:altName w:val="Malgun Gothic"/>
    <w:panose1 w:val="020B0600000101010101"/>
    <w:charset w:val="81"/>
    <w:family w:val="modern"/>
    <w:notTrueType/>
    <w:pitch w:val="fixed"/>
    <w:sig w:usb0="00000000" w:usb1="09060000" w:usb2="00000010" w:usb3="00000000" w:csb0="00080000" w:csb1="00000000"/>
  </w:font>
  <w:font w:name="DotumChe">
    <w:altName w:val="Malgun Gothic"/>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5" w:type="pct"/>
      <w:tblBorders>
        <w:top w:val="single" w:sz="4" w:space="0" w:color="auto"/>
      </w:tblBorders>
      <w:tblLook w:val="01E0" w:firstRow="1" w:lastRow="1" w:firstColumn="1" w:lastColumn="1" w:noHBand="0" w:noVBand="0"/>
    </w:tblPr>
    <w:tblGrid>
      <w:gridCol w:w="2927"/>
      <w:gridCol w:w="2850"/>
      <w:gridCol w:w="2537"/>
    </w:tblGrid>
    <w:tr w:rsidR="000C1FF4" w:rsidTr="0075012D">
      <w:trPr>
        <w:trHeight w:val="257"/>
      </w:trPr>
      <w:tc>
        <w:tcPr>
          <w:tcW w:w="1760" w:type="pct"/>
        </w:tcPr>
        <w:p w:rsidR="000C1FF4" w:rsidRDefault="000C1FF4" w:rsidP="0075012D">
          <w:pPr>
            <w:pStyle w:val="aa"/>
          </w:pPr>
          <w:r>
            <w:fldChar w:fldCharType="begin"/>
          </w:r>
          <w:r>
            <w:instrText xml:space="preserve"> TIME \@ "yyyy-M-d" </w:instrText>
          </w:r>
          <w:r>
            <w:fldChar w:fldCharType="separate"/>
          </w:r>
          <w:r>
            <w:rPr>
              <w:noProof/>
            </w:rPr>
            <w:t>2023-4-12</w:t>
          </w:r>
          <w:r>
            <w:rPr>
              <w:noProof/>
            </w:rPr>
            <w:fldChar w:fldCharType="end"/>
          </w:r>
        </w:p>
      </w:tc>
      <w:tc>
        <w:tcPr>
          <w:tcW w:w="1714" w:type="pct"/>
        </w:tcPr>
        <w:p w:rsidR="000C1FF4" w:rsidRDefault="000C1FF4">
          <w:pPr>
            <w:pStyle w:val="aa"/>
          </w:pPr>
          <w:r>
            <w:rPr>
              <w:rFonts w:hint="eastAsia"/>
            </w:rPr>
            <w:t>华为保密信息</w:t>
          </w:r>
          <w:r>
            <w:rPr>
              <w:rFonts w:hint="eastAsia"/>
            </w:rPr>
            <w:t>,</w:t>
          </w:r>
          <w:r>
            <w:rPr>
              <w:rFonts w:hint="eastAsia"/>
            </w:rPr>
            <w:t>未经授权禁止扩散</w:t>
          </w:r>
        </w:p>
      </w:tc>
      <w:tc>
        <w:tcPr>
          <w:tcW w:w="1526" w:type="pct"/>
        </w:tcPr>
        <w:p w:rsidR="000C1FF4" w:rsidRDefault="000C1FF4">
          <w:pPr>
            <w:pStyle w:val="aa"/>
            <w:ind w:firstLine="360"/>
            <w:jc w:val="right"/>
          </w:pPr>
          <w:r>
            <w:rPr>
              <w:rFonts w:hint="eastAsia"/>
            </w:rPr>
            <w:t>第</w:t>
          </w:r>
          <w:r>
            <w:fldChar w:fldCharType="begin"/>
          </w:r>
          <w:r>
            <w:instrText>PAGE</w:instrText>
          </w:r>
          <w:r>
            <w:fldChar w:fldCharType="separate"/>
          </w:r>
          <w:r>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Pr>
              <w:noProof/>
            </w:rPr>
            <w:t>1</w:t>
          </w:r>
          <w:r>
            <w:rPr>
              <w:noProof/>
            </w:rPr>
            <w:fldChar w:fldCharType="end"/>
          </w:r>
          <w:r>
            <w:rPr>
              <w:rFonts w:hint="eastAsia"/>
            </w:rPr>
            <w:t>页</w:t>
          </w:r>
        </w:p>
      </w:tc>
    </w:tr>
  </w:tbl>
  <w:p w:rsidR="000C1FF4" w:rsidRDefault="000C1FF4">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6B6" w:rsidRDefault="00EA06B6">
      <w:r>
        <w:separator/>
      </w:r>
    </w:p>
  </w:footnote>
  <w:footnote w:type="continuationSeparator" w:id="0">
    <w:p w:rsidR="00EA06B6" w:rsidRDefault="00EA0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0C1FF4">
      <w:trPr>
        <w:cantSplit/>
        <w:trHeight w:hRule="exact" w:val="782"/>
      </w:trPr>
      <w:tc>
        <w:tcPr>
          <w:tcW w:w="500" w:type="pct"/>
        </w:tcPr>
        <w:p w:rsidR="000C1FF4" w:rsidRDefault="000C1FF4">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0C1FF4" w:rsidRPr="00780144" w:rsidRDefault="000C1FF4"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0C1FF4" w:rsidRPr="00780144" w:rsidRDefault="000C1FF4" w:rsidP="00775BB5">
          <w:pPr>
            <w:pStyle w:val="ab"/>
            <w:ind w:firstLineChars="350" w:firstLine="630"/>
            <w:rPr>
              <w:rFonts w:ascii="宋体" w:hAnsi="宋体"/>
            </w:rPr>
          </w:pPr>
          <w:r w:rsidRPr="00780144">
            <w:rPr>
              <w:rFonts w:ascii="宋体" w:hAnsi="宋体" w:hint="eastAsia"/>
            </w:rPr>
            <w:t>文档密级</w:t>
          </w:r>
        </w:p>
      </w:tc>
    </w:tr>
  </w:tbl>
  <w:p w:rsidR="000C1FF4" w:rsidRDefault="000C1FF4">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FF4" w:rsidRDefault="000C1FF4">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0"/>
  </w:num>
  <w:num w:numId="2">
    <w:abstractNumId w:val="10"/>
  </w:num>
  <w:num w:numId="3">
    <w:abstractNumId w:val="10"/>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0"/>
  </w:num>
  <w:num w:numId="8">
    <w:abstractNumId w:val="10"/>
  </w:num>
  <w:num w:numId="9">
    <w:abstractNumId w:val="10"/>
  </w:num>
  <w:num w:numId="10">
    <w:abstractNumId w:val="2"/>
  </w:num>
  <w:num w:numId="11">
    <w:abstractNumId w:val="2"/>
  </w:num>
  <w:num w:numId="12">
    <w:abstractNumId w:val="2"/>
  </w:num>
  <w:num w:numId="13">
    <w:abstractNumId w:val="4"/>
  </w:num>
  <w:num w:numId="14">
    <w:abstractNumId w:val="5"/>
  </w:num>
  <w:num w:numId="15">
    <w:abstractNumId w:val="0"/>
  </w:num>
  <w:num w:numId="16">
    <w:abstractNumId w:val="3"/>
  </w:num>
  <w:num w:numId="17">
    <w:abstractNumId w:val="7"/>
  </w:num>
  <w:num w:numId="18">
    <w:abstractNumId w:val="7"/>
  </w:num>
  <w:num w:numId="19">
    <w:abstractNumId w:val="7"/>
  </w:num>
  <w:num w:numId="20">
    <w:abstractNumId w:val="11"/>
  </w:num>
  <w:num w:numId="21">
    <w:abstractNumId w:val="11"/>
  </w:num>
  <w:num w:numId="22">
    <w:abstractNumId w:val="11"/>
  </w:num>
  <w:num w:numId="23">
    <w:abstractNumId w:val="11"/>
  </w:num>
  <w:num w:numId="24">
    <w:abstractNumId w:val="7"/>
  </w:num>
  <w:num w:numId="25">
    <w:abstractNumId w:val="7"/>
  </w:num>
  <w:num w:numId="26">
    <w:abstractNumId w:val="11"/>
  </w:num>
  <w:num w:numId="27">
    <w:abstractNumId w:val="11"/>
  </w:num>
  <w:num w:numId="28">
    <w:abstractNumId w:val="11"/>
  </w:num>
  <w:num w:numId="29">
    <w:abstractNumId w:val="1"/>
  </w:num>
  <w:num w:numId="30">
    <w:abstractNumId w:val="7"/>
  </w:num>
  <w:num w:numId="31">
    <w:abstractNumId w:val="7"/>
  </w:num>
  <w:num w:numId="32">
    <w:abstractNumId w:val="11"/>
  </w:num>
  <w:num w:numId="33">
    <w:abstractNumId w:val="9"/>
  </w:num>
  <w:num w:numId="34">
    <w:abstractNumId w:val="9"/>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059B3"/>
    <w:rsid w:val="00017D13"/>
    <w:rsid w:val="00026589"/>
    <w:rsid w:val="0003529E"/>
    <w:rsid w:val="00035469"/>
    <w:rsid w:val="0004105B"/>
    <w:rsid w:val="000505B3"/>
    <w:rsid w:val="00057698"/>
    <w:rsid w:val="000651C0"/>
    <w:rsid w:val="00075F19"/>
    <w:rsid w:val="00086B87"/>
    <w:rsid w:val="000955C9"/>
    <w:rsid w:val="00096670"/>
    <w:rsid w:val="000A0C96"/>
    <w:rsid w:val="000A0DC7"/>
    <w:rsid w:val="000A1F68"/>
    <w:rsid w:val="000B40C5"/>
    <w:rsid w:val="000B7EB5"/>
    <w:rsid w:val="000C1FF4"/>
    <w:rsid w:val="000C2E65"/>
    <w:rsid w:val="000E1B55"/>
    <w:rsid w:val="001023C3"/>
    <w:rsid w:val="0011311C"/>
    <w:rsid w:val="0012175A"/>
    <w:rsid w:val="001220E0"/>
    <w:rsid w:val="00135B1D"/>
    <w:rsid w:val="00151D87"/>
    <w:rsid w:val="00152B8F"/>
    <w:rsid w:val="001647C0"/>
    <w:rsid w:val="00165225"/>
    <w:rsid w:val="001704E6"/>
    <w:rsid w:val="001726D6"/>
    <w:rsid w:val="00176F81"/>
    <w:rsid w:val="00192737"/>
    <w:rsid w:val="001B7A9E"/>
    <w:rsid w:val="001D442B"/>
    <w:rsid w:val="001D55B2"/>
    <w:rsid w:val="001F101A"/>
    <w:rsid w:val="001F2AED"/>
    <w:rsid w:val="00201646"/>
    <w:rsid w:val="00203CFE"/>
    <w:rsid w:val="00213111"/>
    <w:rsid w:val="00236174"/>
    <w:rsid w:val="00236E91"/>
    <w:rsid w:val="00244317"/>
    <w:rsid w:val="0026714B"/>
    <w:rsid w:val="00270203"/>
    <w:rsid w:val="002838CD"/>
    <w:rsid w:val="002973DF"/>
    <w:rsid w:val="002A2088"/>
    <w:rsid w:val="002A3465"/>
    <w:rsid w:val="002A697C"/>
    <w:rsid w:val="002B529F"/>
    <w:rsid w:val="002C51DD"/>
    <w:rsid w:val="002E4E64"/>
    <w:rsid w:val="003042A4"/>
    <w:rsid w:val="003055E4"/>
    <w:rsid w:val="00307760"/>
    <w:rsid w:val="00307FDE"/>
    <w:rsid w:val="00310AEC"/>
    <w:rsid w:val="00313B9E"/>
    <w:rsid w:val="00322719"/>
    <w:rsid w:val="00337B64"/>
    <w:rsid w:val="00355CF5"/>
    <w:rsid w:val="0036306A"/>
    <w:rsid w:val="0038096B"/>
    <w:rsid w:val="003828C8"/>
    <w:rsid w:val="003D0092"/>
    <w:rsid w:val="003D69C7"/>
    <w:rsid w:val="003F7DBF"/>
    <w:rsid w:val="00425F62"/>
    <w:rsid w:val="0044744C"/>
    <w:rsid w:val="00461DC0"/>
    <w:rsid w:val="0046327E"/>
    <w:rsid w:val="004638A6"/>
    <w:rsid w:val="00476514"/>
    <w:rsid w:val="00476B49"/>
    <w:rsid w:val="00483CA1"/>
    <w:rsid w:val="004A0BF2"/>
    <w:rsid w:val="004B2816"/>
    <w:rsid w:val="004C0C49"/>
    <w:rsid w:val="004C14FD"/>
    <w:rsid w:val="004C2703"/>
    <w:rsid w:val="004D1CD8"/>
    <w:rsid w:val="004D4504"/>
    <w:rsid w:val="004D6BB6"/>
    <w:rsid w:val="004D7450"/>
    <w:rsid w:val="004E3072"/>
    <w:rsid w:val="004E45D6"/>
    <w:rsid w:val="00502D7C"/>
    <w:rsid w:val="00517131"/>
    <w:rsid w:val="00521ABD"/>
    <w:rsid w:val="0052233A"/>
    <w:rsid w:val="005375C5"/>
    <w:rsid w:val="005404E0"/>
    <w:rsid w:val="0055347A"/>
    <w:rsid w:val="005919CA"/>
    <w:rsid w:val="005A1DF1"/>
    <w:rsid w:val="005D0B8D"/>
    <w:rsid w:val="005D4CA4"/>
    <w:rsid w:val="005D74FD"/>
    <w:rsid w:val="005E31CB"/>
    <w:rsid w:val="005E37FD"/>
    <w:rsid w:val="005F084B"/>
    <w:rsid w:val="00634265"/>
    <w:rsid w:val="00650CBD"/>
    <w:rsid w:val="006638E5"/>
    <w:rsid w:val="00667A23"/>
    <w:rsid w:val="00684546"/>
    <w:rsid w:val="0069106A"/>
    <w:rsid w:val="00696940"/>
    <w:rsid w:val="00697D9E"/>
    <w:rsid w:val="006A364A"/>
    <w:rsid w:val="006C36AE"/>
    <w:rsid w:val="006D6C23"/>
    <w:rsid w:val="006F0BBB"/>
    <w:rsid w:val="006F1F9C"/>
    <w:rsid w:val="006F3329"/>
    <w:rsid w:val="00710B50"/>
    <w:rsid w:val="00713ED8"/>
    <w:rsid w:val="007162BA"/>
    <w:rsid w:val="0073733F"/>
    <w:rsid w:val="00740305"/>
    <w:rsid w:val="0075012D"/>
    <w:rsid w:val="00760135"/>
    <w:rsid w:val="00763922"/>
    <w:rsid w:val="00772674"/>
    <w:rsid w:val="00775BB5"/>
    <w:rsid w:val="00780144"/>
    <w:rsid w:val="007809AA"/>
    <w:rsid w:val="00784443"/>
    <w:rsid w:val="007B13DC"/>
    <w:rsid w:val="007B1998"/>
    <w:rsid w:val="007B221E"/>
    <w:rsid w:val="007B2C87"/>
    <w:rsid w:val="007B7FC6"/>
    <w:rsid w:val="007C44E7"/>
    <w:rsid w:val="007C60BF"/>
    <w:rsid w:val="007D0C41"/>
    <w:rsid w:val="007D0DE1"/>
    <w:rsid w:val="007F100E"/>
    <w:rsid w:val="007F2007"/>
    <w:rsid w:val="00806883"/>
    <w:rsid w:val="00817AFA"/>
    <w:rsid w:val="008300D6"/>
    <w:rsid w:val="008532E5"/>
    <w:rsid w:val="00865B68"/>
    <w:rsid w:val="00874A5C"/>
    <w:rsid w:val="0087715D"/>
    <w:rsid w:val="008A14AF"/>
    <w:rsid w:val="008A6571"/>
    <w:rsid w:val="008B1531"/>
    <w:rsid w:val="008B30F6"/>
    <w:rsid w:val="008B433B"/>
    <w:rsid w:val="008C71E4"/>
    <w:rsid w:val="008D034B"/>
    <w:rsid w:val="008D22BF"/>
    <w:rsid w:val="008F214A"/>
    <w:rsid w:val="008F2180"/>
    <w:rsid w:val="008F5B57"/>
    <w:rsid w:val="00913457"/>
    <w:rsid w:val="00913D24"/>
    <w:rsid w:val="00930E52"/>
    <w:rsid w:val="00964183"/>
    <w:rsid w:val="00964D69"/>
    <w:rsid w:val="00972D00"/>
    <w:rsid w:val="00975D7D"/>
    <w:rsid w:val="0098795C"/>
    <w:rsid w:val="009935A2"/>
    <w:rsid w:val="00995B76"/>
    <w:rsid w:val="009A5D4D"/>
    <w:rsid w:val="009A69EF"/>
    <w:rsid w:val="009A6D37"/>
    <w:rsid w:val="009A7337"/>
    <w:rsid w:val="009B7F95"/>
    <w:rsid w:val="009C6B23"/>
    <w:rsid w:val="00A006EE"/>
    <w:rsid w:val="00A12BC9"/>
    <w:rsid w:val="00A13754"/>
    <w:rsid w:val="00A26652"/>
    <w:rsid w:val="00A37C23"/>
    <w:rsid w:val="00A47B45"/>
    <w:rsid w:val="00A51AF3"/>
    <w:rsid w:val="00AA5B1C"/>
    <w:rsid w:val="00AB1BF9"/>
    <w:rsid w:val="00AC0F5F"/>
    <w:rsid w:val="00AD071B"/>
    <w:rsid w:val="00AD5729"/>
    <w:rsid w:val="00AF091A"/>
    <w:rsid w:val="00AF0BCB"/>
    <w:rsid w:val="00AF65EB"/>
    <w:rsid w:val="00B04610"/>
    <w:rsid w:val="00B151D9"/>
    <w:rsid w:val="00B5719E"/>
    <w:rsid w:val="00B60944"/>
    <w:rsid w:val="00B70391"/>
    <w:rsid w:val="00B85924"/>
    <w:rsid w:val="00BA2759"/>
    <w:rsid w:val="00BA4D55"/>
    <w:rsid w:val="00BA7744"/>
    <w:rsid w:val="00BD2A82"/>
    <w:rsid w:val="00BE0884"/>
    <w:rsid w:val="00BE574D"/>
    <w:rsid w:val="00BF7DB7"/>
    <w:rsid w:val="00C011EC"/>
    <w:rsid w:val="00C035DD"/>
    <w:rsid w:val="00C04A70"/>
    <w:rsid w:val="00C055AA"/>
    <w:rsid w:val="00C10201"/>
    <w:rsid w:val="00C1171B"/>
    <w:rsid w:val="00C25F36"/>
    <w:rsid w:val="00C300B3"/>
    <w:rsid w:val="00C36078"/>
    <w:rsid w:val="00C369A4"/>
    <w:rsid w:val="00C52503"/>
    <w:rsid w:val="00C53AFA"/>
    <w:rsid w:val="00C63A19"/>
    <w:rsid w:val="00C730BC"/>
    <w:rsid w:val="00CA5075"/>
    <w:rsid w:val="00CD67BF"/>
    <w:rsid w:val="00CF234B"/>
    <w:rsid w:val="00CF431C"/>
    <w:rsid w:val="00D12623"/>
    <w:rsid w:val="00D13A2B"/>
    <w:rsid w:val="00D16C4C"/>
    <w:rsid w:val="00D16DE6"/>
    <w:rsid w:val="00D17606"/>
    <w:rsid w:val="00D34F5A"/>
    <w:rsid w:val="00D3756F"/>
    <w:rsid w:val="00D37B79"/>
    <w:rsid w:val="00D40CE0"/>
    <w:rsid w:val="00D45FBD"/>
    <w:rsid w:val="00D57549"/>
    <w:rsid w:val="00D615F6"/>
    <w:rsid w:val="00D62538"/>
    <w:rsid w:val="00D746B8"/>
    <w:rsid w:val="00D85BC6"/>
    <w:rsid w:val="00D87114"/>
    <w:rsid w:val="00DB226C"/>
    <w:rsid w:val="00DD054C"/>
    <w:rsid w:val="00DE15A5"/>
    <w:rsid w:val="00DE6070"/>
    <w:rsid w:val="00DF3C80"/>
    <w:rsid w:val="00E03D21"/>
    <w:rsid w:val="00E074C6"/>
    <w:rsid w:val="00E15BA7"/>
    <w:rsid w:val="00E358B4"/>
    <w:rsid w:val="00E36E5B"/>
    <w:rsid w:val="00E40F79"/>
    <w:rsid w:val="00E502D1"/>
    <w:rsid w:val="00E61D53"/>
    <w:rsid w:val="00E85585"/>
    <w:rsid w:val="00E9213E"/>
    <w:rsid w:val="00E93F42"/>
    <w:rsid w:val="00E95E69"/>
    <w:rsid w:val="00EA06B6"/>
    <w:rsid w:val="00EA0DF3"/>
    <w:rsid w:val="00EA1326"/>
    <w:rsid w:val="00EB69E3"/>
    <w:rsid w:val="00EC6138"/>
    <w:rsid w:val="00EE2438"/>
    <w:rsid w:val="00EE290A"/>
    <w:rsid w:val="00EE36C4"/>
    <w:rsid w:val="00EE4514"/>
    <w:rsid w:val="00EE58DB"/>
    <w:rsid w:val="00EE6A5F"/>
    <w:rsid w:val="00EF294A"/>
    <w:rsid w:val="00F046BD"/>
    <w:rsid w:val="00F1273A"/>
    <w:rsid w:val="00F22601"/>
    <w:rsid w:val="00F22883"/>
    <w:rsid w:val="00F270DB"/>
    <w:rsid w:val="00F332E0"/>
    <w:rsid w:val="00F36AEA"/>
    <w:rsid w:val="00F458A8"/>
    <w:rsid w:val="00F73CB9"/>
    <w:rsid w:val="00F81F2C"/>
    <w:rsid w:val="00FA3E8D"/>
    <w:rsid w:val="00FA7C51"/>
    <w:rsid w:val="00FB04F8"/>
    <w:rsid w:val="00FB06B0"/>
    <w:rsid w:val="00FB300A"/>
    <w:rsid w:val="00FB6DE6"/>
    <w:rsid w:val="00FC25A9"/>
    <w:rsid w:val="00FD52B5"/>
    <w:rsid w:val="00FD590C"/>
    <w:rsid w:val="00FE1EE7"/>
    <w:rsid w:val="00FF6B5E"/>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2D93E"/>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39AE-97CC-4305-9192-9F0110E7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Template>
  <TotalTime>34924</TotalTime>
  <Pages>12</Pages>
  <Words>1533</Words>
  <Characters>8742</Characters>
  <Application>Microsoft Office Word</Application>
  <DocSecurity>0</DocSecurity>
  <Lines>72</Lines>
  <Paragraphs>20</Paragraphs>
  <ScaleCrop>false</ScaleCrop>
  <Company>Huawei Technologies Co.,Ltd.</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pugejing</dc:creator>
  <cp:keywords/>
  <dc:description/>
  <cp:lastModifiedBy>pugejing</cp:lastModifiedBy>
  <cp:revision>11</cp:revision>
  <dcterms:created xsi:type="dcterms:W3CDTF">2019-07-19T03:06:00Z</dcterms:created>
  <dcterms:modified xsi:type="dcterms:W3CDTF">2023-05-06T10:00:00Z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(3)Qhslo6ywjnaEB4/UmXIQ9hv2H2ictO/+BJuHOfPu3EgmmHxkPyrrMJoxn04H9wgBFVRkHwb5
HXwjXu23o9LF3G/b2vaICwBBYI4zVXKoSZ8jl55ZNeDkRnj9EmPKW3ghKnw7R6krhb924/ab
Wj7ZmLxnZ90/hk6qacAkS5160LRvdgJPhENanrnT6I+Tsvpgxs2FKc9ks+T4wCAxebWtgWcA
LI5wy/P0jtLr7TDNX6</vt:lpwstr>
  </property>
  <property fmtid="{D5CDD505-2E9C-101B-9397-08002B2CF9AE}" pid="7" name="_2015_ms_pID_7253431">
    <vt:lpwstr>I439zVKOqo1sEA259MK+fwFOpjjF6mDyjqedV6CK+dqjflrp0Mhi/B
Tb8kJqlcdMGO6YoNgBi8BmIiiJIjMTy/Q2YQGGWu2F8HGN6LG3R5+p0PPO/8vqSM7/ICv5Gf
cxaKQgGeriHMObxGUdNzHLOJeS06E6r9HnfW43No8yJXolBBUdM4Olt6YpzAnxaNsFlgF1oj
f41dthKhEeNwN15Q9jbdEG0Dj3sQVaRhwNcT</vt:lpwstr>
  </property>
  <property fmtid="{D5CDD505-2E9C-101B-9397-08002B2CF9AE}" pid="8" name="_2015_ms_pID_7253432">
    <vt:lpwstr>sQ==</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