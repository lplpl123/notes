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BD" w:rsidRDefault="004C13BD" w:rsidP="00775BB5">
      <w:pPr>
        <w:spacing w:line="240" w:lineRule="auto"/>
      </w:pPr>
      <w:r>
        <w:rPr>
          <w:rFonts w:hint="eastAsia"/>
        </w:rPr>
        <w:t>又不是我负责这个项目，现在变成这个样子我管不了什么</w:t>
      </w:r>
    </w:p>
    <w:p w:rsidR="004C13BD" w:rsidRDefault="004C13BD" w:rsidP="00775BB5">
      <w:pPr>
        <w:spacing w:line="240" w:lineRule="auto"/>
      </w:pPr>
      <w:r>
        <w:rPr>
          <w:rFonts w:hint="eastAsia"/>
        </w:rPr>
        <w:t>如果是我来管的话</w:t>
      </w:r>
    </w:p>
    <w:p w:rsidR="004C13BD" w:rsidRDefault="004C13BD" w:rsidP="00775BB5">
      <w:pPr>
        <w:spacing w:line="240" w:lineRule="auto"/>
      </w:pPr>
      <w:r>
        <w:rPr>
          <w:rFonts w:hint="eastAsia"/>
        </w:rPr>
        <w:t>我一定会了解到整个项目的结构是怎么样的</w:t>
      </w:r>
    </w:p>
    <w:p w:rsidR="004C13BD" w:rsidRDefault="004C13BD" w:rsidP="00775BB5">
      <w:pPr>
        <w:spacing w:line="240" w:lineRule="auto"/>
      </w:pPr>
      <w:r>
        <w:rPr>
          <w:rFonts w:hint="eastAsia"/>
        </w:rPr>
        <w:t>但是华为的项目实在是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垃圾了，我都懒得去了解了</w:t>
      </w:r>
    </w:p>
    <w:p w:rsidR="004C13BD" w:rsidRDefault="004C13BD" w:rsidP="00775BB5">
      <w:pPr>
        <w:spacing w:line="240" w:lineRule="auto"/>
        <w:rPr>
          <w:rFonts w:hint="eastAsia"/>
        </w:rPr>
      </w:pPr>
      <w:r>
        <w:rPr>
          <w:rFonts w:hint="eastAsia"/>
        </w:rPr>
        <w:t>我可能就不会内部人员部署，直接找</w:t>
      </w:r>
      <w:proofErr w:type="spellStart"/>
      <w:r>
        <w:rPr>
          <w:rFonts w:hint="eastAsia"/>
        </w:rPr>
        <w:t>hcso</w:t>
      </w:r>
      <w:proofErr w:type="spellEnd"/>
      <w:r>
        <w:rPr>
          <w:rFonts w:hint="eastAsia"/>
        </w:rPr>
        <w:t>部署的要几个人过来</w:t>
      </w:r>
    </w:p>
    <w:p w:rsidR="004C13BD" w:rsidRDefault="004C13BD" w:rsidP="00775BB5">
      <w:pPr>
        <w:spacing w:line="240" w:lineRule="auto"/>
      </w:pPr>
    </w:p>
    <w:p w:rsidR="00152B8F" w:rsidRDefault="004C13BD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96</w:t>
      </w:r>
      <w:bookmarkStart w:id="0" w:name="_GoBack"/>
      <w:bookmarkEnd w:id="0"/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F49" w:rsidRDefault="00F30F49">
      <w:r>
        <w:separator/>
      </w:r>
    </w:p>
  </w:endnote>
  <w:endnote w:type="continuationSeparator" w:id="0">
    <w:p w:rsidR="00F30F49" w:rsidRDefault="00F3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C13BD">
            <w:rPr>
              <w:noProof/>
            </w:rPr>
            <w:t>2023-3-24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F49" w:rsidRDefault="00F30F49">
      <w:r>
        <w:separator/>
      </w:r>
    </w:p>
  </w:footnote>
  <w:footnote w:type="continuationSeparator" w:id="0">
    <w:p w:rsidR="00F30F49" w:rsidRDefault="00F3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4C13BD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30F49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0C574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202CA-4931-455F-BD26-E71E511F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(3)dWcVwPDLGnQyFe9Y29irkF4M955ZmdQ94nEITWJ11PaPenm3qPiEDwP0vAcDkya+QgJbxQI0
jdlfqDsAFc1LC4M5uOCczRpYDTY/nSK6b4U5/GL9q735V8gKVD9ASL4479nXUZ0SwJp+bK/5
udwXza3T7SMS9Sdj9fYZaJVGw6LS/4ozpj2w5PvqPDHVUUHVE/mpbo6fHyvBHrLp2wtWD8IL
giVAQ91sT9mX6+YJRv</vt:lpwstr>
  </property>
  <property fmtid="{D5CDD505-2E9C-101B-9397-08002B2CF9AE}" pid="7" name="_2015_ms_pID_7253431">
    <vt:lpwstr>3Rx+tofGhvK6aS8SpN2BmwnO56tvPR1bHiUkUdEfJgoo4BSSwFKJ0K
0kxjkmTeRYEC7XFE37FATpSO9yKueK2L/ewYQTuazjq3/rLs1NOBYT9m4w/gkgTS/0EkmNB/
w+pFIrbt0v7h1qRP1DpO0u3/dKsFSVvYcdkZIxwJ5jBdZYJr0zd0/fNnKiLDJLSxolbatwsO
5BTSMgEEzZ4fi7rnCTzxC6tgLancpNYp1kkk</vt:lpwstr>
  </property>
  <property fmtid="{D5CDD505-2E9C-101B-9397-08002B2CF9AE}" pid="8" name="_2015_ms_pID_7253432">
    <vt:lpwstr>Aw==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