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DD" w:rsidRDefault="006C05DD" w:rsidP="00775BB5">
      <w:pPr>
        <w:spacing w:line="240" w:lineRule="auto"/>
      </w:pPr>
      <w:r>
        <w:rPr>
          <w:rFonts w:hint="eastAsia"/>
        </w:rPr>
        <w:t>他们不想部署还在部署，我是不知道应该怎么办了</w:t>
      </w:r>
    </w:p>
    <w:p w:rsidR="00BF2E36" w:rsidRDefault="00BF2E36" w:rsidP="00775BB5">
      <w:pPr>
        <w:spacing w:line="240" w:lineRule="auto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askopenfilename</w:t>
      </w:r>
      <w:proofErr w:type="spellEnd"/>
      <w:r>
        <w:rPr>
          <w:rFonts w:hint="eastAsia"/>
        </w:rPr>
        <w:t>是获取到文件的路径</w:t>
      </w:r>
    </w:p>
    <w:p w:rsidR="00BF2E36" w:rsidRDefault="00BF2E36" w:rsidP="00775BB5">
      <w:pPr>
        <w:spacing w:line="240" w:lineRule="auto"/>
      </w:pPr>
      <w:r>
        <w:rPr>
          <w:rFonts w:hint="eastAsia"/>
        </w:rPr>
        <w:t>看看我的世界这个游戏的代码</w:t>
      </w:r>
    </w:p>
    <w:p w:rsidR="00C33826" w:rsidRDefault="00C33826" w:rsidP="00775BB5">
      <w:pPr>
        <w:spacing w:line="240" w:lineRule="auto"/>
      </w:pPr>
      <w:r>
        <w:rPr>
          <w:rFonts w:hint="eastAsia"/>
        </w:rPr>
        <w:t>我这种真的不像其他企业的那样，有多少功能是要实现的，我这种产品做出来以后，基本就</w:t>
      </w:r>
      <w:r>
        <w:rPr>
          <w:rFonts w:hint="eastAsia"/>
        </w:rPr>
        <w:t>ok</w:t>
      </w:r>
      <w:r>
        <w:rPr>
          <w:rFonts w:hint="eastAsia"/>
        </w:rPr>
        <w:t>了，没有其他的功能了</w:t>
      </w:r>
    </w:p>
    <w:p w:rsidR="00C33826" w:rsidRDefault="00C33826" w:rsidP="00775BB5">
      <w:pPr>
        <w:spacing w:line="240" w:lineRule="auto"/>
      </w:pPr>
      <w:r>
        <w:rPr>
          <w:rFonts w:hint="eastAsia"/>
        </w:rPr>
        <w:t>打败</w:t>
      </w:r>
      <w:r w:rsidR="00C425A6">
        <w:rPr>
          <w:rFonts w:hint="eastAsia"/>
        </w:rPr>
        <w:t>竞争者的唯一方式：</w:t>
      </w:r>
    </w:p>
    <w:p w:rsidR="00C425A6" w:rsidRDefault="00C425A6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不断优化</w:t>
      </w:r>
    </w:p>
    <w:p w:rsidR="00C425A6" w:rsidRDefault="00C425A6" w:rsidP="00775BB5">
      <w:pPr>
        <w:spacing w:line="240" w:lineRule="auto"/>
      </w:pPr>
      <w:r>
        <w:rPr>
          <w:rFonts w:hint="eastAsia"/>
        </w:rPr>
        <w:t>哇塞，真的牛啊，我都不得不佩服自己的想法</w:t>
      </w:r>
    </w:p>
    <w:p w:rsidR="00C425A6" w:rsidRDefault="00C425A6" w:rsidP="00775BB5">
      <w:pPr>
        <w:spacing w:line="240" w:lineRule="auto"/>
      </w:pPr>
      <w:r>
        <w:rPr>
          <w:rFonts w:hint="eastAsia"/>
        </w:rPr>
        <w:t>今天加个班，完成自己的这个想法，</w:t>
      </w:r>
      <w:proofErr w:type="gramStart"/>
      <w:r>
        <w:rPr>
          <w:rFonts w:hint="eastAsia"/>
        </w:rPr>
        <w:t>不断不断</w:t>
      </w:r>
      <w:proofErr w:type="gramEnd"/>
      <w:r>
        <w:rPr>
          <w:rFonts w:hint="eastAsia"/>
        </w:rPr>
        <w:t>地去推</w:t>
      </w:r>
    </w:p>
    <w:p w:rsidR="00835FF2" w:rsidRDefault="00835FF2" w:rsidP="00775BB5">
      <w:pPr>
        <w:spacing w:line="240" w:lineRule="auto"/>
      </w:pPr>
      <w:r>
        <w:rPr>
          <w:rFonts w:hint="eastAsia"/>
        </w:rPr>
        <w:t>反正是我需要什么功能，我就会去学习</w:t>
      </w:r>
    </w:p>
    <w:p w:rsidR="00835FF2" w:rsidRDefault="00835FF2" w:rsidP="00775BB5">
      <w:pPr>
        <w:spacing w:line="240" w:lineRule="auto"/>
      </w:pPr>
      <w:r>
        <w:rPr>
          <w:rFonts w:hint="eastAsia"/>
        </w:rPr>
        <w:t>即使项目没有什么进展也没关系，因为我可以学到更多的东西</w:t>
      </w:r>
    </w:p>
    <w:p w:rsidR="00835FF2" w:rsidRDefault="00835FF2" w:rsidP="00775BB5">
      <w:pPr>
        <w:spacing w:line="240" w:lineRule="auto"/>
      </w:pPr>
      <w:r>
        <w:rPr>
          <w:rFonts w:hint="eastAsia"/>
        </w:rPr>
        <w:t>现在很多</w:t>
      </w:r>
      <w:r>
        <w:rPr>
          <w:rFonts w:hint="eastAsia"/>
        </w:rPr>
        <w:t>app</w:t>
      </w:r>
      <w:r>
        <w:rPr>
          <w:rFonts w:hint="eastAsia"/>
        </w:rPr>
        <w:t>都是能用就行，都是没人优化的，国内的这种程序和国外的真的完全不一样</w:t>
      </w:r>
    </w:p>
    <w:p w:rsidR="00C512A6" w:rsidRDefault="00C512A6" w:rsidP="00775BB5">
      <w:pPr>
        <w:spacing w:line="240" w:lineRule="auto"/>
      </w:pPr>
      <w:r>
        <w:rPr>
          <w:rFonts w:hint="eastAsia"/>
        </w:rPr>
        <w:t>接球这种变相完全就是原地炒菜，对于防守人一点侵略性都没有，至少你要做一下变相，对面要害怕一下的，这样才对</w:t>
      </w:r>
    </w:p>
    <w:p w:rsidR="00C512A6" w:rsidRDefault="00C512A6" w:rsidP="00775BB5">
      <w:pPr>
        <w:spacing w:line="240" w:lineRule="auto"/>
      </w:pPr>
      <w:r>
        <w:rPr>
          <w:rFonts w:hint="eastAsia"/>
        </w:rPr>
        <w:t>时间旅行问题，值得研究一下，自己画画棋布，然后自己走走</w:t>
      </w:r>
    </w:p>
    <w:p w:rsidR="00C512A6" w:rsidRDefault="00C512A6" w:rsidP="00775BB5">
      <w:pPr>
        <w:spacing w:line="240" w:lineRule="auto"/>
      </w:pPr>
      <w:r>
        <w:rPr>
          <w:rFonts w:hint="eastAsia"/>
        </w:rPr>
        <w:t>原来优化一个这个东西这么难</w:t>
      </w:r>
    </w:p>
    <w:p w:rsidR="00C512A6" w:rsidRDefault="00C512A6" w:rsidP="00775BB5">
      <w:pPr>
        <w:spacing w:line="240" w:lineRule="auto"/>
      </w:pPr>
      <w:r>
        <w:rPr>
          <w:rFonts w:hint="eastAsia"/>
        </w:rPr>
        <w:t>差不多要更新下知乎了</w:t>
      </w:r>
    </w:p>
    <w:p w:rsidR="00CD52DF" w:rsidRDefault="00CD52DF" w:rsidP="00775BB5">
      <w:pPr>
        <w:spacing w:line="240" w:lineRule="auto"/>
      </w:pPr>
      <w:r>
        <w:rPr>
          <w:rFonts w:hint="eastAsia"/>
        </w:rPr>
        <w:t>越催我越慢</w:t>
      </w:r>
    </w:p>
    <w:p w:rsidR="00CD52DF" w:rsidRDefault="00CD52DF" w:rsidP="00775BB5">
      <w:pPr>
        <w:spacing w:line="240" w:lineRule="auto"/>
      </w:pPr>
      <w:r>
        <w:rPr>
          <w:rFonts w:hint="eastAsia"/>
        </w:rPr>
        <w:t>只要是催我</w:t>
      </w:r>
      <w:r w:rsidR="00C6643C">
        <w:rPr>
          <w:rFonts w:hint="eastAsia"/>
        </w:rPr>
        <w:t>一次的，多等五分钟</w:t>
      </w:r>
    </w:p>
    <w:p w:rsidR="00C6643C" w:rsidRDefault="00C6643C" w:rsidP="00775BB5">
      <w:pPr>
        <w:spacing w:line="240" w:lineRule="auto"/>
      </w:pPr>
      <w:r>
        <w:rPr>
          <w:rFonts w:hint="eastAsia"/>
        </w:rPr>
        <w:t>这个功能感觉有点复杂嘛</w:t>
      </w:r>
    </w:p>
    <w:p w:rsidR="00744F9A" w:rsidRDefault="00744F9A" w:rsidP="00775BB5">
      <w:pPr>
        <w:spacing w:line="240" w:lineRule="auto"/>
      </w:pPr>
      <w:r>
        <w:rPr>
          <w:rFonts w:hint="eastAsia"/>
        </w:rPr>
        <w:t>意思是</w:t>
      </w:r>
      <w:r>
        <w:rPr>
          <w:rFonts w:hint="eastAsia"/>
        </w:rPr>
        <w:t>button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任何返回值</w:t>
      </w:r>
    </w:p>
    <w:p w:rsidR="00F6402C" w:rsidRDefault="00F6402C" w:rsidP="00775BB5">
      <w:pPr>
        <w:spacing w:line="240" w:lineRule="auto"/>
      </w:pPr>
      <w:r>
        <w:rPr>
          <w:rFonts w:hint="eastAsia"/>
        </w:rPr>
        <w:t>创作的东西太多了，我想简化一些</w:t>
      </w:r>
    </w:p>
    <w:p w:rsidR="00CF5AB4" w:rsidRDefault="00CF5AB4" w:rsidP="00775BB5">
      <w:pPr>
        <w:spacing w:line="240" w:lineRule="auto"/>
      </w:pPr>
      <w:r>
        <w:rPr>
          <w:rFonts w:hint="eastAsia"/>
        </w:rPr>
        <w:t>改一次，就</w:t>
      </w:r>
      <w:proofErr w:type="gramStart"/>
      <w:r>
        <w:rPr>
          <w:rFonts w:hint="eastAsia"/>
        </w:rPr>
        <w:t>改一段</w:t>
      </w:r>
      <w:proofErr w:type="gramEnd"/>
      <w:r>
        <w:rPr>
          <w:rFonts w:hint="eastAsia"/>
        </w:rPr>
        <w:t>话</w:t>
      </w:r>
    </w:p>
    <w:p w:rsidR="00C2741A" w:rsidRDefault="00437999" w:rsidP="00775BB5">
      <w:pPr>
        <w:spacing w:line="240" w:lineRule="auto"/>
      </w:pPr>
      <w:r>
        <w:rPr>
          <w:rFonts w:hint="eastAsia"/>
        </w:rPr>
        <w:t>可以说古人的五行比起元素周期表更加底层</w:t>
      </w:r>
    </w:p>
    <w:p w:rsidR="00437999" w:rsidRDefault="00437999" w:rsidP="00775BB5">
      <w:pPr>
        <w:spacing w:line="240" w:lineRule="auto"/>
      </w:pPr>
      <w:r>
        <w:rPr>
          <w:rFonts w:hint="eastAsia"/>
        </w:rPr>
        <w:t>既然这样的话</w:t>
      </w:r>
      <w:r w:rsidR="00B26A07">
        <w:rPr>
          <w:rFonts w:hint="eastAsia"/>
        </w:rPr>
        <w:t>，别找我</w:t>
      </w:r>
    </w:p>
    <w:p w:rsidR="00DF7C46" w:rsidRDefault="00DF7C46" w:rsidP="00775BB5">
      <w:pPr>
        <w:spacing w:line="240" w:lineRule="auto"/>
      </w:pPr>
      <w:r>
        <w:rPr>
          <w:rFonts w:hint="eastAsia"/>
        </w:rPr>
        <w:t>硅酸盐五行属土</w:t>
      </w:r>
    </w:p>
    <w:p w:rsidR="00DF7C46" w:rsidRDefault="00DF7C46" w:rsidP="00775BB5">
      <w:pPr>
        <w:spacing w:line="240" w:lineRule="auto"/>
      </w:pPr>
      <w:r>
        <w:rPr>
          <w:rFonts w:hint="eastAsia"/>
        </w:rPr>
        <w:t>感觉是五行是代表这种通性的</w:t>
      </w:r>
    </w:p>
    <w:p w:rsidR="006848F8" w:rsidRDefault="006848F8" w:rsidP="00775BB5">
      <w:pPr>
        <w:spacing w:line="240" w:lineRule="auto"/>
      </w:pPr>
      <w:r>
        <w:rPr>
          <w:rFonts w:hint="eastAsia"/>
        </w:rPr>
        <w:t>我会专注于做自己的事情</w:t>
      </w:r>
    </w:p>
    <w:p w:rsidR="006848F8" w:rsidRDefault="006848F8" w:rsidP="00775BB5">
      <w:pPr>
        <w:spacing w:line="240" w:lineRule="auto"/>
      </w:pPr>
      <w:r>
        <w:rPr>
          <w:rFonts w:hint="eastAsia"/>
        </w:rPr>
        <w:t>反正我差不多也要走了</w:t>
      </w:r>
    </w:p>
    <w:p w:rsidR="006848F8" w:rsidRDefault="006848F8" w:rsidP="00775BB5">
      <w:pPr>
        <w:spacing w:line="240" w:lineRule="auto"/>
      </w:pPr>
      <w:r>
        <w:rPr>
          <w:rFonts w:hint="eastAsia"/>
        </w:rPr>
        <w:t>我历来都不想干这些事情</w:t>
      </w:r>
    </w:p>
    <w:p w:rsidR="006848F8" w:rsidRDefault="006848F8" w:rsidP="00775BB5">
      <w:pPr>
        <w:spacing w:line="240" w:lineRule="auto"/>
      </w:pPr>
      <w:r>
        <w:rPr>
          <w:rFonts w:hint="eastAsia"/>
        </w:rPr>
        <w:t>遇到领导不打招呼怕什么，他都还不和我打招呼的</w:t>
      </w:r>
    </w:p>
    <w:p w:rsidR="001A238A" w:rsidRDefault="001A238A" w:rsidP="00775BB5">
      <w:pPr>
        <w:spacing w:line="240" w:lineRule="auto"/>
      </w:pPr>
      <w:r>
        <w:rPr>
          <w:rFonts w:hint="eastAsia"/>
        </w:rPr>
        <w:t>真的很难想啊</w:t>
      </w:r>
    </w:p>
    <w:p w:rsidR="005824DB" w:rsidRDefault="005824DB" w:rsidP="00775BB5">
      <w:pPr>
        <w:spacing w:line="240" w:lineRule="auto"/>
      </w:pPr>
      <w:r>
        <w:rPr>
          <w:rFonts w:hint="eastAsia"/>
        </w:rPr>
        <w:t>肯定不是由我去写一个事情，而是这个产生的</w:t>
      </w:r>
    </w:p>
    <w:p w:rsidR="005824DB" w:rsidRDefault="005824DB" w:rsidP="00775BB5">
      <w:pPr>
        <w:spacing w:line="240" w:lineRule="auto"/>
      </w:pPr>
      <w:r>
        <w:rPr>
          <w:rFonts w:hint="eastAsia"/>
        </w:rPr>
        <w:t>天机不可泄露，不能再想了</w:t>
      </w:r>
    </w:p>
    <w:p w:rsidR="00A025E5" w:rsidRDefault="00A025E5" w:rsidP="00775BB5">
      <w:pPr>
        <w:spacing w:line="240" w:lineRule="auto"/>
      </w:pPr>
      <w:r>
        <w:rPr>
          <w:rFonts w:hint="eastAsia"/>
        </w:rPr>
        <w:t>感觉没什么意思，这种工作环境、工作内容，我还是继续做我自己的事情吧</w:t>
      </w:r>
    </w:p>
    <w:p w:rsidR="00A025E5" w:rsidRDefault="00A025E5" w:rsidP="00775BB5">
      <w:pPr>
        <w:spacing w:line="240" w:lineRule="auto"/>
      </w:pPr>
      <w:r>
        <w:rPr>
          <w:rFonts w:hint="eastAsia"/>
        </w:rPr>
        <w:t>我既不会和他们搞关系，也不会把这个工作当成我的生命，因为我安装部署不来</w:t>
      </w:r>
    </w:p>
    <w:p w:rsidR="00C16AF6" w:rsidRDefault="00C16AF6" w:rsidP="00775BB5">
      <w:pPr>
        <w:spacing w:line="240" w:lineRule="auto"/>
      </w:pPr>
      <w:r>
        <w:rPr>
          <w:rFonts w:hint="eastAsia"/>
        </w:rPr>
        <w:t>管它的，慢慢来吧</w:t>
      </w:r>
    </w:p>
    <w:p w:rsidR="00C16AF6" w:rsidRDefault="00C16AF6" w:rsidP="00775BB5">
      <w:pPr>
        <w:spacing w:line="240" w:lineRule="auto"/>
      </w:pPr>
      <w:r>
        <w:rPr>
          <w:rFonts w:hint="eastAsia"/>
        </w:rPr>
        <w:t>反正在这个公司也没有人</w:t>
      </w:r>
      <w:r>
        <w:rPr>
          <w:rFonts w:hint="eastAsia"/>
        </w:rPr>
        <w:t>care</w:t>
      </w:r>
      <w:r>
        <w:rPr>
          <w:rFonts w:hint="eastAsia"/>
        </w:rPr>
        <w:t>我，所以无所谓</w:t>
      </w:r>
    </w:p>
    <w:p w:rsidR="004140BA" w:rsidRDefault="004140BA" w:rsidP="00775BB5">
      <w:pPr>
        <w:spacing w:line="240" w:lineRule="auto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输出的是什么</w:t>
      </w:r>
    </w:p>
    <w:p w:rsidR="00CB3C7B" w:rsidRDefault="00CB3C7B" w:rsidP="00775BB5">
      <w:pPr>
        <w:spacing w:line="240" w:lineRule="auto"/>
      </w:pPr>
      <w:r>
        <w:rPr>
          <w:rFonts w:hint="eastAsia"/>
        </w:rPr>
        <w:t>她不喜欢也没关系，因为我知道了原来很少有人喜欢这个东西，才能突出我的与众不同</w:t>
      </w:r>
    </w:p>
    <w:p w:rsidR="00490E69" w:rsidRDefault="00490E69" w:rsidP="00775BB5">
      <w:pPr>
        <w:spacing w:line="240" w:lineRule="auto"/>
      </w:pPr>
      <w:r>
        <w:rPr>
          <w:rFonts w:hint="eastAsia"/>
        </w:rPr>
        <w:t>之前做的是分类，现在好像要做生成模型了，感觉又遇到困难了，人工智能还是不容易的，学起来</w:t>
      </w:r>
    </w:p>
    <w:p w:rsidR="00490E69" w:rsidRDefault="00490E69" w:rsidP="00775BB5">
      <w:pPr>
        <w:spacing w:line="240" w:lineRule="auto"/>
      </w:pPr>
      <w:r>
        <w:rPr>
          <w:rFonts w:hint="eastAsia"/>
        </w:rPr>
        <w:t>感觉现在就是在大量阅读论文的一个过程</w:t>
      </w:r>
    </w:p>
    <w:p w:rsidR="00490E69" w:rsidRDefault="00490E69" w:rsidP="00775BB5">
      <w:pPr>
        <w:spacing w:line="240" w:lineRule="auto"/>
      </w:pPr>
      <w:r>
        <w:rPr>
          <w:rFonts w:hint="eastAsia"/>
        </w:rPr>
        <w:lastRenderedPageBreak/>
        <w:t>A</w:t>
      </w:r>
      <w:r>
        <w:t>OM</w:t>
      </w:r>
      <w:r>
        <w:rPr>
          <w:rFonts w:hint="eastAsia"/>
        </w:rPr>
        <w:t>根本就没有人能部署起来</w:t>
      </w:r>
    </w:p>
    <w:p w:rsidR="001824A8" w:rsidRDefault="00A506A2" w:rsidP="00775BB5">
      <w:pPr>
        <w:spacing w:line="240" w:lineRule="auto"/>
      </w:pPr>
      <w:r>
        <w:rPr>
          <w:rFonts w:hint="eastAsia"/>
        </w:rPr>
        <w:t>看来她的认知还没有达到我这种高度</w:t>
      </w:r>
    </w:p>
    <w:p w:rsidR="001824A8" w:rsidRDefault="001824A8" w:rsidP="00775BB5">
      <w:pPr>
        <w:spacing w:line="240" w:lineRule="auto"/>
      </w:pPr>
      <w:r>
        <w:rPr>
          <w:rFonts w:hint="eastAsia"/>
        </w:rPr>
        <w:t>怎么感觉今天项目都是在思考一些抽象的东西，实际上做的不是很多</w:t>
      </w:r>
    </w:p>
    <w:p w:rsidR="001B40B1" w:rsidRDefault="001B40B1" w:rsidP="00775BB5">
      <w:pPr>
        <w:spacing w:line="240" w:lineRule="auto"/>
      </w:pPr>
      <w:r>
        <w:rPr>
          <w:rFonts w:hint="eastAsia"/>
        </w:rPr>
        <w:t>如何安装这个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之类的</w:t>
      </w:r>
    </w:p>
    <w:p w:rsidR="00862874" w:rsidRDefault="00862874" w:rsidP="00775BB5">
      <w:pPr>
        <w:spacing w:line="240" w:lineRule="auto"/>
      </w:pPr>
      <w:r>
        <w:rPr>
          <w:rFonts w:hint="eastAsia"/>
        </w:rPr>
        <w:t>大部分都听不懂</w:t>
      </w:r>
    </w:p>
    <w:p w:rsidR="00862874" w:rsidRDefault="00862874" w:rsidP="00775BB5">
      <w:pPr>
        <w:spacing w:line="240" w:lineRule="auto"/>
      </w:pPr>
      <w:r>
        <w:rPr>
          <w:rFonts w:hint="eastAsia"/>
        </w:rPr>
        <w:t>有点吃力嘛，感觉现在就做这么大的项目</w:t>
      </w:r>
    </w:p>
    <w:p w:rsidR="0057683D" w:rsidRDefault="0057683D" w:rsidP="00775BB5">
      <w:pPr>
        <w:spacing w:line="240" w:lineRule="auto"/>
      </w:pPr>
      <w:r>
        <w:rPr>
          <w:rFonts w:hint="eastAsia"/>
        </w:rPr>
        <w:t>$</w:t>
      </w:r>
      <w:r>
        <w:rPr>
          <w:rFonts w:hint="eastAsia"/>
        </w:rPr>
        <w:t>这个符号是引用变量</w:t>
      </w:r>
    </w:p>
    <w:p w:rsidR="00041571" w:rsidRDefault="00041571" w:rsidP="00775BB5">
      <w:pPr>
        <w:spacing w:line="240" w:lineRule="auto"/>
      </w:pPr>
      <w:r>
        <w:rPr>
          <w:rFonts w:hint="eastAsia"/>
        </w:rPr>
        <w:t>现在应该是正在下载当中</w:t>
      </w:r>
    </w:p>
    <w:p w:rsidR="00041571" w:rsidRDefault="00041571" w:rsidP="00775BB5">
      <w:pPr>
        <w:spacing w:line="240" w:lineRule="auto"/>
      </w:pPr>
      <w:r>
        <w:rPr>
          <w:rFonts w:hint="eastAsia"/>
        </w:rPr>
        <w:t>怎么感觉这种配置好难啊</w:t>
      </w:r>
    </w:p>
    <w:p w:rsidR="00041571" w:rsidRDefault="00041571" w:rsidP="00775BB5">
      <w:pPr>
        <w:spacing w:line="240" w:lineRule="auto"/>
      </w:pPr>
      <w:r>
        <w:rPr>
          <w:rFonts w:hint="eastAsia"/>
        </w:rPr>
        <w:t>报</w:t>
      </w:r>
      <w:proofErr w:type="gramStart"/>
      <w:r>
        <w:rPr>
          <w:rFonts w:hint="eastAsia"/>
        </w:rPr>
        <w:t>错突然</w:t>
      </w:r>
      <w:proofErr w:type="gramEnd"/>
      <w:r>
        <w:rPr>
          <w:rFonts w:hint="eastAsia"/>
        </w:rPr>
        <w:t>变少了很多</w:t>
      </w:r>
    </w:p>
    <w:p w:rsidR="00041571" w:rsidRDefault="00041571" w:rsidP="00775BB5">
      <w:pPr>
        <w:spacing w:line="240" w:lineRule="auto"/>
      </w:pP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也是一样的，通过配置文件的方式来加载依赖包</w:t>
      </w:r>
    </w:p>
    <w:p w:rsidR="001A73AC" w:rsidRDefault="001A73AC" w:rsidP="00775BB5">
      <w:pPr>
        <w:spacing w:line="240" w:lineRule="auto"/>
      </w:pPr>
      <w:r>
        <w:rPr>
          <w:rFonts w:hint="eastAsia"/>
        </w:rPr>
        <w:t>管它的，要吵就来，怕什么</w:t>
      </w:r>
    </w:p>
    <w:p w:rsidR="0003237D" w:rsidRDefault="0003237D" w:rsidP="00775BB5">
      <w:pPr>
        <w:spacing w:line="240" w:lineRule="auto"/>
      </w:pPr>
      <w:proofErr w:type="spellStart"/>
      <w:r>
        <w:t>S</w:t>
      </w:r>
      <w:r>
        <w:rPr>
          <w:rFonts w:hint="eastAsia"/>
        </w:rPr>
        <w:t>mn</w:t>
      </w:r>
      <w:proofErr w:type="spellEnd"/>
      <w:r>
        <w:rPr>
          <w:rFonts w:hint="eastAsia"/>
        </w:rPr>
        <w:t>配置的是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2B699D" w:rsidRDefault="002B699D" w:rsidP="00775BB5">
      <w:pPr>
        <w:spacing w:line="240" w:lineRule="auto"/>
      </w:pPr>
      <w:r>
        <w:rPr>
          <w:rFonts w:hint="eastAsia"/>
        </w:rPr>
        <w:t>既然他们喜欢这种压抑的环境，那就让他们压抑，反正我是受不了的</w:t>
      </w:r>
    </w:p>
    <w:p w:rsidR="00FD60B4" w:rsidRDefault="00FD60B4" w:rsidP="00775BB5">
      <w:pPr>
        <w:spacing w:line="240" w:lineRule="auto"/>
      </w:pPr>
      <w:r>
        <w:rPr>
          <w:rFonts w:hint="eastAsia"/>
        </w:rPr>
        <w:t>管它的，反正我又不要脸了，没什么好害羞的，要打就打</w:t>
      </w:r>
    </w:p>
    <w:p w:rsidR="008257F6" w:rsidRDefault="008257F6" w:rsidP="00775BB5">
      <w:pPr>
        <w:spacing w:line="240" w:lineRule="auto"/>
      </w:pPr>
      <w:r>
        <w:rPr>
          <w:rFonts w:hint="eastAsia"/>
        </w:rPr>
        <w:t>也没有人来管我哈</w:t>
      </w:r>
    </w:p>
    <w:p w:rsidR="004923F8" w:rsidRDefault="004923F8" w:rsidP="00775BB5">
      <w:pPr>
        <w:spacing w:line="240" w:lineRule="auto"/>
      </w:pPr>
      <w:r>
        <w:rPr>
          <w:rFonts w:hint="eastAsia"/>
        </w:rPr>
        <w:t>我这个相当于是</w:t>
      </w:r>
      <w:proofErr w:type="gramStart"/>
      <w:r>
        <w:rPr>
          <w:rFonts w:hint="eastAsia"/>
        </w:rPr>
        <w:t>一段话一段话</w:t>
      </w:r>
      <w:proofErr w:type="gramEnd"/>
      <w:r>
        <w:rPr>
          <w:rFonts w:hint="eastAsia"/>
        </w:rPr>
        <w:t>的</w:t>
      </w:r>
    </w:p>
    <w:p w:rsidR="004923F8" w:rsidRDefault="004923F8" w:rsidP="00775BB5">
      <w:pPr>
        <w:spacing w:line="240" w:lineRule="auto"/>
        <w:rPr>
          <w:rFonts w:hint="eastAsia"/>
        </w:rPr>
      </w:pPr>
      <w:r>
        <w:t>O</w:t>
      </w:r>
      <w:r>
        <w:rPr>
          <w:rFonts w:hint="eastAsia"/>
        </w:rPr>
        <w:t>pen</w:t>
      </w:r>
      <w:r>
        <w:rPr>
          <w:rFonts w:hint="eastAsia"/>
        </w:rPr>
        <w:t>的</w:t>
      </w:r>
      <w:r w:rsidR="00C2319C">
        <w:rPr>
          <w:rFonts w:hint="eastAsia"/>
        </w:rPr>
        <w:t>默认打开方式是</w:t>
      </w:r>
      <w:proofErr w:type="spellStart"/>
      <w:r w:rsidR="00C2319C">
        <w:rPr>
          <w:rFonts w:hint="eastAsia"/>
        </w:rPr>
        <w:t>gbk</w:t>
      </w:r>
      <w:proofErr w:type="spellEnd"/>
    </w:p>
    <w:p w:rsidR="006C05DD" w:rsidRDefault="00910853" w:rsidP="00775BB5">
      <w:pPr>
        <w:spacing w:line="240" w:lineRule="auto"/>
      </w:pPr>
      <w:r>
        <w:rPr>
          <w:rFonts w:hint="eastAsia"/>
        </w:rPr>
        <w:t>打架如何修炼出内力，可以</w:t>
      </w:r>
      <w:r w:rsidR="00513982">
        <w:rPr>
          <w:rFonts w:hint="eastAsia"/>
        </w:rPr>
        <w:t>绵延之力的气打伤一个人</w:t>
      </w:r>
    </w:p>
    <w:p w:rsidR="008E535C" w:rsidRDefault="008E535C" w:rsidP="00775BB5">
      <w:pPr>
        <w:spacing w:line="240" w:lineRule="auto"/>
      </w:pPr>
      <w:r>
        <w:rPr>
          <w:rFonts w:hint="eastAsia"/>
        </w:rPr>
        <w:t>领导只会把工作安排下来，看是否完成目标了，从来不管这个工作有多难</w:t>
      </w:r>
    </w:p>
    <w:p w:rsidR="008E535C" w:rsidRDefault="008E535C" w:rsidP="00775BB5">
      <w:pPr>
        <w:spacing w:line="240" w:lineRule="auto"/>
      </w:pPr>
      <w:r>
        <w:rPr>
          <w:rFonts w:hint="eastAsia"/>
        </w:rPr>
        <w:t>所以为什么说国家主席要接地气，不接地气的人如何可以做好一个领导</w:t>
      </w:r>
    </w:p>
    <w:p w:rsidR="00E07390" w:rsidRDefault="00E07390" w:rsidP="00775BB5">
      <w:pPr>
        <w:spacing w:line="240" w:lineRule="auto"/>
      </w:pPr>
      <w:r>
        <w:rPr>
          <w:rFonts w:hint="eastAsia"/>
        </w:rPr>
        <w:t>感觉做好的项目，要拿去封存起来，看来还是只能封存在</w:t>
      </w:r>
      <w:proofErr w:type="gramStart"/>
      <w:r>
        <w:rPr>
          <w:rFonts w:hint="eastAsia"/>
        </w:rPr>
        <w:t>百度网盘里面</w:t>
      </w:r>
      <w:proofErr w:type="gramEnd"/>
      <w:r>
        <w:rPr>
          <w:rFonts w:hint="eastAsia"/>
        </w:rPr>
        <w:t>了</w:t>
      </w:r>
    </w:p>
    <w:p w:rsidR="00E07390" w:rsidRDefault="00E07390" w:rsidP="00775BB5">
      <w:pPr>
        <w:spacing w:line="240" w:lineRule="auto"/>
      </w:pPr>
      <w:r>
        <w:rPr>
          <w:rFonts w:hint="eastAsia"/>
        </w:rPr>
        <w:t>现在就是还剩下两个依赖找不到</w:t>
      </w:r>
    </w:p>
    <w:p w:rsidR="00E07390" w:rsidRDefault="00E07390" w:rsidP="00775BB5">
      <w:pPr>
        <w:spacing w:line="240" w:lineRule="auto"/>
      </w:pPr>
      <w:r>
        <w:rPr>
          <w:rFonts w:hint="eastAsia"/>
        </w:rPr>
        <w:t>每一次消点都会比之前更加熟悉</w:t>
      </w:r>
    </w:p>
    <w:p w:rsidR="00227275" w:rsidRDefault="00227275" w:rsidP="00775BB5">
      <w:pPr>
        <w:spacing w:line="240" w:lineRule="auto"/>
      </w:pPr>
      <w:r>
        <w:rPr>
          <w:rFonts w:hint="eastAsia"/>
        </w:rPr>
        <w:t>我好像恍惚中看见了，就像在家里面一样，有人去买东西吃</w:t>
      </w:r>
    </w:p>
    <w:p w:rsidR="00852727" w:rsidRDefault="00852727" w:rsidP="00775BB5">
      <w:pPr>
        <w:spacing w:line="240" w:lineRule="auto"/>
      </w:pPr>
      <w:r>
        <w:rPr>
          <w:rFonts w:hint="eastAsia"/>
        </w:rPr>
        <w:t>我发现我以前觉得不可能的东西，正在变为现实，</w:t>
      </w:r>
      <w:r w:rsidR="004718C8">
        <w:rPr>
          <w:rFonts w:hint="eastAsia"/>
        </w:rPr>
        <w:t>我以前觉得完全不可能的事情，就是游戏里面加入人工智能是完全不可能的</w:t>
      </w:r>
    </w:p>
    <w:p w:rsidR="004718C8" w:rsidRDefault="004718C8" w:rsidP="00775BB5">
      <w:pPr>
        <w:spacing w:line="240" w:lineRule="auto"/>
      </w:pPr>
      <w:r>
        <w:rPr>
          <w:rFonts w:hint="eastAsia"/>
        </w:rPr>
        <w:t>可以了，这些游戏就涵盖了所有的了</w:t>
      </w:r>
    </w:p>
    <w:p w:rsidR="00615EA8" w:rsidRDefault="00615EA8" w:rsidP="00775BB5">
      <w:pPr>
        <w:spacing w:line="240" w:lineRule="auto"/>
      </w:pPr>
      <w:r>
        <w:rPr>
          <w:rFonts w:hint="eastAsia"/>
        </w:rPr>
        <w:t>系统学习只能在自己的项目中优化的时候去学习</w:t>
      </w:r>
    </w:p>
    <w:p w:rsidR="00EF0818" w:rsidRDefault="00EF0818" w:rsidP="00775BB5">
      <w:pPr>
        <w:spacing w:line="240" w:lineRule="auto"/>
      </w:pPr>
      <w:r>
        <w:rPr>
          <w:rFonts w:hint="eastAsia"/>
        </w:rPr>
        <w:t>不知道啊，我随便想的</w:t>
      </w:r>
    </w:p>
    <w:p w:rsidR="00EF0818" w:rsidRDefault="00EF0818" w:rsidP="00775BB5">
      <w:pPr>
        <w:spacing w:line="240" w:lineRule="auto"/>
      </w:pPr>
      <w:r>
        <w:rPr>
          <w:rFonts w:hint="eastAsia"/>
        </w:rPr>
        <w:t>如果真的说到我了的话，那我怎么搞，落地不了啊</w:t>
      </w:r>
    </w:p>
    <w:p w:rsidR="00FB586B" w:rsidRDefault="00FC0B87" w:rsidP="00775BB5">
      <w:pPr>
        <w:spacing w:line="240" w:lineRule="auto"/>
      </w:pPr>
      <w:r>
        <w:rPr>
          <w:rFonts w:hint="eastAsia"/>
        </w:rPr>
        <w:t>我发现我和我周围的人所有人的想法都不一样</w:t>
      </w:r>
    </w:p>
    <w:p w:rsidR="00FB586B" w:rsidRDefault="00FB586B" w:rsidP="00775BB5">
      <w:pPr>
        <w:spacing w:line="240" w:lineRule="auto"/>
      </w:pPr>
      <w:r>
        <w:rPr>
          <w:rFonts w:hint="eastAsia"/>
        </w:rPr>
        <w:t>感觉好烦啊，</w:t>
      </w:r>
      <w:proofErr w:type="spellStart"/>
      <w:r>
        <w:rPr>
          <w:rFonts w:hint="eastAsia"/>
        </w:rPr>
        <w:t>intp</w:t>
      </w:r>
      <w:proofErr w:type="spellEnd"/>
      <w:r>
        <w:rPr>
          <w:rFonts w:hint="eastAsia"/>
        </w:rPr>
        <w:t>的烦恼，由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，太多了，我现在的东西，我想做一些精简</w:t>
      </w:r>
    </w:p>
    <w:p w:rsidR="004E3DC8" w:rsidRDefault="004E3DC8" w:rsidP="00775BB5">
      <w:pPr>
        <w:spacing w:line="240" w:lineRule="auto"/>
      </w:pPr>
      <w:r>
        <w:rPr>
          <w:rFonts w:hint="eastAsia"/>
        </w:rPr>
        <w:t>就是说变化不能太突然的意思</w:t>
      </w:r>
    </w:p>
    <w:p w:rsidR="00421789" w:rsidRDefault="00421789" w:rsidP="00775BB5">
      <w:pPr>
        <w:spacing w:line="240" w:lineRule="auto"/>
      </w:pPr>
      <w:r>
        <w:rPr>
          <w:rFonts w:hint="eastAsia"/>
        </w:rPr>
        <w:t>所以对待感情也是需要</w:t>
      </w:r>
      <w:r w:rsidR="00324C1D">
        <w:rPr>
          <w:rFonts w:hint="eastAsia"/>
        </w:rPr>
        <w:t>节制才是对的</w:t>
      </w:r>
    </w:p>
    <w:p w:rsidR="00324C1D" w:rsidRDefault="00324C1D" w:rsidP="00775BB5">
      <w:pPr>
        <w:spacing w:line="240" w:lineRule="auto"/>
      </w:pPr>
      <w:r>
        <w:rPr>
          <w:rFonts w:hint="eastAsia"/>
        </w:rPr>
        <w:t>意思是自己成功了之后不能</w:t>
      </w:r>
      <w:proofErr w:type="gramStart"/>
      <w:r>
        <w:rPr>
          <w:rFonts w:hint="eastAsia"/>
        </w:rPr>
        <w:t>冒然</w:t>
      </w:r>
      <w:proofErr w:type="gramEnd"/>
      <w:r>
        <w:rPr>
          <w:rFonts w:hint="eastAsia"/>
        </w:rPr>
        <w:t>进取，而是要更加小心</w:t>
      </w:r>
    </w:p>
    <w:p w:rsidR="00C825EC" w:rsidRDefault="00C825EC" w:rsidP="00775BB5">
      <w:pPr>
        <w:spacing w:line="240" w:lineRule="auto"/>
      </w:pPr>
      <w:r>
        <w:rPr>
          <w:rFonts w:hint="eastAsia"/>
        </w:rPr>
        <w:t>接下来还是看看</w:t>
      </w:r>
      <w:r>
        <w:rPr>
          <w:rFonts w:hint="eastAsia"/>
        </w:rPr>
        <w:t>ai</w:t>
      </w:r>
      <w:r>
        <w:rPr>
          <w:rFonts w:hint="eastAsia"/>
        </w:rPr>
        <w:t>吧，因为</w:t>
      </w:r>
      <w:r>
        <w:rPr>
          <w:rFonts w:hint="eastAsia"/>
        </w:rPr>
        <w:t>ai</w:t>
      </w:r>
      <w:r>
        <w:rPr>
          <w:rFonts w:hint="eastAsia"/>
        </w:rPr>
        <w:t>对于我来说还挺重要的</w:t>
      </w:r>
    </w:p>
    <w:p w:rsidR="00C825EC" w:rsidRDefault="00C825EC" w:rsidP="00775BB5">
      <w:pPr>
        <w:spacing w:line="240" w:lineRule="auto"/>
      </w:pPr>
      <w:r>
        <w:rPr>
          <w:rFonts w:hint="eastAsia"/>
        </w:rPr>
        <w:t>我现在还有很多</w:t>
      </w:r>
      <w:r>
        <w:rPr>
          <w:rFonts w:hint="eastAsia"/>
        </w:rPr>
        <w:t>ai</w:t>
      </w:r>
      <w:r>
        <w:rPr>
          <w:rFonts w:hint="eastAsia"/>
        </w:rPr>
        <w:t>模型都还没有完成：</w:t>
      </w:r>
    </w:p>
    <w:p w:rsidR="00C825EC" w:rsidRDefault="00C825EC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强化学习</w:t>
      </w:r>
    </w:p>
    <w:p w:rsidR="00C825EC" w:rsidRDefault="00C825EC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2. </w:t>
      </w:r>
      <w:proofErr w:type="spellStart"/>
      <w:r>
        <w:rPr>
          <w:rFonts w:hint="eastAsia"/>
        </w:rPr>
        <w:t>gan</w:t>
      </w:r>
      <w:proofErr w:type="spellEnd"/>
    </w:p>
    <w:p w:rsidR="00C825EC" w:rsidRDefault="00C825EC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目标检测</w:t>
      </w:r>
    </w:p>
    <w:p w:rsidR="00C825EC" w:rsidRDefault="00C825EC" w:rsidP="00775BB5">
      <w:pPr>
        <w:spacing w:line="240" w:lineRule="auto"/>
        <w:rPr>
          <w:rFonts w:hint="eastAsia"/>
        </w:rPr>
      </w:pPr>
      <w:r>
        <w:rPr>
          <w:rFonts w:hint="eastAsia"/>
        </w:rPr>
        <w:t>感觉也差不多是这些了</w:t>
      </w:r>
    </w:p>
    <w:p w:rsidR="00910853" w:rsidRDefault="00910853" w:rsidP="00775BB5">
      <w:pPr>
        <w:spacing w:line="240" w:lineRule="auto"/>
        <w:rPr>
          <w:rFonts w:hint="eastAsia"/>
        </w:rPr>
      </w:pPr>
    </w:p>
    <w:p w:rsidR="00152B8F" w:rsidRDefault="005A1B6A" w:rsidP="00775BB5">
      <w:pPr>
        <w:spacing w:line="240" w:lineRule="auto"/>
      </w:pPr>
      <w:r>
        <w:rPr>
          <w:rFonts w:hint="eastAsia"/>
        </w:rPr>
        <w:lastRenderedPageBreak/>
        <w:t>创业</w:t>
      </w:r>
      <w:r>
        <w:rPr>
          <w:rFonts w:hint="eastAsia"/>
        </w:rPr>
        <w:t xml:space="preserve"> </w:t>
      </w:r>
      <w:r w:rsidR="00835FF2">
        <w:t>8</w:t>
      </w:r>
      <w:r w:rsidR="009034FD">
        <w:t>2</w:t>
      </w:r>
    </w:p>
    <w:p w:rsidR="006C05DD" w:rsidRDefault="006C05DD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0C4BCD">
        <w:t>8</w:t>
      </w:r>
      <w:r w:rsidR="00FB586B">
        <w:t>0</w:t>
      </w:r>
    </w:p>
    <w:p w:rsidR="00BF2E36" w:rsidRDefault="00BF2E36" w:rsidP="00775BB5">
      <w:pPr>
        <w:spacing w:line="240" w:lineRule="auto"/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</w:t>
      </w:r>
      <w:r w:rsidR="00C512A6">
        <w:t>8</w:t>
      </w:r>
    </w:p>
    <w:p w:rsidR="00F6402C" w:rsidRDefault="00F6402C" w:rsidP="00775BB5">
      <w:pPr>
        <w:spacing w:line="240" w:lineRule="auto"/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</w:t>
      </w:r>
      <w:r w:rsidR="00350D92">
        <w:t>5</w:t>
      </w:r>
    </w:p>
    <w:p w:rsidR="00B26A07" w:rsidRDefault="00B26A07" w:rsidP="00775BB5">
      <w:pPr>
        <w:spacing w:line="240" w:lineRule="auto"/>
      </w:pPr>
      <w:r>
        <w:t>C</w:t>
      </w:r>
      <w:r>
        <w:rPr>
          <w:rFonts w:hint="eastAsia"/>
        </w:rPr>
        <w:t>ode</w:t>
      </w:r>
      <w:r>
        <w:t>-</w:t>
      </w:r>
      <w:r>
        <w:rPr>
          <w:rFonts w:hint="eastAsia"/>
        </w:rPr>
        <w:t>world</w:t>
      </w:r>
      <w:r>
        <w:t xml:space="preserve"> </w:t>
      </w:r>
      <w:r w:rsidR="001A238A">
        <w:t>8</w:t>
      </w:r>
      <w:r w:rsidR="00C16AF6">
        <w:t>5</w:t>
      </w:r>
      <w:bookmarkStart w:id="0" w:name="_GoBack"/>
      <w:bookmarkEnd w:id="0"/>
    </w:p>
    <w:p w:rsidR="005824DB" w:rsidRDefault="005824DB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162FBA">
        <w:t>7</w:t>
      </w:r>
      <w:r w:rsidR="00C825EC">
        <w:t>3</w:t>
      </w:r>
    </w:p>
    <w:p w:rsidR="001B40B1" w:rsidRDefault="001B40B1" w:rsidP="00775BB5">
      <w:pPr>
        <w:spacing w:line="240" w:lineRule="auto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 xml:space="preserve"> </w:t>
      </w:r>
      <w:r w:rsidR="00E07390">
        <w:t>88</w:t>
      </w:r>
    </w:p>
    <w:sectPr w:rsidR="001B40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946" w:rsidRDefault="00ED5946">
      <w:r>
        <w:separator/>
      </w:r>
    </w:p>
  </w:endnote>
  <w:endnote w:type="continuationSeparator" w:id="0">
    <w:p w:rsidR="00ED5946" w:rsidRDefault="00ED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025E5">
            <w:rPr>
              <w:noProof/>
            </w:rPr>
            <w:t>2023-4-4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946" w:rsidRDefault="00ED5946">
      <w:r>
        <w:separator/>
      </w:r>
    </w:p>
  </w:footnote>
  <w:footnote w:type="continuationSeparator" w:id="0">
    <w:p w:rsidR="00ED5946" w:rsidRDefault="00ED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026F7"/>
    <w:rsid w:val="0003237D"/>
    <w:rsid w:val="00035469"/>
    <w:rsid w:val="00041571"/>
    <w:rsid w:val="000C4BCD"/>
    <w:rsid w:val="0012175A"/>
    <w:rsid w:val="00143F56"/>
    <w:rsid w:val="00152B8F"/>
    <w:rsid w:val="00162FBA"/>
    <w:rsid w:val="001824A8"/>
    <w:rsid w:val="001A238A"/>
    <w:rsid w:val="001A24E4"/>
    <w:rsid w:val="001A73AC"/>
    <w:rsid w:val="001B40B1"/>
    <w:rsid w:val="00227275"/>
    <w:rsid w:val="002578B8"/>
    <w:rsid w:val="002B699D"/>
    <w:rsid w:val="002C21D3"/>
    <w:rsid w:val="003055E4"/>
    <w:rsid w:val="00307760"/>
    <w:rsid w:val="00322719"/>
    <w:rsid w:val="00324C1D"/>
    <w:rsid w:val="00342186"/>
    <w:rsid w:val="00350D92"/>
    <w:rsid w:val="004140BA"/>
    <w:rsid w:val="00421789"/>
    <w:rsid w:val="00425F62"/>
    <w:rsid w:val="00437999"/>
    <w:rsid w:val="004718C8"/>
    <w:rsid w:val="00490E69"/>
    <w:rsid w:val="004923F8"/>
    <w:rsid w:val="004E3DC8"/>
    <w:rsid w:val="00513982"/>
    <w:rsid w:val="0052233A"/>
    <w:rsid w:val="00523A3B"/>
    <w:rsid w:val="0057683D"/>
    <w:rsid w:val="005824DB"/>
    <w:rsid w:val="005A1B6A"/>
    <w:rsid w:val="00615EA8"/>
    <w:rsid w:val="00634265"/>
    <w:rsid w:val="00656390"/>
    <w:rsid w:val="00682411"/>
    <w:rsid w:val="006848F8"/>
    <w:rsid w:val="006C05DD"/>
    <w:rsid w:val="007037E6"/>
    <w:rsid w:val="007162BA"/>
    <w:rsid w:val="00744F9A"/>
    <w:rsid w:val="0075012D"/>
    <w:rsid w:val="00775BB5"/>
    <w:rsid w:val="00780144"/>
    <w:rsid w:val="008257F6"/>
    <w:rsid w:val="00835FF2"/>
    <w:rsid w:val="00852727"/>
    <w:rsid w:val="00862874"/>
    <w:rsid w:val="008E535C"/>
    <w:rsid w:val="008E6F8A"/>
    <w:rsid w:val="009034FD"/>
    <w:rsid w:val="00910853"/>
    <w:rsid w:val="009B437E"/>
    <w:rsid w:val="00A025E5"/>
    <w:rsid w:val="00A21F99"/>
    <w:rsid w:val="00A506A2"/>
    <w:rsid w:val="00AA736F"/>
    <w:rsid w:val="00B26A07"/>
    <w:rsid w:val="00BF2E36"/>
    <w:rsid w:val="00C16AF6"/>
    <w:rsid w:val="00C2319C"/>
    <w:rsid w:val="00C2741A"/>
    <w:rsid w:val="00C33826"/>
    <w:rsid w:val="00C425A6"/>
    <w:rsid w:val="00C512A6"/>
    <w:rsid w:val="00C53AFA"/>
    <w:rsid w:val="00C6643C"/>
    <w:rsid w:val="00C825EC"/>
    <w:rsid w:val="00CB3C7B"/>
    <w:rsid w:val="00CD52DF"/>
    <w:rsid w:val="00CF5AB4"/>
    <w:rsid w:val="00D16C4C"/>
    <w:rsid w:val="00D87114"/>
    <w:rsid w:val="00DF7C46"/>
    <w:rsid w:val="00E07390"/>
    <w:rsid w:val="00ED5946"/>
    <w:rsid w:val="00EE2438"/>
    <w:rsid w:val="00EE58DB"/>
    <w:rsid w:val="00EF0818"/>
    <w:rsid w:val="00F6402C"/>
    <w:rsid w:val="00FB586B"/>
    <w:rsid w:val="00FC0B87"/>
    <w:rsid w:val="00FD52B5"/>
    <w:rsid w:val="00FD60B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5F62B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18102-2BC2-4236-8F7A-1D271EB2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4538</TotalTime>
  <Pages>1</Pages>
  <Words>250</Words>
  <Characters>1431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5</cp:revision>
  <dcterms:created xsi:type="dcterms:W3CDTF">2019-07-19T03:06:00Z</dcterms:created>
  <dcterms:modified xsi:type="dcterms:W3CDTF">2023-04-06T12:06:00Z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(3)2kV5Z6P10gjVSjr7FT0jyQB7B9jQlyaAT+LK4W6rTlDmgwI92Mt48By3NH5iAcK6b61eM++S
WcfHhvsqpS2K8rgVZgl+W9rJa9Ap7hCdgTH55PWgqERElUJuGwgOub3IuzsuTajXyA5QmHBN
WQXaHUm6ndPy+ePs9pNzXFfW5ybazdKOzcUYhEwM4rHYJkHEDvH1y9cr4wJgdaVqhwVwQz5O
p8/Ns1Va8CsIWbl9vb</vt:lpwstr>
  </property>
  <property fmtid="{D5CDD505-2E9C-101B-9397-08002B2CF9AE}" pid="7" name="_2015_ms_pID_7253431">
    <vt:lpwstr>uRlcTKdLexyaGguW/j27RWDlndvp4bnO/XdY6VHdennA0GwFZG3Atv
v3HS2wHW1qDQ436jRoSex1c9V63o38utt+vQIa1W8CLUxyBfRg+h3CWrBYOH8W4pD0QSxiCL
OVieZBV+Qe2kaX8IeQwmIRhDN3DEWDdUFXn3cpq6TA7r3q0MN6mQvAG8Rv/9TqkorlqMeCTC
A+TZ73csE23XIxfHN0sKx88LsaaeWwhhPznh</vt:lpwstr>
  </property>
  <property fmtid="{D5CDD505-2E9C-101B-9397-08002B2CF9AE}" pid="8" name="_2015_ms_pID_7253432">
    <vt:lpwstr>Tg==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