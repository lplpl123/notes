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04A6" w:rsidRDefault="002A04A6" w:rsidP="002A04A6">
      <w:pPr>
        <w:pStyle w:val="1"/>
        <w:numPr>
          <w:ilvl w:val="0"/>
          <w:numId w:val="33"/>
        </w:numPr>
      </w:pPr>
      <w:r>
        <w:rPr>
          <w:rFonts w:hint="eastAsia"/>
        </w:rPr>
        <w:t>早</w:t>
      </w:r>
    </w:p>
    <w:p w:rsidR="002A04A6" w:rsidRDefault="002A04A6" w:rsidP="002A04A6">
      <w:r>
        <w:rPr>
          <w:rFonts w:hint="eastAsia"/>
        </w:rPr>
        <w:t>运动</w:t>
      </w:r>
      <w:r>
        <w:rPr>
          <w:rFonts w:hint="eastAsia"/>
        </w:rPr>
        <w:t xml:space="preserve"> </w:t>
      </w:r>
      <w:r>
        <w:rPr>
          <w:rFonts w:hint="eastAsia"/>
        </w:rPr>
        <w:t>跑步</w:t>
      </w:r>
      <w:r>
        <w:rPr>
          <w:rFonts w:hint="eastAsia"/>
        </w:rPr>
        <w:t xml:space="preserve"> or</w:t>
      </w:r>
      <w:r>
        <w:t xml:space="preserve"> </w:t>
      </w:r>
      <w:r>
        <w:rPr>
          <w:rFonts w:hint="eastAsia"/>
        </w:rPr>
        <w:t>篮球</w:t>
      </w:r>
    </w:p>
    <w:p w:rsidR="002A04A6" w:rsidRDefault="002A04A6" w:rsidP="002A04A6">
      <w:r>
        <w:rPr>
          <w:rFonts w:hint="eastAsia"/>
        </w:rPr>
        <w:t>英语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安德的游戏</w:t>
      </w:r>
    </w:p>
    <w:p w:rsidR="002A04A6" w:rsidRDefault="002A04A6" w:rsidP="002A04A6">
      <w:r>
        <w:rPr>
          <w:rFonts w:hint="eastAsia"/>
        </w:rPr>
        <w:t>气功</w:t>
      </w:r>
      <w:r>
        <w:rPr>
          <w:rFonts w:hint="eastAsia"/>
        </w:rPr>
        <w:t xml:space="preserve"> </w:t>
      </w:r>
      <w:r>
        <w:t xml:space="preserve">20 </w:t>
      </w:r>
      <w:r>
        <w:rPr>
          <w:rFonts w:hint="eastAsia"/>
        </w:rPr>
        <w:t>小周天</w:t>
      </w:r>
    </w:p>
    <w:p w:rsidR="002A04A6" w:rsidRDefault="002A04A6" w:rsidP="002A04A6">
      <w:r>
        <w:rPr>
          <w:rFonts w:hint="eastAsia"/>
        </w:rPr>
        <w:t>创业</w:t>
      </w:r>
      <w:r>
        <w:rPr>
          <w:rFonts w:hint="eastAsia"/>
        </w:rPr>
        <w:t xml:space="preserve"> </w:t>
      </w:r>
      <w:r w:rsidR="002E3AA2">
        <w:t>4</w:t>
      </w:r>
      <w:r>
        <w:t xml:space="preserve"> </w:t>
      </w:r>
      <w:proofErr w:type="spellStart"/>
      <w:r>
        <w:rPr>
          <w:rFonts w:hint="eastAsia"/>
        </w:rPr>
        <w:t>chuang</w:t>
      </w:r>
      <w:proofErr w:type="spellEnd"/>
    </w:p>
    <w:p w:rsidR="002A04A6" w:rsidRDefault="002A04A6" w:rsidP="002A04A6">
      <w:r>
        <w:rPr>
          <w:rFonts w:hint="eastAsia"/>
        </w:rPr>
        <w:t>工作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华为</w:t>
      </w:r>
    </w:p>
    <w:p w:rsidR="002A04A6" w:rsidRDefault="002A04A6" w:rsidP="002A04A6">
      <w:r>
        <w:rPr>
          <w:rFonts w:hint="eastAsia"/>
        </w:rPr>
        <w:t>编程</w:t>
      </w:r>
      <w:r>
        <w:rPr>
          <w:rFonts w:hint="eastAsia"/>
        </w:rPr>
        <w:t xml:space="preserve"> </w:t>
      </w:r>
      <w:r>
        <w:t xml:space="preserve">5 </w:t>
      </w:r>
      <w:proofErr w:type="spellStart"/>
      <w:r>
        <w:rPr>
          <w:rFonts w:hint="eastAsia"/>
        </w:rPr>
        <w:t>django</w:t>
      </w:r>
      <w:proofErr w:type="spellEnd"/>
    </w:p>
    <w:p w:rsidR="002A04A6" w:rsidRDefault="002A04A6" w:rsidP="002A04A6">
      <w:r>
        <w:rPr>
          <w:rFonts w:hint="eastAsia"/>
        </w:rPr>
        <w:t>洗漱洗澡做早饭</w:t>
      </w:r>
    </w:p>
    <w:p w:rsidR="002A04A6" w:rsidRDefault="002A04A6" w:rsidP="002A04A6">
      <w:r>
        <w:rPr>
          <w:rFonts w:hint="eastAsia"/>
        </w:rPr>
        <w:t>道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黄帝内经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易经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道德经</w:t>
      </w:r>
    </w:p>
    <w:p w:rsidR="002A04A6" w:rsidRDefault="002A04A6" w:rsidP="002A04A6">
      <w:r>
        <w:rPr>
          <w:rFonts w:hint="eastAsia"/>
        </w:rPr>
        <w:t>数学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复变函数</w:t>
      </w:r>
    </w:p>
    <w:p w:rsidR="002A04A6" w:rsidRDefault="002A04A6" w:rsidP="002A04A6">
      <w:r>
        <w:rPr>
          <w:rFonts w:hint="eastAsia"/>
        </w:rPr>
        <w:t>想</w:t>
      </w:r>
      <w:r>
        <w:rPr>
          <w:rFonts w:hint="eastAsia"/>
        </w:rPr>
        <w:t xml:space="preserve"> </w:t>
      </w:r>
      <w:r>
        <w:t>4</w:t>
      </w:r>
    </w:p>
    <w:p w:rsidR="00152B8F" w:rsidRDefault="002A04A6" w:rsidP="002A04A6">
      <w:r>
        <w:rPr>
          <w:rFonts w:hint="eastAsia"/>
        </w:rPr>
        <w:t>心理</w:t>
      </w:r>
      <w:r>
        <w:rPr>
          <w:rFonts w:hint="eastAsia"/>
        </w:rPr>
        <w:t xml:space="preserve"> </w:t>
      </w:r>
      <w:r>
        <w:t>9</w:t>
      </w:r>
      <w:r w:rsidR="00B740CC">
        <w:t>5</w:t>
      </w:r>
    </w:p>
    <w:p w:rsidR="002A04A6" w:rsidRDefault="002A04A6" w:rsidP="002A04A6"/>
    <w:p w:rsidR="00B740CC" w:rsidRDefault="00B740CC" w:rsidP="002A04A6">
      <w:pPr>
        <w:rPr>
          <w:rFonts w:hint="eastAsia"/>
        </w:rPr>
      </w:pPr>
      <w:r>
        <w:rPr>
          <w:rFonts w:hint="eastAsia"/>
        </w:rPr>
        <w:t>为什么会长痘痘这么严重呢，说明还是深呼吸得不够</w:t>
      </w:r>
      <w:bookmarkStart w:id="0" w:name="_GoBack"/>
      <w:bookmarkEnd w:id="0"/>
    </w:p>
    <w:p w:rsidR="00D2080C" w:rsidRDefault="00D2080C" w:rsidP="002A04A6">
      <w:pPr>
        <w:rPr>
          <w:rFonts w:hint="eastAsia"/>
        </w:rPr>
      </w:pPr>
      <w:r>
        <w:rPr>
          <w:rFonts w:hint="eastAsia"/>
        </w:rPr>
        <w:t>篮球比赛真的是输在了身体素质和体力，体力不行了，真的不行了</w:t>
      </w:r>
    </w:p>
    <w:p w:rsidR="002E3AA2" w:rsidRDefault="002E3AA2" w:rsidP="002A04A6">
      <w:pPr>
        <w:rPr>
          <w:rFonts w:hint="eastAsia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《</w:t>
      </w: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周易的数学原理</w:t>
      </w: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》</w:t>
      </w:r>
    </w:p>
    <w:p w:rsidR="002A04A6" w:rsidRDefault="002A04A6" w:rsidP="002A04A6">
      <w:r>
        <w:rPr>
          <w:rFonts w:hint="eastAsia"/>
        </w:rPr>
        <w:t>得去买盐</w:t>
      </w:r>
    </w:p>
    <w:p w:rsidR="007D613A" w:rsidRDefault="007D613A" w:rsidP="002A04A6">
      <w:r>
        <w:rPr>
          <w:rFonts w:hint="eastAsia"/>
        </w:rPr>
        <w:t>我想把那张大桌子搬进卧室，不知道能不能行</w:t>
      </w:r>
    </w:p>
    <w:p w:rsidR="007D613A" w:rsidRPr="002A04A6" w:rsidRDefault="007D613A" w:rsidP="002A04A6">
      <w:pPr>
        <w:rPr>
          <w:rFonts w:hint="eastAsia"/>
        </w:rPr>
      </w:pPr>
      <w:r>
        <w:rPr>
          <w:rFonts w:hint="eastAsia"/>
        </w:rPr>
        <w:t>或者说就这样，</w:t>
      </w:r>
      <w:r w:rsidR="00951FDD">
        <w:rPr>
          <w:rFonts w:hint="eastAsia"/>
        </w:rPr>
        <w:t>显示器专门用来玩游戏，电脑专门用来办公</w:t>
      </w:r>
    </w:p>
    <w:sectPr w:rsidR="007D613A" w:rsidRPr="002A04A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5C0B" w:rsidRDefault="00125C0B">
      <w:r>
        <w:separator/>
      </w:r>
    </w:p>
  </w:endnote>
  <w:endnote w:type="continuationSeparator" w:id="0">
    <w:p w:rsidR="00125C0B" w:rsidRDefault="00125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otum">
    <w:altName w:val="Malgun Gothic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Malgun Gothic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2A04A6">
            <w:rPr>
              <w:noProof/>
            </w:rPr>
            <w:t>2023-6-13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2175A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12175A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5C0B" w:rsidRDefault="00125C0B">
      <w:r>
        <w:separator/>
      </w:r>
    </w:p>
  </w:footnote>
  <w:footnote w:type="continuationSeparator" w:id="0">
    <w:p w:rsidR="00125C0B" w:rsidRDefault="00125C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7"/>
  </w:num>
  <w:num w:numId="25">
    <w:abstractNumId w:val="7"/>
  </w:num>
  <w:num w:numId="26">
    <w:abstractNumId w:val="11"/>
  </w:num>
  <w:num w:numId="27">
    <w:abstractNumId w:val="11"/>
  </w:num>
  <w:num w:numId="28">
    <w:abstractNumId w:val="11"/>
  </w:num>
  <w:num w:numId="29">
    <w:abstractNumId w:val="1"/>
  </w:num>
  <w:num w:numId="30">
    <w:abstractNumId w:val="7"/>
  </w:num>
  <w:num w:numId="31">
    <w:abstractNumId w:val="7"/>
  </w:num>
  <w:num w:numId="32">
    <w:abstractNumId w:val="11"/>
  </w:num>
  <w:num w:numId="33">
    <w:abstractNumId w:val="9"/>
  </w:num>
  <w:num w:numId="34">
    <w:abstractNumId w:val="9"/>
  </w:num>
  <w:num w:numId="35">
    <w:abstractNumId w:val="9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BA"/>
    <w:rsid w:val="00035469"/>
    <w:rsid w:val="0012175A"/>
    <w:rsid w:val="00125C0B"/>
    <w:rsid w:val="00152B8F"/>
    <w:rsid w:val="002A04A6"/>
    <w:rsid w:val="002E3AA2"/>
    <w:rsid w:val="003055E4"/>
    <w:rsid w:val="00307760"/>
    <w:rsid w:val="00322719"/>
    <w:rsid w:val="00331DDE"/>
    <w:rsid w:val="00425F62"/>
    <w:rsid w:val="0052233A"/>
    <w:rsid w:val="00634265"/>
    <w:rsid w:val="007162BA"/>
    <w:rsid w:val="0075012D"/>
    <w:rsid w:val="00775BB5"/>
    <w:rsid w:val="00780144"/>
    <w:rsid w:val="007D613A"/>
    <w:rsid w:val="00951FDD"/>
    <w:rsid w:val="00B740CC"/>
    <w:rsid w:val="00C53AFA"/>
    <w:rsid w:val="00D16C4C"/>
    <w:rsid w:val="00D2080C"/>
    <w:rsid w:val="00D87114"/>
    <w:rsid w:val="00EE2438"/>
    <w:rsid w:val="00EE58DB"/>
    <w:rsid w:val="00FD52B5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173D85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link w:val="10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  <w:style w:type="character" w:customStyle="1" w:styleId="10">
    <w:name w:val="标题 1 字符"/>
    <w:basedOn w:val="a2"/>
    <w:link w:val="1"/>
    <w:rsid w:val="002A04A6"/>
    <w:rPr>
      <w:rFonts w:ascii="Arial" w:eastAsia="黑体" w:hAnsi="Arial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D9BDDD-5D1B-4CBA-A198-5E8768C39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</Template>
  <TotalTime>1442</TotalTime>
  <Pages>1</Pages>
  <Words>34</Words>
  <Characters>199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pugejing</dc:creator>
  <cp:keywords/>
  <dc:description/>
  <cp:lastModifiedBy>pugejing</cp:lastModifiedBy>
  <cp:revision>2</cp:revision>
  <dcterms:created xsi:type="dcterms:W3CDTF">2019-07-19T03:06:00Z</dcterms:created>
  <dcterms:modified xsi:type="dcterms:W3CDTF">2023-06-14T01:55:00Z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(3)Q4sd3HgVgI2TXxTpniI2Cz3Ji4mrsaSsan57U8Ps7qJwVConmawBIcRmWgnybFPH7c2Bqnjl
d8+KMrDDGUyF0Ljgv4Cf9qvq+humINnAGAe0d/SQc7zjfP6IFrYCsPHjd0/dxhKrIiwSV8aB
TGFD7+nn8NKgbLIGpuQvORXuwIpWA7FCxoTZPNPq3DzVVOkqzER3wC0jYJkl82kZJaIpRxWF
aCMp8d3IpPC/CtGigg</vt:lpwstr>
  </property>
  <property fmtid="{D5CDD505-2E9C-101B-9397-08002B2CF9AE}" pid="7" name="_2015_ms_pID_7253431">
    <vt:lpwstr>zIh4oC2eVxc/qdbH2DCuoAhuIWIIEgIvnLXStZGXxytjMFKvfqSugB
iZglR75gBbIktEwAEDi01GAARaaatNxiegO55ZsGZ6RH1R/JKIW7ZTiNW821u98Kb26jenYW
Lo2r7qw6RaLsN6LmBsRG7o38lhsCwYE89PTuREc0OXHYnHy0Qy9juwwsrZvD6ydjog1DdvWl
5UTe7ggmMxfRBWyIXJaaGdMf7kJDYPx77wyK</vt:lpwstr>
  </property>
  <property fmtid="{D5CDD505-2E9C-101B-9397-08002B2CF9AE}" pid="8" name="_2015_ms_pID_7253432">
    <vt:lpwstr>gQ==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1540624028</vt:lpwstr>
  </property>
</Properties>
</file>