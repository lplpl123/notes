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5D219D" w:rsidP="00775BB5">
      <w:pPr>
        <w:spacing w:line="240" w:lineRule="auto"/>
      </w:pPr>
      <w:r>
        <w:rPr>
          <w:rFonts w:hint="eastAsia"/>
        </w:rPr>
        <w:t>但是我会不会越拖越多呢，那没办法，拖也是要完成的</w:t>
      </w:r>
    </w:p>
    <w:p w:rsidR="005D219D" w:rsidRDefault="005D219D" w:rsidP="00775BB5">
      <w:pPr>
        <w:spacing w:line="240" w:lineRule="auto"/>
      </w:pPr>
      <w:r>
        <w:rPr>
          <w:rFonts w:hint="eastAsia"/>
        </w:rPr>
        <w:t>把我的任务搞去</w:t>
      </w:r>
      <w:r>
        <w:rPr>
          <w:rFonts w:hint="eastAsia"/>
        </w:rPr>
        <w:t>GitHub</w:t>
      </w:r>
      <w:r>
        <w:rPr>
          <w:rFonts w:hint="eastAsia"/>
        </w:rPr>
        <w:t>上面</w:t>
      </w:r>
    </w:p>
    <w:p w:rsidR="005D219D" w:rsidRDefault="005D219D" w:rsidP="00775BB5">
      <w:pPr>
        <w:spacing w:line="240" w:lineRule="auto"/>
      </w:pPr>
      <w:r>
        <w:rPr>
          <w:rFonts w:hint="eastAsia"/>
        </w:rPr>
        <w:t>其实可以把这段时间做的任务完全地写上去，正在推进哪个任务</w:t>
      </w:r>
    </w:p>
    <w:p w:rsidR="00E70898" w:rsidRDefault="00E70898" w:rsidP="00775BB5">
      <w:pPr>
        <w:spacing w:line="240" w:lineRule="auto"/>
      </w:pPr>
      <w:r>
        <w:rPr>
          <w:rFonts w:hint="eastAsia"/>
        </w:rPr>
        <w:t>我是做到哪种程度了，肯定也需要花费点去看看</w:t>
      </w:r>
    </w:p>
    <w:p w:rsidR="00E70898" w:rsidRDefault="00E70898" w:rsidP="00775BB5">
      <w:pPr>
        <w:spacing w:line="240" w:lineRule="auto"/>
      </w:pPr>
      <w:r>
        <w:rPr>
          <w:rFonts w:hint="eastAsia"/>
        </w:rPr>
        <w:t>先看新版本，到需要老版本的时候再去看老版本</w:t>
      </w:r>
    </w:p>
    <w:p w:rsidR="00E70898" w:rsidRDefault="00E70898" w:rsidP="00775BB5">
      <w:pPr>
        <w:spacing w:line="240" w:lineRule="auto"/>
      </w:pPr>
      <w:r>
        <w:rPr>
          <w:rFonts w:hint="eastAsia"/>
        </w:rPr>
        <w:t>感觉还有好多功能需要写啊，真的是个大工程，这种重塑写代码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但是我这个人就喜欢创作，所以创作啥的，真的是杀时间的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今晚回去跳绳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肯定也还是需要补充第一个版本的产品文档的</w:t>
      </w:r>
    </w:p>
    <w:p w:rsidR="00CD4145" w:rsidRDefault="00CD4145" w:rsidP="00775BB5">
      <w:pPr>
        <w:spacing w:line="240" w:lineRule="auto"/>
      </w:pPr>
      <w:r>
        <w:rPr>
          <w:rFonts w:hint="eastAsia"/>
        </w:rPr>
        <w:t>感觉我现在主要的框架都是哲学的东西</w:t>
      </w:r>
    </w:p>
    <w:p w:rsidR="0023717C" w:rsidRDefault="0023717C" w:rsidP="00775BB5">
      <w:pPr>
        <w:spacing w:line="240" w:lineRule="auto"/>
      </w:pPr>
      <w:r>
        <w:rPr>
          <w:rFonts w:hint="eastAsia"/>
        </w:rPr>
        <w:t>感觉应该是把疾病分为好几类的</w:t>
      </w:r>
    </w:p>
    <w:p w:rsidR="00FB3323" w:rsidRDefault="00FB3323" w:rsidP="00775BB5">
      <w:pPr>
        <w:spacing w:line="240" w:lineRule="auto"/>
      </w:pPr>
      <w:r>
        <w:rPr>
          <w:rFonts w:hint="eastAsia"/>
        </w:rPr>
        <w:t>整理了一堆自己的东西</w:t>
      </w:r>
    </w:p>
    <w:p w:rsidR="00E03FCF" w:rsidRDefault="00E03FCF" w:rsidP="00775BB5">
      <w:pPr>
        <w:spacing w:line="240" w:lineRule="auto"/>
      </w:pPr>
      <w:r>
        <w:rPr>
          <w:rFonts w:hint="eastAsia"/>
        </w:rPr>
        <w:t>我的工作还有什么好发力的，完全就很无聊这种工作，除非我能知道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的源码</w:t>
      </w:r>
    </w:p>
    <w:p w:rsidR="004F37E9" w:rsidRDefault="004F37E9" w:rsidP="00775BB5">
      <w:pPr>
        <w:spacing w:line="240" w:lineRule="auto"/>
      </w:pPr>
      <w:r>
        <w:rPr>
          <w:rFonts w:hint="eastAsia"/>
        </w:rPr>
        <w:t>我感觉她其实没有什么事情，她还能和别人一起好好的说话，最有问题的是我自身</w:t>
      </w:r>
    </w:p>
    <w:p w:rsidR="00E37284" w:rsidRDefault="00E37284" w:rsidP="00775BB5">
      <w:pPr>
        <w:spacing w:line="240" w:lineRule="auto"/>
      </w:pPr>
      <w:r>
        <w:rPr>
          <w:rFonts w:hint="eastAsia"/>
        </w:rPr>
        <w:t>闲着没事，就</w:t>
      </w:r>
      <w:proofErr w:type="gramStart"/>
      <w:r>
        <w:rPr>
          <w:rFonts w:hint="eastAsia"/>
        </w:rPr>
        <w:t>可以消个点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消个</w:t>
      </w:r>
      <w:proofErr w:type="gramEnd"/>
      <w:r>
        <w:rPr>
          <w:rFonts w:hint="eastAsia"/>
        </w:rPr>
        <w:t>点的</w:t>
      </w:r>
    </w:p>
    <w:p w:rsidR="005B6D62" w:rsidRDefault="005B6D62" w:rsidP="00775BB5">
      <w:pPr>
        <w:spacing w:line="240" w:lineRule="auto"/>
      </w:pPr>
      <w:r>
        <w:rPr>
          <w:rFonts w:hint="eastAsia"/>
        </w:rPr>
        <w:t>要不然把自己的日记也放在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上怎么样</w:t>
      </w:r>
    </w:p>
    <w:p w:rsidR="005B6D62" w:rsidRDefault="005B6D62" w:rsidP="00775BB5">
      <w:pPr>
        <w:spacing w:line="240" w:lineRule="auto"/>
      </w:pPr>
      <w:r>
        <w:rPr>
          <w:rFonts w:hint="eastAsia"/>
        </w:rPr>
        <w:t>是的，把我的笔记放在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上面，可以更加让我更在意这个任务完成度</w:t>
      </w:r>
    </w:p>
    <w:p w:rsidR="004959FB" w:rsidRDefault="004959FB" w:rsidP="00775BB5">
      <w:pPr>
        <w:spacing w:line="240" w:lineRule="auto"/>
      </w:pPr>
      <w:r>
        <w:rPr>
          <w:rFonts w:hint="eastAsia"/>
        </w:rPr>
        <w:t>估计我到时候就是看他们打了玩玩了</w:t>
      </w:r>
    </w:p>
    <w:p w:rsidR="004959FB" w:rsidRDefault="004959FB" w:rsidP="00775BB5">
      <w:pPr>
        <w:spacing w:line="240" w:lineRule="auto"/>
      </w:pPr>
      <w:r>
        <w:rPr>
          <w:rFonts w:hint="eastAsia"/>
        </w:rPr>
        <w:t>才有两个小时，热身都还没热的，这怎么可能打得好</w:t>
      </w:r>
    </w:p>
    <w:p w:rsidR="004959FB" w:rsidRDefault="004959FB" w:rsidP="00775BB5">
      <w:pPr>
        <w:spacing w:line="240" w:lineRule="auto"/>
      </w:pPr>
      <w:r>
        <w:rPr>
          <w:rFonts w:hint="eastAsia"/>
        </w:rPr>
        <w:t>没啥办法，紧张就只能进入节奏了</w:t>
      </w:r>
    </w:p>
    <w:p w:rsidR="00B17002" w:rsidRDefault="00B17002" w:rsidP="00775BB5">
      <w:pPr>
        <w:spacing w:line="240" w:lineRule="auto"/>
      </w:pPr>
      <w:r>
        <w:rPr>
          <w:rFonts w:hint="eastAsia"/>
        </w:rPr>
        <w:t>不知道为什么，我很讨厌西北地区</w:t>
      </w:r>
    </w:p>
    <w:p w:rsidR="00B17002" w:rsidRDefault="00B17002" w:rsidP="00775BB5">
      <w:pPr>
        <w:spacing w:line="240" w:lineRule="auto"/>
      </w:pPr>
      <w:r>
        <w:rPr>
          <w:rFonts w:hint="eastAsia"/>
        </w:rPr>
        <w:t>别人肯定也想展示自己，我就不展示了，毕竟有很多女生，单身的人肯定更加想展示自己，我有女朋友了，我就不喧宾夺主了</w:t>
      </w:r>
    </w:p>
    <w:p w:rsidR="00B17002" w:rsidRDefault="00B17002" w:rsidP="00775BB5">
      <w:pPr>
        <w:spacing w:line="240" w:lineRule="auto"/>
      </w:pPr>
      <w:r>
        <w:rPr>
          <w:rFonts w:hint="eastAsia"/>
        </w:rPr>
        <w:t>高中的数学我走的路就是错的，总想着自己做出来，其实都是有数据库的</w:t>
      </w:r>
    </w:p>
    <w:p w:rsidR="00222241" w:rsidRDefault="00222241" w:rsidP="00775BB5">
      <w:pPr>
        <w:spacing w:line="240" w:lineRule="auto"/>
      </w:pPr>
      <w:r>
        <w:rPr>
          <w:rFonts w:hint="eastAsia"/>
        </w:rPr>
        <w:t>我感觉他们好像在故意制造焦虑，还是不自主的</w:t>
      </w:r>
    </w:p>
    <w:p w:rsidR="00AE2F7B" w:rsidRDefault="00AE2F7B" w:rsidP="00775BB5">
      <w:pPr>
        <w:spacing w:line="240" w:lineRule="auto"/>
      </w:pPr>
      <w:r>
        <w:rPr>
          <w:rFonts w:hint="eastAsia"/>
        </w:rPr>
        <w:t>我好像有某种东西已经开始发生改变了</w:t>
      </w:r>
    </w:p>
    <w:p w:rsidR="00990673" w:rsidRDefault="00990673" w:rsidP="00775BB5">
      <w:pPr>
        <w:spacing w:line="240" w:lineRule="auto"/>
      </w:pPr>
      <w:r>
        <w:rPr>
          <w:rFonts w:hint="eastAsia"/>
        </w:rPr>
        <w:t>有没有什么切实可行的创业点子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再另想一个呢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现在这个市场还需要什么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每个人自己的世界观和知识系统</w:t>
      </w:r>
    </w:p>
    <w:p w:rsidR="00AB357E" w:rsidRDefault="00AB357E" w:rsidP="00775BB5">
      <w:pPr>
        <w:spacing w:line="240" w:lineRule="auto"/>
      </w:pPr>
      <w:r>
        <w:rPr>
          <w:rFonts w:hint="eastAsia"/>
        </w:rPr>
        <w:t>更邪门的是我腰疼，已经</w:t>
      </w:r>
      <w:proofErr w:type="gramStart"/>
      <w:r>
        <w:rPr>
          <w:rFonts w:hint="eastAsia"/>
        </w:rPr>
        <w:t>很疼很疼</w:t>
      </w:r>
      <w:proofErr w:type="gramEnd"/>
      <w:r>
        <w:rPr>
          <w:rFonts w:hint="eastAsia"/>
        </w:rPr>
        <w:t>了，我才吸纳了一些气息，马上就不疼了</w:t>
      </w:r>
    </w:p>
    <w:p w:rsidR="00D73B7E" w:rsidRDefault="00D73B7E" w:rsidP="00775BB5">
      <w:pPr>
        <w:spacing w:line="240" w:lineRule="auto"/>
      </w:pPr>
      <w:r>
        <w:rPr>
          <w:rFonts w:hint="eastAsia"/>
        </w:rPr>
        <w:t>好像我只要理论一想通了，我就无所谓了</w:t>
      </w:r>
    </w:p>
    <w:p w:rsidR="00D73B7E" w:rsidRDefault="00D73B7E" w:rsidP="00775BB5">
      <w:pPr>
        <w:spacing w:line="240" w:lineRule="auto"/>
        <w:rPr>
          <w:rFonts w:hint="eastAsia"/>
        </w:rPr>
      </w:pPr>
      <w:r>
        <w:rPr>
          <w:rFonts w:hint="eastAsia"/>
        </w:rPr>
        <w:t>没有什么动力来写我自己的项目</w:t>
      </w:r>
      <w:bookmarkStart w:id="0" w:name="_GoBack"/>
      <w:bookmarkEnd w:id="0"/>
    </w:p>
    <w:p w:rsidR="00E70898" w:rsidRDefault="00E70898" w:rsidP="00775BB5">
      <w:pPr>
        <w:spacing w:line="240" w:lineRule="auto"/>
      </w:pPr>
    </w:p>
    <w:p w:rsidR="00E70898" w:rsidRDefault="00E70898" w:rsidP="00E70898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E70898" w:rsidRDefault="00E70898" w:rsidP="00E70898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E70898" w:rsidRDefault="00E70898" w:rsidP="00E70898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E70898" w:rsidRDefault="00E70898" w:rsidP="00E70898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E70898" w:rsidRDefault="00E70898" w:rsidP="00E70898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E70898" w:rsidRDefault="00E70898" w:rsidP="00E70898">
      <w:r>
        <w:rPr>
          <w:rFonts w:hint="eastAsia"/>
        </w:rPr>
        <w:t>洗漱洗澡做早饭</w:t>
      </w:r>
    </w:p>
    <w:p w:rsidR="00E70898" w:rsidRDefault="00E70898" w:rsidP="00E70898">
      <w:r>
        <w:rPr>
          <w:rFonts w:hint="eastAsia"/>
        </w:rPr>
        <w:lastRenderedPageBreak/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E70898" w:rsidRDefault="00E70898" w:rsidP="00E70898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E70898" w:rsidRDefault="00E70898" w:rsidP="00E70898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CD4145">
        <w:t>4</w:t>
      </w:r>
    </w:p>
    <w:p w:rsidR="00CD4145" w:rsidRDefault="00CD4145" w:rsidP="00E70898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4959FB">
        <w:t>5</w:t>
      </w:r>
    </w:p>
    <w:p w:rsidR="00E70898" w:rsidRDefault="00E70898" w:rsidP="00775BB5">
      <w:pPr>
        <w:spacing w:line="240" w:lineRule="auto"/>
      </w:pPr>
    </w:p>
    <w:p w:rsidR="00E70898" w:rsidRDefault="00E70898" w:rsidP="00E70898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:rsidR="00E70898" w:rsidRDefault="00E70898" w:rsidP="00E70898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E70898" w:rsidRDefault="00E70898" w:rsidP="00E70898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:rsidR="00E70898" w:rsidRDefault="00E70898" w:rsidP="00E70898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:rsidR="00E70898" w:rsidRDefault="00E70898" w:rsidP="00E70898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AB357E">
        <w:t>3</w:t>
      </w:r>
      <w:r>
        <w:t xml:space="preserve">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:rsidR="00E70898" w:rsidRDefault="00E70898" w:rsidP="00E70898">
      <w:r>
        <w:rPr>
          <w:rFonts w:hint="eastAsia"/>
        </w:rPr>
        <w:t>创作</w:t>
      </w:r>
      <w:r>
        <w:rPr>
          <w:rFonts w:hint="eastAsia"/>
        </w:rPr>
        <w:t xml:space="preserve"> </w:t>
      </w:r>
      <w:r w:rsidR="00575228">
        <w:t>4</w:t>
      </w:r>
      <w:r>
        <w:t xml:space="preserve">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:rsidR="00E70898" w:rsidRDefault="00E70898" w:rsidP="00E70898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5B6D62">
        <w:t>2</w:t>
      </w:r>
    </w:p>
    <w:p w:rsidR="005B6D62" w:rsidRDefault="005B6D62" w:rsidP="00E70898">
      <w:r>
        <w:rPr>
          <w:rFonts w:hint="eastAsia"/>
        </w:rPr>
        <w:t>A</w:t>
      </w:r>
      <w:r>
        <w:t>I 99</w:t>
      </w:r>
    </w:p>
    <w:p w:rsidR="005B6D62" w:rsidRDefault="005B6D62" w:rsidP="00E70898">
      <w:r>
        <w:t>C</w:t>
      </w:r>
      <w:r>
        <w:rPr>
          <w:rFonts w:hint="eastAsia"/>
        </w:rPr>
        <w:t>huang</w:t>
      </w:r>
      <w:r>
        <w:t xml:space="preserve"> 9</w:t>
      </w:r>
      <w:r w:rsidR="00D73B7E">
        <w:t>8</w:t>
      </w:r>
    </w:p>
    <w:p w:rsidR="00E70898" w:rsidRDefault="00E70898" w:rsidP="00775BB5">
      <w:pPr>
        <w:spacing w:line="240" w:lineRule="auto"/>
      </w:pPr>
    </w:p>
    <w:sectPr w:rsidR="00E708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8CD" w:rsidRDefault="00BF08CD">
      <w:r>
        <w:separator/>
      </w:r>
    </w:p>
  </w:endnote>
  <w:endnote w:type="continuationSeparator" w:id="0">
    <w:p w:rsidR="00BF08CD" w:rsidRDefault="00BF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959FB">
            <w:rPr>
              <w:noProof/>
            </w:rPr>
            <w:t>2023-6-9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8CD" w:rsidRDefault="00BF08CD">
      <w:r>
        <w:separator/>
      </w:r>
    </w:p>
  </w:footnote>
  <w:footnote w:type="continuationSeparator" w:id="0">
    <w:p w:rsidR="00BF08CD" w:rsidRDefault="00BF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22241"/>
    <w:rsid w:val="0023717C"/>
    <w:rsid w:val="003055E4"/>
    <w:rsid w:val="00307760"/>
    <w:rsid w:val="00322719"/>
    <w:rsid w:val="00425F62"/>
    <w:rsid w:val="004959FB"/>
    <w:rsid w:val="004F37E9"/>
    <w:rsid w:val="0052233A"/>
    <w:rsid w:val="00575228"/>
    <w:rsid w:val="005B6D62"/>
    <w:rsid w:val="005D219D"/>
    <w:rsid w:val="00634265"/>
    <w:rsid w:val="007162BA"/>
    <w:rsid w:val="0075012D"/>
    <w:rsid w:val="00775BB5"/>
    <w:rsid w:val="00780144"/>
    <w:rsid w:val="00990673"/>
    <w:rsid w:val="00AB357E"/>
    <w:rsid w:val="00AE2F7B"/>
    <w:rsid w:val="00B17002"/>
    <w:rsid w:val="00BF08CD"/>
    <w:rsid w:val="00C53AFA"/>
    <w:rsid w:val="00CD4145"/>
    <w:rsid w:val="00D16C4C"/>
    <w:rsid w:val="00D73B7E"/>
    <w:rsid w:val="00D87114"/>
    <w:rsid w:val="00E03FCF"/>
    <w:rsid w:val="00E37284"/>
    <w:rsid w:val="00E70898"/>
    <w:rsid w:val="00EE2438"/>
    <w:rsid w:val="00EE58DB"/>
    <w:rsid w:val="00FB3323"/>
    <w:rsid w:val="00FD52B5"/>
    <w:rsid w:val="00FF1FF2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685E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AF23-3020-42B8-86E0-0E66A602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365</TotalTime>
  <Pages>2</Pages>
  <Words>136</Words>
  <Characters>781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3</cp:revision>
  <dcterms:created xsi:type="dcterms:W3CDTF">2019-07-19T03:06:00Z</dcterms:created>
  <dcterms:modified xsi:type="dcterms:W3CDTF">2023-06-09T06:57:00Z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(3)wONQS3A8Pd2mMv9MzJ1JFhSJ0JgXDoJGsYuw0ycAyTGopiUIiHxgwkEsj6OMYXxDgAxeFRaS
cR0GqVwWImVGa7nNzCYg62nFF9X6GEKdeKVH/l05r4yUwBEkoR2FG6Bg9d2gMOCU6MP51FWF
grs2tyOuGETS4I5KH7QIzCML9OPP6PoC40WK48Y72GcbqFO9U3pX8IeZfqFbW1h4NciJKOke
P0SaQuHWUyE8XJeCLg</vt:lpwstr>
  </property>
  <property fmtid="{D5CDD505-2E9C-101B-9397-08002B2CF9AE}" pid="7" name="_2015_ms_pID_7253431">
    <vt:lpwstr>1muEnzSXsxxNE3v9fCFUBfiKaQvr+2pIYTOu2zS8BN9ROSo+KPpTWE
GMG0gui2o0dcTRyA8Yh0U7tmqHMnXqjIoiAis9XOXBV1aAI40AywSBrT7VwMAhfd9u4UBn6U
G3yUv2Cae+bbtTxMSkHliXtL4Zp+BeJAENnbmSluStH5ltYvDjVafYAuIYBKssYMdhNIzbPc
sbTwyHbK6BBeL9DPfiq8rc55NM6C5TqqNRA/</vt:lpwstr>
  </property>
  <property fmtid="{D5CDD505-2E9C-101B-9397-08002B2CF9AE}" pid="8" name="_2015_ms_pID_7253432">
    <vt:lpwstr>sA==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