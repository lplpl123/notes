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C7D" w:rsidRDefault="00AC0C7D" w:rsidP="00AC0C7D">
      <w:r>
        <w:rPr>
          <w:rFonts w:hint="eastAsia"/>
        </w:rPr>
        <w:t>感觉我没精神写我的自己这个项目，这是为什么呢？好像我最感兴趣的就是去搞懂我不懂的一切东西，在理论上解决它，如果解决了，我就再也不感兴趣了</w:t>
      </w:r>
    </w:p>
    <w:p w:rsidR="00AC0C7D" w:rsidRDefault="00AC0C7D" w:rsidP="00AC0C7D">
      <w:r>
        <w:rPr>
          <w:rFonts w:hint="eastAsia"/>
        </w:rPr>
        <w:t>感觉每天写写笔记也还是挺好玩的</w:t>
      </w:r>
    </w:p>
    <w:p w:rsidR="00AC0C7D" w:rsidRDefault="00AC0C7D" w:rsidP="00AC0C7D">
      <w:r>
        <w:rPr>
          <w:rFonts w:hint="eastAsia"/>
        </w:rPr>
        <w:t>就说</w:t>
      </w:r>
      <w:proofErr w:type="spellStart"/>
      <w:r>
        <w:rPr>
          <w:rFonts w:hint="eastAsia"/>
        </w:rPr>
        <w:t>chuang</w:t>
      </w:r>
      <w:proofErr w:type="spellEnd"/>
      <w:r>
        <w:rPr>
          <w:rFonts w:hint="eastAsia"/>
        </w:rPr>
        <w:t>这个项目还有啥好玩的，就像刺客信条一样，玩也能玩，但是比较无聊</w:t>
      </w:r>
    </w:p>
    <w:p w:rsidR="00AC0C7D" w:rsidRDefault="00AC0C7D" w:rsidP="00AC0C7D">
      <w:r>
        <w:rPr>
          <w:rFonts w:hint="eastAsia"/>
        </w:rPr>
        <w:t>可能得去看些视频打开思路才能好玩了</w:t>
      </w:r>
    </w:p>
    <w:p w:rsidR="00AC0C7D" w:rsidRDefault="00AC0C7D" w:rsidP="00AC0C7D">
      <w:r>
        <w:rPr>
          <w:rFonts w:hint="eastAsia"/>
        </w:rPr>
        <w:t>好像我也不需要什么软件</w:t>
      </w:r>
    </w:p>
    <w:p w:rsidR="00BE4634" w:rsidRDefault="00BE4634" w:rsidP="00AC0C7D">
      <w:r>
        <w:rPr>
          <w:rFonts w:hint="eastAsia"/>
        </w:rPr>
        <w:t>估计我去到球场也是个小透明，所以还是算了</w:t>
      </w:r>
    </w:p>
    <w:p w:rsidR="00B1423D" w:rsidRDefault="00B1423D" w:rsidP="00AC0C7D">
      <w:r>
        <w:rPr>
          <w:rFonts w:hint="eastAsia"/>
        </w:rPr>
        <w:t>没啥事情做就随便消消点</w:t>
      </w:r>
    </w:p>
    <w:p w:rsidR="002B093C" w:rsidRDefault="002B093C" w:rsidP="00AC0C7D">
      <w:r>
        <w:rPr>
          <w:rFonts w:hint="eastAsia"/>
        </w:rPr>
        <w:t>感觉我的观点随时在与时俱进的</w:t>
      </w:r>
    </w:p>
    <w:p w:rsidR="002B093C" w:rsidRDefault="002B093C" w:rsidP="00AC0C7D">
      <w:r>
        <w:rPr>
          <w:rFonts w:hint="eastAsia"/>
        </w:rPr>
        <w:t>如果我很无聊、什么都不想干，就</w:t>
      </w:r>
      <w:proofErr w:type="gramStart"/>
      <w:r>
        <w:rPr>
          <w:rFonts w:hint="eastAsia"/>
        </w:rPr>
        <w:t>随便消个点</w:t>
      </w:r>
      <w:proofErr w:type="gramEnd"/>
      <w:r>
        <w:rPr>
          <w:rFonts w:hint="eastAsia"/>
        </w:rPr>
        <w:t>玩玩，反正我自己也不一定要通过这个点去做什么事情</w:t>
      </w:r>
    </w:p>
    <w:p w:rsidR="006D1B5B" w:rsidRDefault="006D1B5B" w:rsidP="00AC0C7D">
      <w:r>
        <w:rPr>
          <w:rFonts w:hint="eastAsia"/>
        </w:rPr>
        <w:t>就像我现在的，比较无聊，我应该</w:t>
      </w:r>
      <w:proofErr w:type="gramStart"/>
      <w:r>
        <w:rPr>
          <w:rFonts w:hint="eastAsia"/>
        </w:rPr>
        <w:t>随便消个点</w:t>
      </w:r>
      <w:proofErr w:type="gramEnd"/>
      <w:r>
        <w:rPr>
          <w:rFonts w:hint="eastAsia"/>
        </w:rPr>
        <w:t>玩玩了</w:t>
      </w:r>
    </w:p>
    <w:p w:rsidR="00474C7E" w:rsidRDefault="00474C7E" w:rsidP="00AC0C7D">
      <w:r>
        <w:rPr>
          <w:rFonts w:hint="eastAsia"/>
        </w:rPr>
        <w:t>我也不知道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这边到底是谁看护的</w:t>
      </w:r>
    </w:p>
    <w:p w:rsidR="00474C7E" w:rsidRDefault="00474C7E" w:rsidP="00AC0C7D">
      <w:r>
        <w:rPr>
          <w:rFonts w:hint="eastAsia"/>
        </w:rPr>
        <w:t>自己做出来的软件自己用</w:t>
      </w:r>
    </w:p>
    <w:p w:rsidR="00585469" w:rsidRDefault="00585469" w:rsidP="00AC0C7D">
      <w:r>
        <w:rPr>
          <w:rFonts w:hint="eastAsia"/>
        </w:rPr>
        <w:t>为什么感觉我变成了现在的这种状态之后，我会有高中那种虚无的一种感觉，好像就有什么事情就要从天而降一样</w:t>
      </w:r>
    </w:p>
    <w:p w:rsidR="00C04EC9" w:rsidRDefault="00C04EC9" w:rsidP="00AC0C7D">
      <w:pPr>
        <w:rPr>
          <w:rFonts w:hint="eastAsia"/>
        </w:rPr>
      </w:pPr>
      <w:r>
        <w:rPr>
          <w:rFonts w:hint="eastAsia"/>
        </w:rPr>
        <w:t>怎么感觉我的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版本真的好混乱，还是只能</w:t>
      </w:r>
      <w:proofErr w:type="gramStart"/>
      <w:r>
        <w:rPr>
          <w:rFonts w:hint="eastAsia"/>
        </w:rPr>
        <w:t>一个模块一个模块</w:t>
      </w:r>
      <w:proofErr w:type="gramEnd"/>
      <w:r>
        <w:rPr>
          <w:rFonts w:hint="eastAsia"/>
        </w:rPr>
        <w:t>的写，如果都堆在一起写，真的很乱</w:t>
      </w:r>
      <w:bookmarkStart w:id="0" w:name="_GoBack"/>
      <w:bookmarkEnd w:id="0"/>
    </w:p>
    <w:p w:rsidR="00AC0C7D" w:rsidRDefault="00AC0C7D" w:rsidP="00AC0C7D"/>
    <w:p w:rsidR="00AC0C7D" w:rsidRDefault="00AC0C7D" w:rsidP="00AC0C7D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:rsidR="00AC0C7D" w:rsidRDefault="00AC0C7D" w:rsidP="00AC0C7D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AC0C7D" w:rsidRDefault="00AC0C7D" w:rsidP="00AC0C7D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AC0C7D" w:rsidRDefault="00AC0C7D" w:rsidP="00AC0C7D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585469">
        <w:t>1</w:t>
      </w:r>
      <w:r>
        <w:t xml:space="preserve"> </w:t>
      </w:r>
      <w:proofErr w:type="spellStart"/>
      <w:r>
        <w:rPr>
          <w:rFonts w:hint="eastAsia"/>
        </w:rPr>
        <w:t>chuang</w:t>
      </w:r>
      <w:proofErr w:type="spellEnd"/>
    </w:p>
    <w:p w:rsidR="00AC0C7D" w:rsidRDefault="00AC0C7D" w:rsidP="00AC0C7D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:rsidR="00AC0C7D" w:rsidRDefault="00AC0C7D" w:rsidP="00AC0C7D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AC0C7D" w:rsidRDefault="00AC0C7D" w:rsidP="00AC0C7D">
      <w:r>
        <w:rPr>
          <w:rFonts w:hint="eastAsia"/>
        </w:rPr>
        <w:t>洗漱洗澡做早饭</w:t>
      </w:r>
    </w:p>
    <w:p w:rsidR="00AC0C7D" w:rsidRDefault="00AC0C7D" w:rsidP="00AC0C7D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AC0C7D" w:rsidRDefault="00AC0C7D" w:rsidP="00AC0C7D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:rsidR="00AC0C7D" w:rsidRDefault="00A201E5" w:rsidP="00AC0C7D">
      <w:r>
        <w:rPr>
          <w:rFonts w:hint="eastAsia"/>
        </w:rPr>
        <w:t>A</w:t>
      </w:r>
      <w:r>
        <w:t>I 99</w:t>
      </w:r>
    </w:p>
    <w:p w:rsidR="00B1423D" w:rsidRDefault="00B1423D" w:rsidP="00AC0C7D">
      <w:pPr>
        <w:rPr>
          <w:rFonts w:hint="eastAsia"/>
        </w:rPr>
      </w:pPr>
      <w:r>
        <w:rPr>
          <w:rFonts w:hint="eastAsia"/>
        </w:rPr>
        <w:lastRenderedPageBreak/>
        <w:t>创作</w:t>
      </w:r>
      <w:r>
        <w:rPr>
          <w:rFonts w:hint="eastAsia"/>
        </w:rPr>
        <w:t xml:space="preserve"> </w:t>
      </w:r>
      <w:r>
        <w:t>9</w:t>
      </w:r>
      <w:r w:rsidR="006D1B5B">
        <w:t>7</w:t>
      </w:r>
    </w:p>
    <w:p w:rsidR="00AC0C7D" w:rsidRDefault="00AC0C7D" w:rsidP="00AC0C7D">
      <w:pPr>
        <w:rPr>
          <w:rFonts w:hint="eastAsia"/>
        </w:rPr>
      </w:pPr>
      <w:r>
        <w:t>C</w:t>
      </w:r>
      <w:r>
        <w:rPr>
          <w:rFonts w:hint="eastAsia"/>
        </w:rPr>
        <w:t>huang</w:t>
      </w:r>
      <w:r>
        <w:t xml:space="preserve"> 9</w:t>
      </w:r>
      <w:r w:rsidR="00A201E5">
        <w:t>8</w:t>
      </w:r>
    </w:p>
    <w:p w:rsidR="00AC0C7D" w:rsidRDefault="00AC0C7D" w:rsidP="00AC0C7D">
      <w:pPr>
        <w:rPr>
          <w:rFonts w:hint="eastAsia"/>
        </w:rPr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585469">
        <w:t>6</w:t>
      </w:r>
    </w:p>
    <w:p w:rsidR="00AC0C7D" w:rsidRDefault="00AC0C7D" w:rsidP="00AC0C7D">
      <w:pPr>
        <w:rPr>
          <w:rFonts w:hint="eastAsia"/>
        </w:rPr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99</w:t>
      </w:r>
    </w:p>
    <w:p w:rsidR="00152B8F" w:rsidRDefault="00152B8F" w:rsidP="00775BB5">
      <w:pPr>
        <w:spacing w:line="240" w:lineRule="auto"/>
      </w:pP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A9C" w:rsidRDefault="00227A9C">
      <w:r>
        <w:separator/>
      </w:r>
    </w:p>
  </w:endnote>
  <w:endnote w:type="continuationSeparator" w:id="0">
    <w:p w:rsidR="00227A9C" w:rsidRDefault="002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74C7E">
            <w:rPr>
              <w:noProof/>
            </w:rPr>
            <w:t>2023-6-9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A9C" w:rsidRDefault="00227A9C">
      <w:r>
        <w:separator/>
      </w:r>
    </w:p>
  </w:footnote>
  <w:footnote w:type="continuationSeparator" w:id="0">
    <w:p w:rsidR="00227A9C" w:rsidRDefault="002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227A9C"/>
    <w:rsid w:val="002B093C"/>
    <w:rsid w:val="003055E4"/>
    <w:rsid w:val="00307760"/>
    <w:rsid w:val="00322719"/>
    <w:rsid w:val="00425F62"/>
    <w:rsid w:val="00474C7E"/>
    <w:rsid w:val="0052233A"/>
    <w:rsid w:val="00585469"/>
    <w:rsid w:val="00634265"/>
    <w:rsid w:val="006D1B5B"/>
    <w:rsid w:val="007162BA"/>
    <w:rsid w:val="0075012D"/>
    <w:rsid w:val="00775BB5"/>
    <w:rsid w:val="00780144"/>
    <w:rsid w:val="00A201E5"/>
    <w:rsid w:val="00AC0C7D"/>
    <w:rsid w:val="00B1423D"/>
    <w:rsid w:val="00BE4634"/>
    <w:rsid w:val="00C04EC9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93195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F9D1D-E807-48F1-A2D4-CC5D11B80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99</TotalTime>
  <Pages>2</Pages>
  <Words>81</Words>
  <Characters>463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2023-06-09T09:13:00Z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(3)w4lO72jitgXJ/TLttJtcwB8eQ87psFjG1RawmFKs6RsvmI2EnUOn34K3xCI9TPsOxH9ol2VM
spp0k+MX5Lpvpy9dp0rGihvDfCis/bXC8BBe7n5nrnugHBTSQ2akvAE7Vr/wCUaRcFc9nR1+
a8yuZthgsPj5RgHZzN/nPIfY3MAgMAtQH+w6k9KYE3e8WMZ9ZDhfrIAjmushJPasJfoCAl89
LYpTt9rKlOPqL+Wt8d</vt:lpwstr>
  </property>
  <property fmtid="{D5CDD505-2E9C-101B-9397-08002B2CF9AE}" pid="7" name="_2015_ms_pID_7253431">
    <vt:lpwstr>mONTQQCaNGPy2BmLqIKvsHiCiAsCNC9pQvRyVlPyruNfhK8FX3BfgZ
YZsahK89sYv4W4jBgZgYU+FGnI52goQh3Ef9NyhA+GFBUZBZJM/bGnwTXMwxlinBrzAKpZ4g
J2xcYsORhKYFYGTpsrJSqwHa8sMzgu8DqpgqekPw7HtgamK77mdmkaNEFqT7p54YVfcGmX+3
SX/E5IueUDecaywY2iWeDXz6UFbcuf3eGHgD</vt:lpwstr>
  </property>
  <property fmtid="{D5CDD505-2E9C-101B-9397-08002B2CF9AE}" pid="8" name="_2015_ms_pID_7253432">
    <vt:lpwstr>pw==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