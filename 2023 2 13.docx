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367" w:rsidRDefault="005D4367" w:rsidP="00775BB5">
      <w:pPr>
        <w:spacing w:line="240" w:lineRule="auto"/>
      </w:pPr>
      <w:r>
        <w:rPr>
          <w:rFonts w:hint="eastAsia"/>
        </w:rPr>
        <w:t>我非常想开始创业了</w:t>
      </w:r>
    </w:p>
    <w:p w:rsidR="005D4367" w:rsidRDefault="005D4367" w:rsidP="00775BB5">
      <w:pPr>
        <w:spacing w:line="240" w:lineRule="auto"/>
        <w:rPr>
          <w:rFonts w:hint="eastAsia"/>
        </w:rPr>
      </w:pPr>
      <w:r>
        <w:rPr>
          <w:rFonts w:hint="eastAsia"/>
        </w:rPr>
        <w:t>然后我也非常想开始打造的自己的社会地位了，自己的帝国了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但是我真的不会去做这些事情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以前，我的游戏、我的房间一直是我自己的安全的地方，我想一直躲在里面，然后不去接触这些事情，现在已经不可能让我躲在里面了，我要随时都深呼吸来面对这个世界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我基本不可能有会放下我呼吸的一刻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如何打造的我的社会关系，看起来很难，不容易实现，其实我只消记录下来，然后</w:t>
      </w:r>
      <w:proofErr w:type="gramStart"/>
      <w:r>
        <w:rPr>
          <w:rFonts w:hint="eastAsia"/>
        </w:rPr>
        <w:t>慢慢地消点</w:t>
      </w:r>
      <w:proofErr w:type="gramEnd"/>
      <w:r>
        <w:rPr>
          <w:rFonts w:hint="eastAsia"/>
        </w:rPr>
        <w:t>进行这个任务就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就像我大学的时候在思考如何赚钱、如何进行社交一样，但是社交这个东西是持续的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只要拿起来就可以使用的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但是我现在有什么任务是要我自己完成的呢，我已经思考的够久了，然后就是要把自己想到的所有的一切都记录下来，有了呼吸，我应该能做到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我昨晚真的坐着进行气功的修炼，就实现了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下，这个是我这几年都没有完成的事情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所以只要掌握这个关键点，我就可以克服一直困扰我的问题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人际不是说区别的人去结交，而且之前认识的人这个资源不会就此消失，而是一直存在的，因为人类的记忆是不会被遗忘的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只要有了呼吸，我可以自己想干什么就干什么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我最近的一个大问题：任务完成不了；只要有深呼吸，就可以进行，反正就能推进了，这个就是关键点</w:t>
      </w:r>
    </w:p>
    <w:p w:rsidR="00CB290A" w:rsidRDefault="00CB290A" w:rsidP="00775BB5">
      <w:pPr>
        <w:spacing w:line="240" w:lineRule="auto"/>
      </w:pPr>
      <w:r>
        <w:rPr>
          <w:rFonts w:hint="eastAsia"/>
        </w:rPr>
        <w:t>感觉也拉进不了关系，我的同事</w:t>
      </w:r>
    </w:p>
    <w:p w:rsidR="00CB290A" w:rsidRDefault="00CB290A" w:rsidP="00775BB5">
      <w:pPr>
        <w:spacing w:line="240" w:lineRule="auto"/>
      </w:pPr>
      <w:r>
        <w:rPr>
          <w:rFonts w:hint="eastAsia"/>
        </w:rPr>
        <w:t>改进人际关系的第一点：</w:t>
      </w:r>
    </w:p>
    <w:p w:rsidR="00CB290A" w:rsidRDefault="00CB290A" w:rsidP="00CB290A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先做好自己</w:t>
      </w:r>
    </w:p>
    <w:p w:rsidR="00CB290A" w:rsidRDefault="00CB290A" w:rsidP="00CB290A">
      <w:pPr>
        <w:spacing w:line="240" w:lineRule="auto"/>
      </w:pPr>
      <w:r>
        <w:rPr>
          <w:rFonts w:hint="eastAsia"/>
        </w:rPr>
        <w:t>所以我现在要做好自己，就是使用深呼吸</w:t>
      </w:r>
    </w:p>
    <w:p w:rsidR="00464D77" w:rsidRDefault="00464D77" w:rsidP="00CB290A">
      <w:pPr>
        <w:spacing w:line="240" w:lineRule="auto"/>
        <w:rPr>
          <w:rFonts w:hint="eastAsia"/>
        </w:rPr>
      </w:pPr>
      <w:r>
        <w:rPr>
          <w:rFonts w:hint="eastAsia"/>
        </w:rPr>
        <w:t>那我是不是可以使用我自己的死神状态把我想杀的人杀死</w:t>
      </w:r>
    </w:p>
    <w:p w:rsidR="00E24B84" w:rsidRDefault="00E24B84" w:rsidP="00775BB5">
      <w:pPr>
        <w:spacing w:line="240" w:lineRule="auto"/>
      </w:pPr>
      <w:r>
        <w:rPr>
          <w:rFonts w:hint="eastAsia"/>
        </w:rPr>
        <w:t>当我做完一个任务的时候，我是开心的</w:t>
      </w:r>
    </w:p>
    <w:p w:rsidR="00E24B84" w:rsidRDefault="00E24B84" w:rsidP="00775BB5">
      <w:pPr>
        <w:spacing w:line="240" w:lineRule="auto"/>
      </w:pPr>
      <w:r>
        <w:rPr>
          <w:rFonts w:hint="eastAsia"/>
        </w:rPr>
        <w:t>其他人皱眉没有这么厉害的效果，我好像有这种能量</w:t>
      </w:r>
    </w:p>
    <w:p w:rsidR="00D74159" w:rsidRDefault="00D74159" w:rsidP="00775BB5">
      <w:pPr>
        <w:spacing w:line="240" w:lineRule="auto"/>
        <w:rPr>
          <w:rFonts w:hint="eastAsia"/>
        </w:rPr>
      </w:pPr>
      <w:r>
        <w:rPr>
          <w:rFonts w:hint="eastAsia"/>
        </w:rPr>
        <w:t>我要从</w:t>
      </w:r>
      <w:r w:rsidR="00F75935">
        <w:rPr>
          <w:rFonts w:hint="eastAsia"/>
        </w:rPr>
        <w:t>表象发展到内容上面</w:t>
      </w:r>
      <w:bookmarkStart w:id="0" w:name="_GoBack"/>
      <w:bookmarkEnd w:id="0"/>
    </w:p>
    <w:p w:rsidR="0002160B" w:rsidRDefault="0002160B" w:rsidP="00775BB5">
      <w:pPr>
        <w:spacing w:line="240" w:lineRule="auto"/>
      </w:pP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难道是因为我气功联系的外星人发现了这个信号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上班太无聊，听听讲座、听听课程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其实我发现了一个事情：那就是不管是动画、小说、现实世界、电影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我真正想要的并不是里面的多么厉害的技能，招式，特异功能，我想要的是里面的一种练心的状态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他们都是经历这些事情：爱恨情仇，然后到最后真的都能释然，这个才是我一直为之感动的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所以在现实世界里面：我们的招式就是我们对待生活的状态，使用知识去找工作，去生存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然后现在现实世界中的这些有钱人，非常像小说中的武功特别厉害的人，已经没有任何道义，只为了赚钱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大多数人确实打不过他们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钱就像是修真小说里面的传世武功，追求武功不是最重要的，而是自己的练心是最重要的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如何实现自己的逆风翻盘呢，只能从练心开始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lastRenderedPageBreak/>
        <w:t>就</w:t>
      </w:r>
      <w:proofErr w:type="gramStart"/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像如果</w:t>
      </w:r>
      <w:proofErr w:type="gramEnd"/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我不使用深呼吸，我是完全不会去考虑创业的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所以我是时候戒除对我影响最大的两个欲望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只能通过深呼吸，也不是说我就完全一点都不沾，而是成为自己，不要被欲望吞噬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会议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99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工作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99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心理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98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1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英语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2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机器学习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3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运动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4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数据分析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6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创业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7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单片机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8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数据结构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9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爬虫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10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赚钱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Pr="0002160B" w:rsidRDefault="0002160B" w:rsidP="0002160B">
      <w:pPr>
        <w:widowControl/>
        <w:autoSpaceDE/>
        <w:autoSpaceDN/>
        <w:adjustRightInd/>
        <w:spacing w:line="240" w:lineRule="auto"/>
        <w:rPr>
          <w:rFonts w:ascii="Helvetica" w:hAnsi="Helvetica" w:cs="宋体"/>
          <w:snapToGrid/>
          <w:color w:val="333333"/>
          <w:sz w:val="24"/>
          <w:szCs w:val="24"/>
        </w:rPr>
      </w:pP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11 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>想</w:t>
      </w:r>
      <w:r w:rsidRPr="0002160B">
        <w:rPr>
          <w:rFonts w:ascii="Helvetica" w:hAnsi="Helvetica" w:cs="宋体"/>
          <w:snapToGrid/>
          <w:color w:val="333333"/>
          <w:sz w:val="24"/>
          <w:szCs w:val="24"/>
        </w:rPr>
        <w:t xml:space="preserve"> 5</w:t>
      </w:r>
    </w:p>
    <w:p w:rsidR="0002160B" w:rsidRDefault="0002160B" w:rsidP="00775BB5">
      <w:pPr>
        <w:spacing w:line="240" w:lineRule="auto"/>
        <w:rPr>
          <w:rFonts w:hint="eastAsia"/>
        </w:rPr>
      </w:pPr>
    </w:p>
    <w:p w:rsidR="00E24B84" w:rsidRDefault="00E24B84" w:rsidP="00775BB5">
      <w:pPr>
        <w:spacing w:line="240" w:lineRule="auto"/>
        <w:rPr>
          <w:rFonts w:hint="eastAsia"/>
        </w:rPr>
      </w:pPr>
    </w:p>
    <w:p w:rsidR="00152B8F" w:rsidRDefault="005D4367" w:rsidP="00775BB5">
      <w:pPr>
        <w:spacing w:line="240" w:lineRule="auto"/>
      </w:pPr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>97</w:t>
      </w:r>
    </w:p>
    <w:p w:rsidR="005D4367" w:rsidRDefault="005D4367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CB290A">
        <w:t>7</w:t>
      </w:r>
    </w:p>
    <w:p w:rsidR="005D4367" w:rsidRDefault="005D4367" w:rsidP="00775BB5">
      <w:pPr>
        <w:spacing w:line="240" w:lineRule="auto"/>
        <w:rPr>
          <w:rFonts w:hint="eastAsia"/>
        </w:rPr>
      </w:pPr>
      <w:r>
        <w:rPr>
          <w:rFonts w:hint="eastAsia"/>
        </w:rPr>
        <w:t>人际</w:t>
      </w:r>
      <w:r>
        <w:rPr>
          <w:rFonts w:hint="eastAsia"/>
        </w:rPr>
        <w:t xml:space="preserve"> </w:t>
      </w:r>
      <w:r>
        <w:t>9</w:t>
      </w:r>
      <w:r w:rsidR="00CB290A">
        <w:t>8</w:t>
      </w:r>
    </w:p>
    <w:sectPr w:rsidR="005D43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C37" w:rsidRDefault="00CE4C37">
      <w:r>
        <w:separator/>
      </w:r>
    </w:p>
  </w:endnote>
  <w:endnote w:type="continuationSeparator" w:id="0">
    <w:p w:rsidR="00CE4C37" w:rsidRDefault="00CE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02160B">
            <w:rPr>
              <w:noProof/>
            </w:rPr>
            <w:t>2023-2-13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C37" w:rsidRDefault="00CE4C37">
      <w:r>
        <w:separator/>
      </w:r>
    </w:p>
  </w:footnote>
  <w:footnote w:type="continuationSeparator" w:id="0">
    <w:p w:rsidR="00CE4C37" w:rsidRDefault="00CE4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C8F3137"/>
    <w:multiLevelType w:val="hybridMultilevel"/>
    <w:tmpl w:val="6EAE8E38"/>
    <w:lvl w:ilvl="0" w:tplc="410004D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2160B"/>
    <w:rsid w:val="00035469"/>
    <w:rsid w:val="0012175A"/>
    <w:rsid w:val="00152B8F"/>
    <w:rsid w:val="003055E4"/>
    <w:rsid w:val="00307760"/>
    <w:rsid w:val="00322719"/>
    <w:rsid w:val="00425F62"/>
    <w:rsid w:val="00464D77"/>
    <w:rsid w:val="0052233A"/>
    <w:rsid w:val="005D4367"/>
    <w:rsid w:val="00634265"/>
    <w:rsid w:val="007162BA"/>
    <w:rsid w:val="0075012D"/>
    <w:rsid w:val="00775BB5"/>
    <w:rsid w:val="00780144"/>
    <w:rsid w:val="00AA306F"/>
    <w:rsid w:val="00C53AFA"/>
    <w:rsid w:val="00CB290A"/>
    <w:rsid w:val="00CE4C37"/>
    <w:rsid w:val="00D16C4C"/>
    <w:rsid w:val="00D74159"/>
    <w:rsid w:val="00D87114"/>
    <w:rsid w:val="00E24B84"/>
    <w:rsid w:val="00EE2438"/>
    <w:rsid w:val="00EE58DB"/>
    <w:rsid w:val="00F75935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BEBB97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4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7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9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6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6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3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4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5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5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7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2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9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6E30A-D565-4168-9668-537249EE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1585</TotalTime>
  <Pages>2</Pages>
  <Words>171</Words>
  <Characters>976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(3)0TPfwEoaZe6TCzkYajarsn0mNUbHFdsPsb6r9yqF1WftlhKIJU/WYihqX9G74BAAMltBm+ky
q8zBbF1oNfNNEkLtC9K+1hSwfKANOF/r69e/Igo01YCyA2l2YinbESMekHF63XkCfWVJcq3c
1OB6oRf69dP6h1HRGR6DsnKKwBDU2zgafxIndkAUHJhVl4qvlAnPoLfr8l3ouMNHBhPZCx/O
CoaHYSi0pt+wm38a1T</vt:lpwstr>
  </property>
  <property fmtid="{D5CDD505-2E9C-101B-9397-08002B2CF9AE}" pid="7" name="_2015_ms_pID_7253431">
    <vt:lpwstr>tBVpvENGUjVSht5YkfXdJr7IDTplblzYQnK9Fn7DfE6sIZoPZs81pC
V9SPkOq7kign50GysEyXEvpiReT2e1rPLDsHJGtEppipgQqrDJtQ4B3CykbtET2z7Xrbq+Gv
KZ/mQ0rZne9szRyvWnR2yUPti2yQSTAqRCXcjynN8M9OzUpE2ramxfJy8YXvKqLu7WATwFPK
jnggyGKtxXMd4gZtSWCWUQiLnvPxoJ5e/kem</vt:lpwstr>
  </property>
  <property fmtid="{D5CDD505-2E9C-101B-9397-08002B2CF9AE}" pid="8" name="_2015_ms_pID_7253432">
    <vt:lpwstr>Dg==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