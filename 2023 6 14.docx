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082" w:rsidRDefault="00002082" w:rsidP="00002082">
      <w:pPr>
        <w:pStyle w:val="1"/>
        <w:numPr>
          <w:ilvl w:val="0"/>
          <w:numId w:val="33"/>
        </w:numPr>
      </w:pPr>
      <w:r>
        <w:rPr>
          <w:rFonts w:hint="eastAsia"/>
        </w:rPr>
        <w:t>早</w:t>
      </w:r>
    </w:p>
    <w:p w:rsidR="00002082" w:rsidRDefault="00002082" w:rsidP="00002082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:rsidR="00002082" w:rsidRDefault="00002082" w:rsidP="00002082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002082" w:rsidRDefault="00002082" w:rsidP="00002082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:rsidR="00002082" w:rsidRDefault="00002082" w:rsidP="00002082"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AD6D67">
        <w:t>3</w:t>
      </w:r>
      <w:r>
        <w:t xml:space="preserve"> </w:t>
      </w:r>
      <w:proofErr w:type="spellStart"/>
      <w:r>
        <w:rPr>
          <w:rFonts w:hint="eastAsia"/>
        </w:rPr>
        <w:t>chuang</w:t>
      </w:r>
      <w:proofErr w:type="spellEnd"/>
    </w:p>
    <w:p w:rsidR="00002082" w:rsidRDefault="00002082" w:rsidP="00002082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:rsidR="00002082" w:rsidRDefault="00002082" w:rsidP="00002082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002082" w:rsidRDefault="00002082" w:rsidP="00002082">
      <w:r>
        <w:rPr>
          <w:rFonts w:hint="eastAsia"/>
        </w:rPr>
        <w:t>洗漱洗澡做早饭</w:t>
      </w:r>
    </w:p>
    <w:p w:rsidR="00002082" w:rsidRDefault="00002082" w:rsidP="00002082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002082" w:rsidRDefault="00002082" w:rsidP="00002082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:rsidR="00002082" w:rsidRDefault="00A67B4B" w:rsidP="00002082">
      <w:r>
        <w:t>C</w:t>
      </w:r>
      <w:r>
        <w:rPr>
          <w:rFonts w:hint="eastAsia"/>
        </w:rPr>
        <w:t>huang</w:t>
      </w:r>
      <w:r>
        <w:t xml:space="preserve"> 9</w:t>
      </w:r>
      <w:r w:rsidR="00651798">
        <w:t>3</w:t>
      </w:r>
    </w:p>
    <w:p w:rsidR="005A0E39" w:rsidRDefault="005A0E39" w:rsidP="00002082">
      <w:pPr>
        <w:rPr>
          <w:rFonts w:hint="eastAsia"/>
        </w:rPr>
      </w:pPr>
      <w:r>
        <w:rPr>
          <w:rFonts w:hint="eastAsia"/>
        </w:rPr>
        <w:t>商道</w:t>
      </w:r>
      <w:r>
        <w:rPr>
          <w:rFonts w:hint="eastAsia"/>
        </w:rPr>
        <w:t xml:space="preserve"> </w:t>
      </w:r>
      <w:r w:rsidR="00A67B4B">
        <w:t>8</w:t>
      </w:r>
      <w:r w:rsidR="00584A6D">
        <w:t>5</w:t>
      </w:r>
    </w:p>
    <w:p w:rsidR="00265D41" w:rsidRDefault="00265D41" w:rsidP="00002082">
      <w:pPr>
        <w:rPr>
          <w:rFonts w:hint="eastAsia"/>
        </w:rPr>
      </w:pP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>9</w:t>
      </w:r>
      <w:r w:rsidR="00385E6A">
        <w:t>6</w:t>
      </w:r>
    </w:p>
    <w:p w:rsidR="00265D41" w:rsidRDefault="00265D41" w:rsidP="00002082">
      <w:pPr>
        <w:rPr>
          <w:rFonts w:hint="eastAsia"/>
        </w:rPr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5A0E39">
        <w:t>8</w:t>
      </w:r>
      <w:r w:rsidR="003B7E91">
        <w:t>5</w:t>
      </w:r>
    </w:p>
    <w:p w:rsidR="00002082" w:rsidRDefault="00002082" w:rsidP="00002082"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214A33">
        <w:t>88</w:t>
      </w:r>
    </w:p>
    <w:p w:rsidR="002E053A" w:rsidRDefault="002E053A" w:rsidP="002E053A">
      <w:pPr>
        <w:pStyle w:val="1"/>
        <w:numPr>
          <w:ilvl w:val="0"/>
          <w:numId w:val="33"/>
        </w:numPr>
      </w:pPr>
      <w:r>
        <w:rPr>
          <w:rFonts w:hint="eastAsia"/>
        </w:rPr>
        <w:t>中</w:t>
      </w:r>
    </w:p>
    <w:p w:rsidR="002E053A" w:rsidRDefault="002E053A" w:rsidP="002E053A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:rsidR="002E053A" w:rsidRDefault="002E053A" w:rsidP="002E053A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2E053A" w:rsidRDefault="002E053A" w:rsidP="002E053A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2E053A" w:rsidRDefault="002E053A" w:rsidP="002E053A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2E053A" w:rsidRDefault="002E053A" w:rsidP="002E053A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数学分析</w:t>
      </w:r>
    </w:p>
    <w:p w:rsidR="002E053A" w:rsidRDefault="002E053A" w:rsidP="002E053A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next</w:t>
      </w:r>
    </w:p>
    <w:p w:rsidR="002E053A" w:rsidRDefault="002E053A" w:rsidP="002E053A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creative_</w:t>
      </w:r>
      <w:r>
        <w:t>robot</w:t>
      </w:r>
      <w:proofErr w:type="spellEnd"/>
    </w:p>
    <w:p w:rsidR="002E053A" w:rsidRDefault="002E053A" w:rsidP="002E053A"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小说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音乐</w:t>
      </w:r>
    </w:p>
    <w:p w:rsidR="002E053A" w:rsidRDefault="002E053A" w:rsidP="002E053A">
      <w:r>
        <w:rPr>
          <w:rFonts w:hint="eastAsia"/>
        </w:rPr>
        <w:t>听课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计算机网络</w:t>
      </w:r>
    </w:p>
    <w:p w:rsidR="002E053A" w:rsidRDefault="002E053A" w:rsidP="002E053A"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5</w:t>
      </w:r>
    </w:p>
    <w:p w:rsidR="00243F73" w:rsidRDefault="00243F73" w:rsidP="00002082">
      <w:pPr>
        <w:rPr>
          <w:rFonts w:hint="eastAsia"/>
        </w:rPr>
      </w:pPr>
      <w:bookmarkStart w:id="0" w:name="_GoBack"/>
      <w:bookmarkEnd w:id="0"/>
    </w:p>
    <w:p w:rsidR="00385E6A" w:rsidRDefault="00385E6A" w:rsidP="00002082">
      <w:pPr>
        <w:rPr>
          <w:rFonts w:hint="eastAsia"/>
        </w:rPr>
      </w:pPr>
      <w:r>
        <w:rPr>
          <w:rFonts w:hint="eastAsia"/>
        </w:rPr>
        <w:t>就是理解成一个容器是最好的了</w:t>
      </w:r>
    </w:p>
    <w:p w:rsidR="00385E6A" w:rsidRDefault="00385E6A" w:rsidP="00002082">
      <w:pPr>
        <w:rPr>
          <w:rFonts w:hint="eastAsia"/>
        </w:rPr>
      </w:pPr>
      <w:r>
        <w:rPr>
          <w:rFonts w:hint="eastAsia"/>
        </w:rPr>
        <w:t>进程是不是有点像</w:t>
      </w:r>
      <w:r>
        <w:rPr>
          <w:rFonts w:hint="eastAsia"/>
        </w:rPr>
        <w:t>docker</w:t>
      </w:r>
    </w:p>
    <w:p w:rsidR="00AD6D67" w:rsidRDefault="00AD6D67" w:rsidP="00002082">
      <w:pPr>
        <w:rPr>
          <w:rFonts w:hint="eastAsia"/>
        </w:rPr>
      </w:pPr>
      <w:r>
        <w:rPr>
          <w:rFonts w:hint="eastAsia"/>
        </w:rPr>
        <w:t>同一个界面的多张</w:t>
      </w:r>
      <w:r>
        <w:rPr>
          <w:rFonts w:hint="eastAsia"/>
        </w:rPr>
        <w:t>gif</w:t>
      </w:r>
      <w:r>
        <w:rPr>
          <w:rFonts w:hint="eastAsia"/>
        </w:rPr>
        <w:t>是可以通过多线程编程的方式来进行加载</w:t>
      </w:r>
    </w:p>
    <w:p w:rsidR="00651798" w:rsidRDefault="00651798" w:rsidP="00002082">
      <w:r>
        <w:rPr>
          <w:rFonts w:hint="eastAsia"/>
        </w:rPr>
        <w:t>其实我还是想加入文字编辑的功能的</w:t>
      </w:r>
      <w:r w:rsidR="00AD6D67">
        <w:rPr>
          <w:rFonts w:hint="eastAsia"/>
        </w:rPr>
        <w:t>，但是</w:t>
      </w:r>
      <w:proofErr w:type="spellStart"/>
      <w:r w:rsidR="00AD6D67">
        <w:rPr>
          <w:rFonts w:hint="eastAsia"/>
        </w:rPr>
        <w:t>tkinter</w:t>
      </w:r>
      <w:proofErr w:type="spellEnd"/>
      <w:r w:rsidR="00AD6D67">
        <w:rPr>
          <w:rFonts w:hint="eastAsia"/>
        </w:rPr>
        <w:t>能提供的确实太</w:t>
      </w:r>
      <w:r w:rsidR="00AD6D67">
        <w:rPr>
          <w:rFonts w:hint="eastAsia"/>
        </w:rPr>
        <w:t>low</w:t>
      </w:r>
      <w:r w:rsidR="00AD6D67">
        <w:rPr>
          <w:rFonts w:hint="eastAsia"/>
        </w:rPr>
        <w:t>了，其实</w:t>
      </w:r>
      <w:r w:rsidR="00AD6D67">
        <w:rPr>
          <w:rFonts w:hint="eastAsia"/>
        </w:rPr>
        <w:t>word</w:t>
      </w:r>
      <w:r w:rsidR="00AD6D67">
        <w:rPr>
          <w:rFonts w:hint="eastAsia"/>
        </w:rPr>
        <w:t>也是通过这种方式做出来的哈</w:t>
      </w:r>
    </w:p>
    <w:p w:rsidR="00002082" w:rsidRDefault="008E32E6" w:rsidP="00002082">
      <w:pPr>
        <w:rPr>
          <w:rFonts w:hint="eastAsia"/>
        </w:rPr>
      </w:pPr>
      <w:r>
        <w:rPr>
          <w:rFonts w:hint="eastAsia"/>
        </w:rPr>
        <w:t>肯定是要把软件设计了符合图片</w:t>
      </w:r>
    </w:p>
    <w:p w:rsidR="00E23977" w:rsidRDefault="00E23977" w:rsidP="00002082">
      <w:pPr>
        <w:rPr>
          <w:rFonts w:hint="eastAsia"/>
        </w:rPr>
      </w:pPr>
      <w:r>
        <w:rPr>
          <w:rFonts w:hint="eastAsia"/>
        </w:rPr>
        <w:t>还有好几个地方是需要优化下的</w:t>
      </w:r>
    </w:p>
    <w:p w:rsidR="00E23977" w:rsidRDefault="00E23977" w:rsidP="00002082">
      <w:pPr>
        <w:rPr>
          <w:rFonts w:hint="eastAsia"/>
        </w:rPr>
      </w:pPr>
      <w:r>
        <w:rPr>
          <w:rFonts w:hint="eastAsia"/>
        </w:rPr>
        <w:t>感觉这个框架确实是功能比较有限了</w:t>
      </w:r>
    </w:p>
    <w:p w:rsidR="00E23977" w:rsidRDefault="00E23977" w:rsidP="00002082">
      <w:pPr>
        <w:rPr>
          <w:rFonts w:hint="eastAsia"/>
        </w:rPr>
      </w:pPr>
      <w:r>
        <w:rPr>
          <w:rFonts w:hint="eastAsia"/>
        </w:rPr>
        <w:t>主要是现在这个页面真的不好看，说实话</w:t>
      </w:r>
    </w:p>
    <w:p w:rsidR="00584A6D" w:rsidRDefault="00584A6D" w:rsidP="00002082">
      <w:pPr>
        <w:rPr>
          <w:rFonts w:hint="eastAsia"/>
        </w:rPr>
      </w:pPr>
      <w:r>
        <w:rPr>
          <w:rFonts w:hint="eastAsia"/>
        </w:rPr>
        <w:t>我肯定是不会在这个案件再创建图片的</w:t>
      </w:r>
    </w:p>
    <w:p w:rsidR="00584A6D" w:rsidRDefault="00584A6D" w:rsidP="00002082">
      <w:r>
        <w:rPr>
          <w:rFonts w:hint="eastAsia"/>
        </w:rPr>
        <w:t>可以再上架点别的东西</w:t>
      </w:r>
    </w:p>
    <w:p w:rsidR="00584A6D" w:rsidRDefault="00584A6D" w:rsidP="00002082">
      <w:pPr>
        <w:rPr>
          <w:rFonts w:hint="eastAsia"/>
        </w:rPr>
      </w:pPr>
      <w:r>
        <w:rPr>
          <w:rFonts w:hint="eastAsia"/>
        </w:rPr>
        <w:t>能不能写个什么软件拿出去卖呢</w:t>
      </w:r>
    </w:p>
    <w:p w:rsidR="00584A6D" w:rsidRDefault="00584A6D" w:rsidP="00002082">
      <w:pPr>
        <w:rPr>
          <w:rFonts w:hint="eastAsia"/>
        </w:rPr>
      </w:pPr>
      <w:r>
        <w:rPr>
          <w:rFonts w:hint="eastAsia"/>
        </w:rPr>
        <w:t>感觉一本书卖这么多还是挺贵的</w:t>
      </w:r>
    </w:p>
    <w:p w:rsidR="00584A6D" w:rsidRDefault="00584A6D" w:rsidP="00002082">
      <w:pPr>
        <w:rPr>
          <w:rFonts w:hint="eastAsia"/>
        </w:rPr>
      </w:pPr>
      <w:r>
        <w:rPr>
          <w:rFonts w:hint="eastAsia"/>
        </w:rPr>
        <w:t>我现在也可以消点啊</w:t>
      </w:r>
    </w:p>
    <w:p w:rsidR="00584A6D" w:rsidRDefault="00584A6D" w:rsidP="00002082">
      <w:pPr>
        <w:rPr>
          <w:rFonts w:hint="eastAsia"/>
        </w:rPr>
      </w:pPr>
      <w:r>
        <w:rPr>
          <w:rFonts w:hint="eastAsia"/>
        </w:rPr>
        <w:t>没事，卖不出去的时候，就差不多消消点，商业的进行思考</w:t>
      </w:r>
    </w:p>
    <w:p w:rsidR="00A67B4B" w:rsidRDefault="00A67B4B" w:rsidP="00002082">
      <w:pPr>
        <w:rPr>
          <w:rFonts w:hint="eastAsia"/>
        </w:rPr>
      </w:pPr>
      <w:r>
        <w:rPr>
          <w:rFonts w:hint="eastAsia"/>
        </w:rPr>
        <w:t>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唱歌，我就深呼吸</w:t>
      </w:r>
    </w:p>
    <w:p w:rsidR="00A67B4B" w:rsidRDefault="00A67B4B" w:rsidP="00002082">
      <w:pPr>
        <w:rPr>
          <w:rFonts w:hint="eastAsia"/>
        </w:rPr>
      </w:pPr>
      <w:r>
        <w:rPr>
          <w:rFonts w:hint="eastAsia"/>
        </w:rPr>
        <w:t>没人买我的东西怎么办，因为都是人们不需要，如果有人需要的，而且都是程序员，自己肯定能找到资源的，所以也不会有人来买，这个市场定位就不对</w:t>
      </w:r>
    </w:p>
    <w:p w:rsidR="00214A33" w:rsidRDefault="00214A33" w:rsidP="00002082">
      <w:pPr>
        <w:rPr>
          <w:rFonts w:hint="eastAsia"/>
        </w:rPr>
      </w:pPr>
      <w:r>
        <w:rPr>
          <w:rFonts w:hint="eastAsia"/>
        </w:rPr>
        <w:t>不一定做饭就会有蟑螂，你看看日本人的厨房</w:t>
      </w:r>
    </w:p>
    <w:p w:rsidR="00214A33" w:rsidRDefault="00214A33" w:rsidP="00002082">
      <w:pPr>
        <w:rPr>
          <w:rFonts w:hint="eastAsia"/>
        </w:rPr>
      </w:pPr>
      <w:r>
        <w:rPr>
          <w:rFonts w:hint="eastAsia"/>
        </w:rPr>
        <w:t>我一定和</w:t>
      </w:r>
      <w:proofErr w:type="gramStart"/>
      <w:r>
        <w:rPr>
          <w:rFonts w:hint="eastAsia"/>
        </w:rPr>
        <w:t>你斗争</w:t>
      </w:r>
      <w:proofErr w:type="gramEnd"/>
      <w:r>
        <w:rPr>
          <w:rFonts w:hint="eastAsia"/>
        </w:rPr>
        <w:t>到底</w:t>
      </w:r>
    </w:p>
    <w:p w:rsidR="00214A33" w:rsidRDefault="00214A33" w:rsidP="00002082">
      <w:pPr>
        <w:rPr>
          <w:rFonts w:hint="eastAsia"/>
        </w:rPr>
      </w:pPr>
      <w:r>
        <w:rPr>
          <w:rFonts w:hint="eastAsia"/>
        </w:rPr>
        <w:t>估计也不会有人来消费吧</w:t>
      </w:r>
    </w:p>
    <w:p w:rsidR="009937B1" w:rsidRDefault="009937B1" w:rsidP="00002082">
      <w:pPr>
        <w:rPr>
          <w:rFonts w:hint="eastAsia"/>
        </w:rPr>
      </w:pPr>
      <w:r>
        <w:rPr>
          <w:rFonts w:hint="eastAsia"/>
        </w:rPr>
        <w:t>我发布了我的第一个商品</w:t>
      </w:r>
    </w:p>
    <w:p w:rsidR="00640844" w:rsidRDefault="00640844" w:rsidP="00002082">
      <w:pPr>
        <w:rPr>
          <w:rFonts w:hint="eastAsia"/>
        </w:rPr>
      </w:pPr>
      <w:r>
        <w:rPr>
          <w:rFonts w:hint="eastAsia"/>
        </w:rPr>
        <w:t>只要他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哼歌，我就动脚</w:t>
      </w:r>
    </w:p>
    <w:p w:rsidR="00640844" w:rsidRDefault="00640844" w:rsidP="00002082">
      <w:pPr>
        <w:rPr>
          <w:rFonts w:hint="eastAsia"/>
        </w:rPr>
      </w:pPr>
      <w:r>
        <w:rPr>
          <w:rFonts w:hint="eastAsia"/>
        </w:rPr>
        <w:t>我也可以卖自己的软件的</w:t>
      </w:r>
    </w:p>
    <w:p w:rsidR="003B7E91" w:rsidRDefault="003B7E91" w:rsidP="00002082">
      <w:pPr>
        <w:rPr>
          <w:rFonts w:hint="eastAsia"/>
        </w:rPr>
      </w:pPr>
      <w:r>
        <w:rPr>
          <w:rFonts w:hint="eastAsia"/>
        </w:rPr>
        <w:t>商品描述肯定是需要不断优化的</w:t>
      </w:r>
    </w:p>
    <w:p w:rsidR="003B7E91" w:rsidRDefault="003B7E91" w:rsidP="00002082">
      <w:pPr>
        <w:rPr>
          <w:rFonts w:hint="eastAsia"/>
        </w:rPr>
      </w:pPr>
      <w:r>
        <w:rPr>
          <w:rFonts w:hint="eastAsia"/>
        </w:rPr>
        <w:t>卖书是不是需要那个</w:t>
      </w:r>
      <w:r>
        <w:rPr>
          <w:rFonts w:hint="eastAsia"/>
        </w:rPr>
        <w:t>I</w:t>
      </w:r>
      <w:r>
        <w:t>SBN</w:t>
      </w:r>
      <w:r>
        <w:rPr>
          <w:rFonts w:hint="eastAsia"/>
        </w:rPr>
        <w:t>编码</w:t>
      </w:r>
    </w:p>
    <w:p w:rsidR="003B7E91" w:rsidRDefault="003B7E91" w:rsidP="00002082">
      <w:pPr>
        <w:rPr>
          <w:rFonts w:hint="eastAsia"/>
        </w:rPr>
      </w:pPr>
      <w:proofErr w:type="gramStart"/>
      <w:r>
        <w:rPr>
          <w:rFonts w:hint="eastAsia"/>
        </w:rPr>
        <w:t>找商品</w:t>
      </w:r>
      <w:proofErr w:type="gramEnd"/>
      <w:r>
        <w:rPr>
          <w:rFonts w:hint="eastAsia"/>
        </w:rPr>
        <w:t>图片最好的地方就是淘宝、咸鱼</w:t>
      </w:r>
    </w:p>
    <w:p w:rsidR="003B7E91" w:rsidRDefault="003B7E91" w:rsidP="00002082">
      <w:pPr>
        <w:rPr>
          <w:rFonts w:hint="eastAsia"/>
        </w:rPr>
      </w:pPr>
      <w:r>
        <w:rPr>
          <w:rFonts w:hint="eastAsia"/>
        </w:rPr>
        <w:t>为什么不能实现卖书了呢，我以前还卖的</w:t>
      </w:r>
    </w:p>
    <w:p w:rsidR="003B7E91" w:rsidRDefault="003B7E91" w:rsidP="00002082">
      <w:pPr>
        <w:rPr>
          <w:rFonts w:hint="eastAsia"/>
        </w:rPr>
      </w:pPr>
      <w:r>
        <w:rPr>
          <w:rFonts w:hint="eastAsia"/>
        </w:rPr>
        <w:lastRenderedPageBreak/>
        <w:t>存在支付宝里面</w:t>
      </w:r>
    </w:p>
    <w:p w:rsidR="00083926" w:rsidRDefault="00083926" w:rsidP="00002082">
      <w:pPr>
        <w:rPr>
          <w:rFonts w:hint="eastAsia"/>
        </w:rPr>
      </w:pPr>
      <w:r>
        <w:rPr>
          <w:rFonts w:hint="eastAsia"/>
        </w:rPr>
        <w:t>我现在终于找到了着手点，可以进行了</w:t>
      </w:r>
    </w:p>
    <w:p w:rsidR="00DE476C" w:rsidRDefault="00DE476C" w:rsidP="00002082">
      <w:pPr>
        <w:rPr>
          <w:rFonts w:hint="eastAsia"/>
        </w:rPr>
      </w:pPr>
      <w:r>
        <w:rPr>
          <w:rFonts w:hint="eastAsia"/>
        </w:rPr>
        <w:t>侵权怕什么，</w:t>
      </w:r>
    </w:p>
    <w:p w:rsidR="00DE476C" w:rsidRDefault="00DE476C" w:rsidP="00002082">
      <w:pPr>
        <w:rPr>
          <w:rFonts w:hint="eastAsia"/>
        </w:rPr>
      </w:pPr>
      <w:r>
        <w:rPr>
          <w:rFonts w:hint="eastAsia"/>
        </w:rPr>
        <w:t>卖软件怎么卖，如何才能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违规</w:t>
      </w:r>
    </w:p>
    <w:p w:rsidR="0039744C" w:rsidRDefault="0039744C" w:rsidP="00002082">
      <w:r>
        <w:rPr>
          <w:rFonts w:hint="eastAsia"/>
        </w:rPr>
        <w:t>卖资料的任务：</w:t>
      </w:r>
    </w:p>
    <w:p w:rsidR="0039744C" w:rsidRDefault="0039744C" w:rsidP="00002082">
      <w:r>
        <w:rPr>
          <w:rFonts w:hint="eastAsia"/>
        </w:rPr>
        <w:t xml:space="preserve"> </w:t>
      </w:r>
      <w:r>
        <w:t xml:space="preserve"> 1. </w:t>
      </w:r>
      <w:r>
        <w:rPr>
          <w:rFonts w:hint="eastAsia"/>
        </w:rPr>
        <w:t>图片要选好</w:t>
      </w:r>
      <w:r w:rsidR="00DE476C">
        <w:rPr>
          <w:rFonts w:hint="eastAsia"/>
        </w:rPr>
        <w:t>（伪装成资料）</w:t>
      </w:r>
    </w:p>
    <w:p w:rsidR="0039744C" w:rsidRDefault="0039744C" w:rsidP="00002082">
      <w:r>
        <w:rPr>
          <w:rFonts w:hint="eastAsia"/>
        </w:rPr>
        <w:t xml:space="preserve"> </w:t>
      </w:r>
      <w:r>
        <w:t xml:space="preserve"> 2. </w:t>
      </w:r>
      <w:r w:rsidR="00DE476C">
        <w:rPr>
          <w:rFonts w:hint="eastAsia"/>
        </w:rPr>
        <w:t>商品描述</w:t>
      </w:r>
      <w:r w:rsidR="00DE476C">
        <w:rPr>
          <w:rFonts w:hint="eastAsia"/>
        </w:rPr>
        <w:t xml:space="preserve"> </w:t>
      </w:r>
      <w:r w:rsidR="00DE476C">
        <w:t>–</w:t>
      </w:r>
      <w:r w:rsidR="00DE476C">
        <w:rPr>
          <w:rFonts w:hint="eastAsia"/>
        </w:rPr>
        <w:t>运用心理学</w:t>
      </w:r>
    </w:p>
    <w:p w:rsidR="00DE476C" w:rsidRDefault="00DE476C" w:rsidP="00002082">
      <w:pPr>
        <w:rPr>
          <w:rFonts w:hint="eastAsia"/>
        </w:rPr>
      </w:pPr>
      <w:r>
        <w:t xml:space="preserve">  3. </w:t>
      </w:r>
    </w:p>
    <w:p w:rsidR="0039744C" w:rsidRDefault="0039744C" w:rsidP="00002082">
      <w:pPr>
        <w:rPr>
          <w:rFonts w:hint="eastAsia"/>
        </w:rPr>
      </w:pPr>
      <w:r>
        <w:rPr>
          <w:rFonts w:hint="eastAsia"/>
        </w:rPr>
        <w:t>卖电子书只是一种资料，并不会导致侵权</w:t>
      </w:r>
    </w:p>
    <w:p w:rsidR="0039744C" w:rsidRDefault="0039744C" w:rsidP="00002082">
      <w:pPr>
        <w:rPr>
          <w:rFonts w:hint="eastAsia"/>
        </w:rPr>
      </w:pPr>
      <w:r>
        <w:rPr>
          <w:rFonts w:hint="eastAsia"/>
        </w:rPr>
        <w:t>每一种做生意的产品都是一个知识系统</w:t>
      </w:r>
    </w:p>
    <w:p w:rsidR="0039744C" w:rsidRDefault="0039744C" w:rsidP="00002082">
      <w:pPr>
        <w:rPr>
          <w:rFonts w:hint="eastAsia"/>
        </w:rPr>
      </w:pPr>
      <w:r>
        <w:rPr>
          <w:rFonts w:hint="eastAsia"/>
        </w:rPr>
        <w:t>开始赚第一桶金</w:t>
      </w:r>
    </w:p>
    <w:p w:rsidR="0039744C" w:rsidRDefault="0039744C" w:rsidP="00002082">
      <w:pPr>
        <w:rPr>
          <w:rFonts w:hint="eastAsia"/>
        </w:rPr>
      </w:pPr>
      <w:r>
        <w:rPr>
          <w:rFonts w:hint="eastAsia"/>
        </w:rPr>
        <w:t>然后我通过做生意的情况我是不想和任何人说的，包括我爸妈</w:t>
      </w:r>
    </w:p>
    <w:p w:rsidR="0039744C" w:rsidRDefault="0039744C" w:rsidP="00002082">
      <w:pPr>
        <w:rPr>
          <w:rFonts w:hint="eastAsia"/>
        </w:rPr>
      </w:pPr>
      <w:r>
        <w:rPr>
          <w:rFonts w:hint="eastAsia"/>
        </w:rPr>
        <w:t>我也没办法，我有这种焦虑得症状</w:t>
      </w:r>
    </w:p>
    <w:p w:rsidR="005A0E39" w:rsidRDefault="005A0E39" w:rsidP="00002082">
      <w:pPr>
        <w:rPr>
          <w:rFonts w:hint="eastAsia"/>
        </w:rPr>
      </w:pPr>
      <w:r>
        <w:rPr>
          <w:rFonts w:hint="eastAsia"/>
        </w:rPr>
        <w:t>如果我真的能做成一个生意，但是我又不想管理，我就要请人了，然后成本肯定都是在滚雪球得资金里面，请这个人，他能为了带来收益，而且还越来越多，如果实在请不起，我也不想干，那只能交给自动化，自己开发了</w:t>
      </w:r>
    </w:p>
    <w:p w:rsidR="005A0E39" w:rsidRDefault="005A0E39" w:rsidP="00002082">
      <w:pPr>
        <w:rPr>
          <w:rFonts w:hint="eastAsia"/>
        </w:rPr>
      </w:pPr>
      <w:r>
        <w:rPr>
          <w:rFonts w:hint="eastAsia"/>
        </w:rPr>
        <w:t>搞得我现在非常想开始进行这个东西了，真的很感兴趣，很爽</w:t>
      </w:r>
    </w:p>
    <w:p w:rsidR="00CA57D6" w:rsidRDefault="00CA57D6" w:rsidP="00002082">
      <w:r>
        <w:rPr>
          <w:rFonts w:hint="eastAsia"/>
        </w:rPr>
        <w:t>现在还有很重要的一个东西，那就是如果货物都压在自己身上了，亏了怎么办，因为做生意肯定是有赢有亏的，就像炒股一样，那就每次都在自己有能力的基础上再去做这个生意：比如说我要进货需要花销一万块钱，就要看我的生意雪球的库存是否有一万，如果有我才做，如果没有，</w:t>
      </w:r>
      <w:r w:rsidR="005A0E39">
        <w:rPr>
          <w:rFonts w:hint="eastAsia"/>
        </w:rPr>
        <w:t>我就不做，这样的话，我倒贴，我也只会在我的滚雪球资金贴完了</w:t>
      </w:r>
    </w:p>
    <w:p w:rsidR="005A0E39" w:rsidRDefault="005A0E39" w:rsidP="00002082">
      <w:r>
        <w:rPr>
          <w:rFonts w:hint="eastAsia"/>
        </w:rPr>
        <w:t>举个例子：比如我现在有十块钱的滚雪球资金，我肯定去进的货，不能超过十块钱，但是这样还是不能越来越好</w:t>
      </w:r>
    </w:p>
    <w:p w:rsidR="005A0E39" w:rsidRDefault="005A0E39" w:rsidP="00002082">
      <w:pPr>
        <w:rPr>
          <w:rFonts w:hint="eastAsia"/>
        </w:rPr>
      </w:pPr>
      <w:r>
        <w:rPr>
          <w:rFonts w:hint="eastAsia"/>
        </w:rPr>
        <w:t>不过一般来说，并不会亏得血本无归，顶多</w:t>
      </w:r>
      <w:proofErr w:type="gramStart"/>
      <w:r>
        <w:rPr>
          <w:rFonts w:hint="eastAsia"/>
        </w:rPr>
        <w:t>十块钱亏了</w:t>
      </w:r>
      <w:proofErr w:type="gramEnd"/>
      <w:r>
        <w:rPr>
          <w:rFonts w:hint="eastAsia"/>
        </w:rPr>
        <w:t>还剩两三块钱，然后我又用这两三块钱去做下一个生意</w:t>
      </w:r>
    </w:p>
    <w:p w:rsidR="00CA57D6" w:rsidRDefault="00CA57D6" w:rsidP="00002082">
      <w:pPr>
        <w:rPr>
          <w:rFonts w:hint="eastAsia"/>
        </w:rPr>
      </w:pPr>
      <w:r>
        <w:rPr>
          <w:rFonts w:hint="eastAsia"/>
        </w:rPr>
        <w:t>而且我发现一个问题，我不喜欢单纯的只做某种生意，我是想包络万象的</w:t>
      </w:r>
    </w:p>
    <w:p w:rsidR="00CA57D6" w:rsidRDefault="00CA57D6" w:rsidP="00002082">
      <w:pPr>
        <w:rPr>
          <w:rFonts w:hint="eastAsia"/>
        </w:rPr>
      </w:pPr>
      <w:r>
        <w:rPr>
          <w:rFonts w:hint="eastAsia"/>
        </w:rPr>
        <w:t>原来我一直奇怪的点在这里，今天终于解决了</w:t>
      </w:r>
    </w:p>
    <w:p w:rsidR="00CA57D6" w:rsidRDefault="00CA57D6" w:rsidP="00002082">
      <w:r>
        <w:rPr>
          <w:rFonts w:hint="eastAsia"/>
        </w:rPr>
        <w:t>都是我之前搞过的</w:t>
      </w:r>
    </w:p>
    <w:p w:rsidR="00CA57D6" w:rsidRDefault="00CA57D6" w:rsidP="00002082">
      <w:pPr>
        <w:rPr>
          <w:rFonts w:hint="eastAsia"/>
        </w:rPr>
      </w:pPr>
      <w:r>
        <w:rPr>
          <w:rFonts w:hint="eastAsia"/>
        </w:rPr>
        <w:t>一个月清算一次，这种东西</w:t>
      </w:r>
    </w:p>
    <w:p w:rsidR="007E322E" w:rsidRDefault="007E322E" w:rsidP="00002082">
      <w:r>
        <w:rPr>
          <w:rFonts w:hint="eastAsia"/>
        </w:rPr>
        <w:lastRenderedPageBreak/>
        <w:t>可以开始赚钱的项目：</w:t>
      </w:r>
    </w:p>
    <w:p w:rsidR="007E322E" w:rsidRDefault="007E322E" w:rsidP="00002082">
      <w:r>
        <w:rPr>
          <w:rFonts w:hint="eastAsia"/>
        </w:rPr>
        <w:t xml:space="preserve"> </w:t>
      </w:r>
      <w:r>
        <w:t xml:space="preserve"> 1. </w:t>
      </w:r>
      <w:proofErr w:type="gramStart"/>
      <w:r w:rsidR="0039744C">
        <w:rPr>
          <w:rFonts w:hint="eastAsia"/>
        </w:rPr>
        <w:t>淘宝</w:t>
      </w:r>
      <w:proofErr w:type="gramEnd"/>
      <w:r w:rsidR="0039744C">
        <w:rPr>
          <w:rFonts w:hint="eastAsia"/>
        </w:rPr>
        <w:t>/</w:t>
      </w:r>
      <w:r w:rsidR="0039744C">
        <w:rPr>
          <w:rFonts w:hint="eastAsia"/>
        </w:rPr>
        <w:t>咸鱼</w:t>
      </w:r>
      <w:r w:rsidR="00CA57D6">
        <w:rPr>
          <w:rFonts w:hint="eastAsia"/>
        </w:rPr>
        <w:t>卖</w:t>
      </w:r>
      <w:r w:rsidR="0039744C">
        <w:rPr>
          <w:rFonts w:hint="eastAsia"/>
        </w:rPr>
        <w:t>资料</w:t>
      </w:r>
    </w:p>
    <w:p w:rsidR="00CA57D6" w:rsidRDefault="00CA57D6" w:rsidP="00002082">
      <w:r>
        <w:rPr>
          <w:rFonts w:hint="eastAsia"/>
        </w:rPr>
        <w:t xml:space="preserve"> </w:t>
      </w:r>
      <w:r>
        <w:t xml:space="preserve"> 2</w:t>
      </w:r>
      <w:r w:rsidR="0039744C">
        <w:rPr>
          <w:rFonts w:hint="eastAsia"/>
        </w:rPr>
        <w:t>.</w:t>
      </w:r>
      <w:r w:rsidR="0039744C">
        <w:t xml:space="preserve"> </w:t>
      </w:r>
      <w:proofErr w:type="gramStart"/>
      <w:r w:rsidR="0039744C">
        <w:rPr>
          <w:rFonts w:hint="eastAsia"/>
        </w:rPr>
        <w:t>淘宝</w:t>
      </w:r>
      <w:proofErr w:type="gramEnd"/>
      <w:r w:rsidR="0039744C">
        <w:rPr>
          <w:rFonts w:hint="eastAsia"/>
        </w:rPr>
        <w:t>/</w:t>
      </w:r>
      <w:r w:rsidR="0039744C">
        <w:rPr>
          <w:rFonts w:hint="eastAsia"/>
        </w:rPr>
        <w:t>咸鱼卖软件</w:t>
      </w:r>
    </w:p>
    <w:p w:rsidR="0039744C" w:rsidRDefault="0039744C" w:rsidP="0000208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3. </w:t>
      </w:r>
      <w:proofErr w:type="gramStart"/>
      <w:r>
        <w:rPr>
          <w:rFonts w:hint="eastAsia"/>
        </w:rPr>
        <w:t>淘宝</w:t>
      </w:r>
      <w:proofErr w:type="gramEnd"/>
      <w:r>
        <w:rPr>
          <w:rFonts w:hint="eastAsia"/>
        </w:rPr>
        <w:t>/</w:t>
      </w:r>
      <w:r>
        <w:rPr>
          <w:rFonts w:hint="eastAsia"/>
        </w:rPr>
        <w:t>咸鱼卖游戏</w:t>
      </w:r>
    </w:p>
    <w:p w:rsidR="00CA57D6" w:rsidRDefault="00CA57D6" w:rsidP="00002082">
      <w:r>
        <w:rPr>
          <w:rFonts w:hint="eastAsia"/>
        </w:rPr>
        <w:t>我一开始肯定是要赚雇佣金的</w:t>
      </w:r>
    </w:p>
    <w:p w:rsidR="00CA57D6" w:rsidRDefault="00CA57D6" w:rsidP="00002082">
      <w:r>
        <w:rPr>
          <w:rFonts w:hint="eastAsia"/>
        </w:rPr>
        <w:t>雇佣金也分为两种目的做的：</w:t>
      </w:r>
    </w:p>
    <w:p w:rsidR="00CA57D6" w:rsidRDefault="00CA57D6" w:rsidP="00002082">
      <w:r>
        <w:rPr>
          <w:rFonts w:hint="eastAsia"/>
        </w:rPr>
        <w:t xml:space="preserve"> </w:t>
      </w:r>
      <w:r>
        <w:t xml:space="preserve"> 1. </w:t>
      </w:r>
      <w:r>
        <w:rPr>
          <w:rFonts w:hint="eastAsia"/>
        </w:rPr>
        <w:t>为了商道而做的</w:t>
      </w:r>
    </w:p>
    <w:p w:rsidR="00CA57D6" w:rsidRDefault="00CA57D6" w:rsidP="0000208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为了打工人而做的</w:t>
      </w:r>
    </w:p>
    <w:p w:rsidR="00265D41" w:rsidRDefault="00265D41" w:rsidP="00002082">
      <w:r>
        <w:rPr>
          <w:rFonts w:hint="eastAsia"/>
        </w:rPr>
        <w:t>做生意肯定是需要成本的，但是我没有成本</w:t>
      </w:r>
      <w:r w:rsidR="007E322E">
        <w:rPr>
          <w:rFonts w:hint="eastAsia"/>
        </w:rPr>
        <w:t>，我是不可能动我打工来的钱的，因为这就不是一条线</w:t>
      </w:r>
    </w:p>
    <w:p w:rsidR="007E322E" w:rsidRDefault="007E322E" w:rsidP="00002082">
      <w:pPr>
        <w:rPr>
          <w:rFonts w:hint="eastAsia"/>
        </w:rPr>
      </w:pPr>
      <w:r>
        <w:rPr>
          <w:rFonts w:hint="eastAsia"/>
        </w:rPr>
        <w:t>所以我得白手起家，为自己做生意先取得启动资金</w:t>
      </w:r>
    </w:p>
    <w:p w:rsidR="00002082" w:rsidRDefault="00002082" w:rsidP="00002082">
      <w:r>
        <w:rPr>
          <w:rFonts w:hint="eastAsia"/>
        </w:rPr>
        <w:t>那我为什么</w:t>
      </w:r>
      <w:proofErr w:type="gramStart"/>
      <w:r>
        <w:rPr>
          <w:rFonts w:hint="eastAsia"/>
        </w:rPr>
        <w:t>昨天会</w:t>
      </w:r>
      <w:proofErr w:type="gramEnd"/>
      <w:r>
        <w:rPr>
          <w:rFonts w:hint="eastAsia"/>
        </w:rPr>
        <w:t>深呼吸减少了呢</w:t>
      </w:r>
    </w:p>
    <w:p w:rsidR="00002082" w:rsidRDefault="00002082" w:rsidP="00002082">
      <w:pPr>
        <w:rPr>
          <w:rFonts w:hint="eastAsia"/>
        </w:rPr>
      </w:pPr>
      <w:r>
        <w:rPr>
          <w:rFonts w:hint="eastAsia"/>
        </w:rPr>
        <w:t>回忆下，好像昨天也没有深呼吸减少，好像我也改变不了什么东西</w:t>
      </w:r>
    </w:p>
    <w:p w:rsidR="00152B8F" w:rsidRDefault="00265D41" w:rsidP="00775BB5">
      <w:pPr>
        <w:spacing w:line="240" w:lineRule="auto"/>
      </w:pPr>
      <w:r>
        <w:rPr>
          <w:rFonts w:hint="eastAsia"/>
        </w:rPr>
        <w:t>管它的了，不想想了</w:t>
      </w:r>
    </w:p>
    <w:p w:rsidR="00265D41" w:rsidRDefault="00265D41" w:rsidP="00775BB5">
      <w:pPr>
        <w:spacing w:line="240" w:lineRule="auto"/>
      </w:pPr>
      <w:r>
        <w:rPr>
          <w:rFonts w:hint="eastAsia"/>
        </w:rPr>
        <w:t>以后一定要记得把这个</w:t>
      </w:r>
      <w:r>
        <w:rPr>
          <w:rFonts w:hint="eastAsia"/>
        </w:rPr>
        <w:t>push</w:t>
      </w:r>
      <w:r>
        <w:rPr>
          <w:rFonts w:hint="eastAsia"/>
        </w:rPr>
        <w:t>上去，差不多就</w:t>
      </w:r>
      <w:r>
        <w:rPr>
          <w:rFonts w:hint="eastAsia"/>
        </w:rPr>
        <w:t>push</w:t>
      </w:r>
      <w:r>
        <w:rPr>
          <w:rFonts w:hint="eastAsia"/>
        </w:rPr>
        <w:t>一下，然后每天下班肯定也要</w:t>
      </w:r>
      <w:r>
        <w:rPr>
          <w:rFonts w:hint="eastAsia"/>
        </w:rPr>
        <w:t>push</w:t>
      </w:r>
    </w:p>
    <w:p w:rsidR="00265D41" w:rsidRDefault="00265D41" w:rsidP="00775BB5">
      <w:pPr>
        <w:spacing w:line="240" w:lineRule="auto"/>
      </w:pPr>
      <w:r>
        <w:rPr>
          <w:rFonts w:hint="eastAsia"/>
        </w:rPr>
        <w:t>其实我一直很害怕就是这种不确定的收入来源</w:t>
      </w:r>
    </w:p>
    <w:p w:rsidR="00265D41" w:rsidRDefault="00265D41" w:rsidP="00775BB5">
      <w:pPr>
        <w:spacing w:line="240" w:lineRule="auto"/>
      </w:pPr>
      <w:r>
        <w:rPr>
          <w:rFonts w:hint="eastAsia"/>
        </w:rPr>
        <w:t>导致我无法去创业</w:t>
      </w:r>
    </w:p>
    <w:p w:rsidR="00265D41" w:rsidRDefault="00265D41" w:rsidP="00775BB5">
      <w:pPr>
        <w:spacing w:line="240" w:lineRule="auto"/>
      </w:pPr>
      <w:r>
        <w:rPr>
          <w:rFonts w:hint="eastAsia"/>
        </w:rPr>
        <w:t>怎么说呢</w:t>
      </w:r>
    </w:p>
    <w:p w:rsidR="00265D41" w:rsidRDefault="00265D41" w:rsidP="00775BB5">
      <w:pPr>
        <w:spacing w:line="240" w:lineRule="auto"/>
      </w:pPr>
      <w:r>
        <w:rPr>
          <w:rFonts w:hint="eastAsia"/>
        </w:rPr>
        <w:t>就是收入来源是不确定的，但是我这个人的能力是确定的，然后存款是确定的</w:t>
      </w:r>
    </w:p>
    <w:p w:rsidR="00265D41" w:rsidRDefault="00265D41" w:rsidP="00775BB5">
      <w:pPr>
        <w:spacing w:line="240" w:lineRule="auto"/>
      </w:pPr>
      <w:r>
        <w:rPr>
          <w:rFonts w:hint="eastAsia"/>
        </w:rPr>
        <w:t>比如我每当做生意获得了收益</w:t>
      </w:r>
    </w:p>
    <w:p w:rsidR="00265D41" w:rsidRDefault="00265D41" w:rsidP="00775BB5">
      <w:pPr>
        <w:spacing w:line="240" w:lineRule="auto"/>
      </w:pPr>
      <w:r>
        <w:rPr>
          <w:rFonts w:hint="eastAsia"/>
        </w:rPr>
        <w:t>百分之五十要用来存入，这是确定的，而且生活费、医疗，或者说没钱了，都不能从这里面花销</w:t>
      </w:r>
    </w:p>
    <w:p w:rsidR="00265D41" w:rsidRDefault="00265D41" w:rsidP="00775BB5">
      <w:pPr>
        <w:spacing w:line="240" w:lineRule="auto"/>
      </w:pPr>
      <w:r>
        <w:rPr>
          <w:rFonts w:hint="eastAsia"/>
        </w:rPr>
        <w:t>其他的花销都只能从别的百分之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rPr>
          <w:rFonts w:hint="eastAsia"/>
        </w:rPr>
        <w:t>来</w:t>
      </w:r>
    </w:p>
    <w:p w:rsidR="007E322E" w:rsidRDefault="007E322E" w:rsidP="00775BB5">
      <w:pPr>
        <w:spacing w:line="240" w:lineRule="auto"/>
      </w:pPr>
      <w:r>
        <w:rPr>
          <w:rFonts w:hint="eastAsia"/>
        </w:rPr>
        <w:t>这样好像就有眉目了</w:t>
      </w:r>
    </w:p>
    <w:p w:rsidR="007E322E" w:rsidRDefault="007E322E" w:rsidP="00775BB5">
      <w:pPr>
        <w:spacing w:line="240" w:lineRule="auto"/>
        <w:rPr>
          <w:rFonts w:hint="eastAsia"/>
        </w:rPr>
      </w:pPr>
      <w:r>
        <w:rPr>
          <w:rFonts w:hint="eastAsia"/>
        </w:rPr>
        <w:t>其实我创业最害怕的就是做生意这个月没有收入，所以我</w:t>
      </w:r>
      <w:proofErr w:type="gramStart"/>
      <w:r>
        <w:rPr>
          <w:rFonts w:hint="eastAsia"/>
        </w:rPr>
        <w:t>得确保</w:t>
      </w:r>
      <w:proofErr w:type="gramEnd"/>
      <w:r>
        <w:rPr>
          <w:rFonts w:hint="eastAsia"/>
        </w:rPr>
        <w:t>自己有低保，那就是雇佣金，我使用</w:t>
      </w:r>
      <w:proofErr w:type="gramStart"/>
      <w:r>
        <w:rPr>
          <w:rFonts w:hint="eastAsia"/>
        </w:rPr>
        <w:t>雇佣金赚</w:t>
      </w:r>
      <w:proofErr w:type="gramEnd"/>
      <w:r>
        <w:rPr>
          <w:rFonts w:hint="eastAsia"/>
        </w:rPr>
        <w:t>得的钱是可以在商道里面花销的</w:t>
      </w:r>
    </w:p>
    <w:p w:rsidR="00265D41" w:rsidRDefault="007E322E" w:rsidP="00775BB5">
      <w:pPr>
        <w:spacing w:line="240" w:lineRule="auto"/>
      </w:pPr>
      <w:r>
        <w:rPr>
          <w:rFonts w:hint="eastAsia"/>
        </w:rPr>
        <w:t>我的赚钱分类：</w:t>
      </w:r>
    </w:p>
    <w:p w:rsidR="007E322E" w:rsidRDefault="007E322E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1. </w:t>
      </w:r>
      <w:r>
        <w:rPr>
          <w:rFonts w:hint="eastAsia"/>
        </w:rPr>
        <w:t>打工人：找一份工作，能养活自己和家庭，成为小康，这笔钱保存在一个银行卡上面</w:t>
      </w:r>
    </w:p>
    <w:p w:rsidR="007E322E" w:rsidRDefault="007E322E" w:rsidP="00775BB5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生意人：白手起家，所有获得的收益的百分之五十都放到</w:t>
      </w:r>
      <w:r w:rsidR="00CA57D6">
        <w:rPr>
          <w:rFonts w:hint="eastAsia"/>
        </w:rPr>
        <w:t>一个地方，永远不动</w:t>
      </w:r>
      <w:proofErr w:type="gramStart"/>
      <w:r w:rsidR="00CA57D6">
        <w:rPr>
          <w:rFonts w:hint="eastAsia"/>
        </w:rPr>
        <w:t>这个这个</w:t>
      </w:r>
      <w:proofErr w:type="gramEnd"/>
      <w:r w:rsidR="00CA57D6">
        <w:rPr>
          <w:rFonts w:hint="eastAsia"/>
        </w:rPr>
        <w:t>地方的钱，攒着，然后另外的百分之</w:t>
      </w:r>
      <w:proofErr w:type="gramStart"/>
      <w:r w:rsidR="00CA57D6">
        <w:rPr>
          <w:rFonts w:hint="eastAsia"/>
        </w:rPr>
        <w:t>2</w:t>
      </w:r>
      <w:r w:rsidR="00CA57D6">
        <w:t>5</w:t>
      </w:r>
      <w:proofErr w:type="gramEnd"/>
      <w:r w:rsidR="00CA57D6">
        <w:rPr>
          <w:rFonts w:hint="eastAsia"/>
        </w:rPr>
        <w:t>，用来补贴打工人这条线（肯定是纯利润，而不是还要考虑商业成本，成本是生意的一部分），剩下的百分之</w:t>
      </w:r>
      <w:proofErr w:type="gramStart"/>
      <w:r w:rsidR="00CA57D6">
        <w:rPr>
          <w:rFonts w:hint="eastAsia"/>
        </w:rPr>
        <w:t>2</w:t>
      </w:r>
      <w:r w:rsidR="00CA57D6">
        <w:t>5</w:t>
      </w:r>
      <w:proofErr w:type="gramEnd"/>
      <w:r w:rsidR="00CA57D6">
        <w:rPr>
          <w:rFonts w:hint="eastAsia"/>
        </w:rPr>
        <w:t>用来滚生意雪球</w:t>
      </w:r>
    </w:p>
    <w:p w:rsidR="007E322E" w:rsidRDefault="007E322E" w:rsidP="00775BB5">
      <w:pPr>
        <w:spacing w:line="240" w:lineRule="auto"/>
      </w:pPr>
      <w:r>
        <w:rPr>
          <w:rFonts w:hint="eastAsia"/>
        </w:rPr>
        <w:t>现在这样就清晰了，然后我怎么做呢，我现在对这个真的非常感兴趣</w:t>
      </w:r>
    </w:p>
    <w:p w:rsidR="007E322E" w:rsidRDefault="007E322E" w:rsidP="00775BB5">
      <w:pPr>
        <w:spacing w:line="240" w:lineRule="auto"/>
      </w:pPr>
      <w:r>
        <w:rPr>
          <w:rFonts w:hint="eastAsia"/>
        </w:rPr>
        <w:t>之前为什么一直不动手，因为我一直分不清，这个赚钱的来源与分类，很乱，所以我不敢，我害怕做生意的东西影响到我日常的东西了，我就一直都不敢</w:t>
      </w:r>
    </w:p>
    <w:p w:rsidR="007E322E" w:rsidRDefault="007E322E" w:rsidP="00775BB5">
      <w:pPr>
        <w:spacing w:line="240" w:lineRule="auto"/>
        <w:rPr>
          <w:rFonts w:hint="eastAsia"/>
        </w:rPr>
      </w:pPr>
      <w:r>
        <w:rPr>
          <w:rFonts w:hint="eastAsia"/>
        </w:rPr>
        <w:t>但是我现在想通了，就可以着手做了，这才是我追求的道</w:t>
      </w:r>
    </w:p>
    <w:sectPr w:rsidR="007E32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C3A" w:rsidRDefault="00EB5C3A">
      <w:r>
        <w:separator/>
      </w:r>
    </w:p>
  </w:endnote>
  <w:endnote w:type="continuationSeparator" w:id="0">
    <w:p w:rsidR="00EB5C3A" w:rsidRDefault="00EB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977" w:rsidRDefault="00E23977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E23977" w:rsidTr="0075012D">
      <w:trPr>
        <w:trHeight w:val="257"/>
      </w:trPr>
      <w:tc>
        <w:tcPr>
          <w:tcW w:w="1760" w:type="pct"/>
        </w:tcPr>
        <w:p w:rsidR="00E23977" w:rsidRDefault="00E23977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rPr>
              <w:noProof/>
            </w:rPr>
            <w:t>2023-6-14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E23977" w:rsidRDefault="00E23977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E23977" w:rsidRDefault="00E23977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E23977" w:rsidRDefault="00E2397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977" w:rsidRDefault="00E23977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C3A" w:rsidRDefault="00EB5C3A">
      <w:r>
        <w:separator/>
      </w:r>
    </w:p>
  </w:footnote>
  <w:footnote w:type="continuationSeparator" w:id="0">
    <w:p w:rsidR="00EB5C3A" w:rsidRDefault="00EB5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977" w:rsidRDefault="00E23977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E23977">
      <w:trPr>
        <w:cantSplit/>
        <w:trHeight w:hRule="exact" w:val="782"/>
      </w:trPr>
      <w:tc>
        <w:tcPr>
          <w:tcW w:w="500" w:type="pct"/>
        </w:tcPr>
        <w:p w:rsidR="00E23977" w:rsidRDefault="00E23977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E23977" w:rsidRPr="00780144" w:rsidRDefault="00E23977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E23977" w:rsidRPr="00780144" w:rsidRDefault="00E23977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E23977" w:rsidRDefault="00E23977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977" w:rsidRDefault="00E23977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02082"/>
    <w:rsid w:val="00035469"/>
    <w:rsid w:val="00083926"/>
    <w:rsid w:val="0012175A"/>
    <w:rsid w:val="00152B8F"/>
    <w:rsid w:val="00214A33"/>
    <w:rsid w:val="00243F73"/>
    <w:rsid w:val="00265D41"/>
    <w:rsid w:val="00282E19"/>
    <w:rsid w:val="002E053A"/>
    <w:rsid w:val="003055E4"/>
    <w:rsid w:val="00307760"/>
    <w:rsid w:val="00322719"/>
    <w:rsid w:val="00385E6A"/>
    <w:rsid w:val="0039744C"/>
    <w:rsid w:val="003B7E91"/>
    <w:rsid w:val="00425F62"/>
    <w:rsid w:val="0052233A"/>
    <w:rsid w:val="00584A6D"/>
    <w:rsid w:val="005A0E39"/>
    <w:rsid w:val="00634265"/>
    <w:rsid w:val="00640844"/>
    <w:rsid w:val="00651798"/>
    <w:rsid w:val="007162BA"/>
    <w:rsid w:val="0075012D"/>
    <w:rsid w:val="00775BB5"/>
    <w:rsid w:val="00780144"/>
    <w:rsid w:val="007E322E"/>
    <w:rsid w:val="008E32E6"/>
    <w:rsid w:val="009937B1"/>
    <w:rsid w:val="00A67B4B"/>
    <w:rsid w:val="00AD6D67"/>
    <w:rsid w:val="00C53AFA"/>
    <w:rsid w:val="00CA57D6"/>
    <w:rsid w:val="00D16C4C"/>
    <w:rsid w:val="00D87114"/>
    <w:rsid w:val="00DE476C"/>
    <w:rsid w:val="00E23977"/>
    <w:rsid w:val="00EB5C3A"/>
    <w:rsid w:val="00EE2438"/>
    <w:rsid w:val="00EE58DB"/>
    <w:rsid w:val="00FA6402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6A73DF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0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10">
    <w:name w:val="标题 1 字符"/>
    <w:basedOn w:val="a2"/>
    <w:link w:val="1"/>
    <w:rsid w:val="002E053A"/>
    <w:rPr>
      <w:rFonts w:ascii="Arial" w:eastAsia="黑体" w:hAnsi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1B443-D73D-49E5-9E26-DC821CFE2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333</TotalTime>
  <Pages>4</Pages>
  <Words>328</Words>
  <Characters>1870</Characters>
  <Application>Microsoft Office Word</Application>
  <DocSecurity>0</DocSecurity>
  <Lines>15</Lines>
  <Paragraphs>4</Paragraphs>
  <ScaleCrop>false</ScaleCrop>
  <Company>Huawei Technologies Co.,Ltd.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2023-06-14T09:34:00Z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(3)yjgJZJ1wReiDAJFEz6ZSF5EyWoGUZnmhY0BsDe6jFFwgP0FIvwNOaFa2pHvHSBJ4SoIkZ3iD
wB2Y97gxP0yneQ0xLL6PnAiqZU6RoE62hpnmy8ROl7013dmRPK27qOxxMESUB4XiUZzdBz1e
OU6zwBnWfxc90IQ/DbHIfGM4OT1ZCG64OFv0HxbMmi1v/1Ak+9HDx8cJrvClqvqFtZoNpGFQ
hg1x6mnqO91Kh1xaRk</vt:lpwstr>
  </property>
  <property fmtid="{D5CDD505-2E9C-101B-9397-08002B2CF9AE}" pid="7" name="_2015_ms_pID_7253431">
    <vt:lpwstr>fvOuIr4RVy61LnrY3a9efs6RFpTfmqCc89U2TKrYa93PTJZgjGqj04
zFjm6JvBbS7onXEkJ5qYxHtn8yInJRhtlU4nAsjyfmuEeKl9+woScIhX5fQYlnEjdE/UrKYR
0V//7I3SpxRynC2GhohQ+hWbah51iRv8jfdQU3by6xnQUx61D+Pa6Tt/ROAS1Y25e+PXkent
Ti1Be/UGOKzHZYTSEh+3+MTbO2THYGJmBC9O</vt:lpwstr>
  </property>
  <property fmtid="{D5CDD505-2E9C-101B-9397-08002B2CF9AE}" pid="8" name="_2015_ms_pID_7253432">
    <vt:lpwstr>1A==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