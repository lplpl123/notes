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BF3BDC" w:rsidP="00775BB5">
      <w:pPr>
        <w:spacing w:line="240" w:lineRule="auto"/>
      </w:pPr>
      <w:r>
        <w:rPr>
          <w:rFonts w:hint="eastAsia"/>
        </w:rPr>
        <w:t>如何自己搞个</w:t>
      </w:r>
      <w:proofErr w:type="spellStart"/>
      <w:r>
        <w:rPr>
          <w:rFonts w:hint="eastAsia"/>
        </w:rPr>
        <w:t>vpn</w:t>
      </w:r>
      <w:proofErr w:type="spellEnd"/>
    </w:p>
    <w:p w:rsidR="00BF3BDC" w:rsidRDefault="00BF3BDC" w:rsidP="00775BB5">
      <w:pPr>
        <w:spacing w:line="240" w:lineRule="auto"/>
      </w:pPr>
      <w:r>
        <w:rPr>
          <w:rFonts w:hint="eastAsia"/>
        </w:rPr>
        <w:t>是不是需要一台代理服务器作为中间件</w:t>
      </w:r>
    </w:p>
    <w:p w:rsidR="00BF3BDC" w:rsidRDefault="00BF3BDC" w:rsidP="00775BB5">
      <w:pPr>
        <w:spacing w:line="240" w:lineRule="auto"/>
      </w:pPr>
      <w:r>
        <w:rPr>
          <w:rFonts w:hint="eastAsia"/>
        </w:rPr>
        <w:t>去哪找免费的代理服务器呢</w:t>
      </w:r>
    </w:p>
    <w:p w:rsidR="00BF3BDC" w:rsidRDefault="00BF3BDC" w:rsidP="00775BB5">
      <w:pPr>
        <w:spacing w:line="240" w:lineRule="auto"/>
      </w:pPr>
      <w:r>
        <w:rPr>
          <w:rFonts w:hint="eastAsia"/>
        </w:rPr>
        <w:t>是不是有全球代理服务器这种东西</w:t>
      </w:r>
    </w:p>
    <w:p w:rsidR="00BF3BDC" w:rsidRDefault="00BF3BDC" w:rsidP="00775BB5">
      <w:pPr>
        <w:spacing w:line="240" w:lineRule="auto"/>
      </w:pPr>
      <w:r>
        <w:rPr>
          <w:rFonts w:hint="eastAsia"/>
        </w:rPr>
        <w:t>先理解这些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是啥意思</w:t>
      </w:r>
    </w:p>
    <w:p w:rsidR="005E5EC8" w:rsidRDefault="005E5EC8" w:rsidP="00775BB5">
      <w:pPr>
        <w:spacing w:line="240" w:lineRule="auto"/>
      </w:pPr>
      <w:r>
        <w:rPr>
          <w:rFonts w:hint="eastAsia"/>
        </w:rPr>
        <w:t>原来这些就是函数的性质了</w:t>
      </w:r>
    </w:p>
    <w:p w:rsidR="005E5EC8" w:rsidRDefault="005E5EC8" w:rsidP="00775BB5">
      <w:pPr>
        <w:spacing w:line="240" w:lineRule="auto"/>
      </w:pPr>
      <w:r>
        <w:rPr>
          <w:rFonts w:hint="eastAsia"/>
        </w:rPr>
        <w:t>那是不是历史也有这个卦象</w:t>
      </w:r>
    </w:p>
    <w:p w:rsidR="005E5EC8" w:rsidRDefault="005E5EC8" w:rsidP="00775BB5">
      <w:pPr>
        <w:spacing w:line="240" w:lineRule="auto"/>
      </w:pPr>
      <w:r>
        <w:rPr>
          <w:rFonts w:hint="eastAsia"/>
        </w:rPr>
        <w:t>为什么我不直接在编程世界里面直接把</w:t>
      </w:r>
      <w:r w:rsidR="008D5D70">
        <w:rPr>
          <w:rFonts w:hint="eastAsia"/>
        </w:rPr>
        <w:t>八卦图画出来</w:t>
      </w:r>
    </w:p>
    <w:p w:rsidR="008D5D70" w:rsidRDefault="008D5D70" w:rsidP="00775BB5">
      <w:pPr>
        <w:spacing w:line="240" w:lineRule="auto"/>
      </w:pPr>
      <w:r>
        <w:rPr>
          <w:rFonts w:hint="eastAsia"/>
        </w:rPr>
        <w:t>比如</w:t>
      </w:r>
      <w:proofErr w:type="gramStart"/>
      <w:r>
        <w:rPr>
          <w:rFonts w:hint="eastAsia"/>
        </w:rPr>
        <w:t>阴就是</w:t>
      </w:r>
      <w:proofErr w:type="gramEnd"/>
      <w:r>
        <w:rPr>
          <w:rFonts w:hint="eastAsia"/>
        </w:rPr>
        <w:t>一条断开的杠，阳就是没有断开，</w:t>
      </w:r>
      <w:proofErr w:type="gramStart"/>
      <w:r>
        <w:rPr>
          <w:rFonts w:hint="eastAsia"/>
        </w:rPr>
        <w:t>然后先像这样</w:t>
      </w:r>
      <w:proofErr w:type="gramEnd"/>
      <w:r>
        <w:rPr>
          <w:rFonts w:hint="eastAsia"/>
        </w:rPr>
        <w:t>去写一个类</w:t>
      </w:r>
    </w:p>
    <w:p w:rsidR="00023EE3" w:rsidRDefault="00023EE3" w:rsidP="00775BB5">
      <w:pPr>
        <w:spacing w:line="240" w:lineRule="auto"/>
      </w:pPr>
      <w:r>
        <w:rPr>
          <w:rFonts w:hint="eastAsia"/>
        </w:rPr>
        <w:t>游戏真的没啥好玩的，现在这个游戏性，顶多就是打开欣赏下风景</w:t>
      </w:r>
    </w:p>
    <w:p w:rsidR="00023EE3" w:rsidRDefault="00023EE3" w:rsidP="00775BB5">
      <w:pPr>
        <w:spacing w:line="240" w:lineRule="auto"/>
      </w:pPr>
      <w:r>
        <w:rPr>
          <w:rFonts w:hint="eastAsia"/>
        </w:rPr>
        <w:t>但是</w:t>
      </w:r>
      <w:r w:rsidR="000A29AE">
        <w:rPr>
          <w:rFonts w:hint="eastAsia"/>
        </w:rPr>
        <w:t>也有很多风景很好的视频啊</w:t>
      </w:r>
    </w:p>
    <w:p w:rsidR="000A29AE" w:rsidRDefault="000A29AE" w:rsidP="00775BB5">
      <w:pPr>
        <w:spacing w:line="240" w:lineRule="auto"/>
      </w:pPr>
      <w:r>
        <w:rPr>
          <w:rFonts w:hint="eastAsia"/>
        </w:rPr>
        <w:t>从游戏里面得到的感悟，不如一台笔记本得到的感悟</w:t>
      </w:r>
      <w:proofErr w:type="gramStart"/>
      <w:r>
        <w:rPr>
          <w:rFonts w:hint="eastAsia"/>
        </w:rPr>
        <w:t>爽</w:t>
      </w:r>
      <w:proofErr w:type="gramEnd"/>
    </w:p>
    <w:p w:rsidR="000A29AE" w:rsidRDefault="000A29AE" w:rsidP="00775BB5">
      <w:pPr>
        <w:spacing w:line="240" w:lineRule="auto"/>
      </w:pPr>
      <w:r>
        <w:rPr>
          <w:rFonts w:hint="eastAsia"/>
        </w:rPr>
        <w:t>深呼吸</w:t>
      </w:r>
    </w:p>
    <w:p w:rsidR="000A29AE" w:rsidRDefault="000A29AE" w:rsidP="00775BB5">
      <w:pPr>
        <w:spacing w:line="240" w:lineRule="auto"/>
      </w:pPr>
      <w:r>
        <w:rPr>
          <w:rFonts w:hint="eastAsia"/>
        </w:rPr>
        <w:t>不如自己用深呼吸去感受的这个二自然</w:t>
      </w:r>
    </w:p>
    <w:p w:rsidR="000A29AE" w:rsidRDefault="000A29AE" w:rsidP="00775BB5">
      <w:pPr>
        <w:spacing w:line="240" w:lineRule="auto"/>
      </w:pPr>
      <w:r>
        <w:rPr>
          <w:rFonts w:hint="eastAsia"/>
        </w:rPr>
        <w:t>什么事情能让我放松，我自己也很模糊</w:t>
      </w:r>
    </w:p>
    <w:p w:rsidR="004218D1" w:rsidRDefault="004218D1" w:rsidP="00775BB5">
      <w:pPr>
        <w:spacing w:line="240" w:lineRule="auto"/>
      </w:pPr>
      <w:r>
        <w:rPr>
          <w:rFonts w:hint="eastAsia"/>
        </w:rPr>
        <w:t>创业只有通过消点才能继续进行</w:t>
      </w:r>
    </w:p>
    <w:p w:rsidR="009246B3" w:rsidRDefault="009246B3" w:rsidP="00775BB5">
      <w:pPr>
        <w:spacing w:line="240" w:lineRule="auto"/>
      </w:pPr>
      <w:r>
        <w:rPr>
          <w:rFonts w:hint="eastAsia"/>
        </w:rPr>
        <w:t>初中的时候，</w:t>
      </w:r>
      <w:proofErr w:type="spellStart"/>
      <w:r>
        <w:rPr>
          <w:rFonts w:hint="eastAsia"/>
        </w:rPr>
        <w:t>zhaoyunxiang</w:t>
      </w:r>
      <w:proofErr w:type="spellEnd"/>
      <w:r>
        <w:rPr>
          <w:rFonts w:hint="eastAsia"/>
        </w:rPr>
        <w:t>说我以后是个作家，但</w:t>
      </w:r>
      <w:proofErr w:type="gramStart"/>
      <w:r>
        <w:rPr>
          <w:rFonts w:hint="eastAsia"/>
        </w:rPr>
        <w:t>竟然我</w:t>
      </w:r>
      <w:proofErr w:type="gramEnd"/>
      <w:r>
        <w:rPr>
          <w:rFonts w:hint="eastAsia"/>
        </w:rPr>
        <w:t>是个程序员</w:t>
      </w:r>
    </w:p>
    <w:p w:rsidR="00994E33" w:rsidRDefault="00994E33" w:rsidP="00775BB5">
      <w:pPr>
        <w:spacing w:line="240" w:lineRule="auto"/>
      </w:pPr>
      <w:r>
        <w:rPr>
          <w:rFonts w:hint="eastAsia"/>
        </w:rPr>
        <w:t>我一直想进行创作，但是永远都停留在想的平面</w:t>
      </w:r>
    </w:p>
    <w:p w:rsidR="00994E33" w:rsidRDefault="00994E33" w:rsidP="00775BB5">
      <w:pPr>
        <w:spacing w:line="240" w:lineRule="auto"/>
      </w:pPr>
      <w:r>
        <w:rPr>
          <w:rFonts w:hint="eastAsia"/>
        </w:rPr>
        <w:t>我的小笔记本可以写一些简单的脚本，分布式开发，开可以写小说，</w:t>
      </w:r>
      <w:r>
        <w:rPr>
          <w:rFonts w:hint="eastAsia"/>
        </w:rPr>
        <w:t>office</w:t>
      </w:r>
      <w:r>
        <w:rPr>
          <w:rFonts w:hint="eastAsia"/>
        </w:rPr>
        <w:t>都可以进行</w:t>
      </w:r>
    </w:p>
    <w:p w:rsidR="002A5CE3" w:rsidRDefault="002A5CE3" w:rsidP="00775BB5">
      <w:pPr>
        <w:spacing w:line="240" w:lineRule="auto"/>
      </w:pPr>
      <w:r>
        <w:rPr>
          <w:rFonts w:hint="eastAsia"/>
        </w:rPr>
        <w:t>感觉要创造一个东西真的很大，只能</w:t>
      </w:r>
      <w:proofErr w:type="gramStart"/>
      <w:r>
        <w:rPr>
          <w:rFonts w:hint="eastAsia"/>
        </w:rPr>
        <w:t>一个点一个点</w:t>
      </w:r>
      <w:proofErr w:type="gramEnd"/>
      <w:r>
        <w:rPr>
          <w:rFonts w:hint="eastAsia"/>
        </w:rPr>
        <w:t>地做</w:t>
      </w:r>
    </w:p>
    <w:p w:rsidR="00681770" w:rsidRDefault="00681770" w:rsidP="00775BB5">
      <w:pPr>
        <w:spacing w:line="240" w:lineRule="auto"/>
      </w:pPr>
      <w:r>
        <w:rPr>
          <w:rFonts w:hint="eastAsia"/>
        </w:rPr>
        <w:t>只要我不接触游戏，我的思想就会爆炸</w:t>
      </w:r>
    </w:p>
    <w:p w:rsidR="00BE322E" w:rsidRDefault="00BE322E" w:rsidP="00775BB5">
      <w:pPr>
        <w:spacing w:line="240" w:lineRule="auto"/>
        <w:rPr>
          <w:rFonts w:hint="eastAsia"/>
        </w:rPr>
      </w:pPr>
      <w:r>
        <w:rPr>
          <w:rFonts w:hint="eastAsia"/>
        </w:rPr>
        <w:t>氛围是一个很重要的东西</w:t>
      </w:r>
      <w:bookmarkStart w:id="0" w:name="_GoBack"/>
      <w:bookmarkEnd w:id="0"/>
    </w:p>
    <w:p w:rsidR="00BF3BDC" w:rsidRDefault="00BF3BDC" w:rsidP="00775BB5">
      <w:pPr>
        <w:spacing w:line="240" w:lineRule="auto"/>
      </w:pPr>
    </w:p>
    <w:p w:rsidR="00BF3BDC" w:rsidRDefault="00BF3BDC" w:rsidP="00775BB5">
      <w:pPr>
        <w:spacing w:line="240" w:lineRule="auto"/>
      </w:pPr>
      <w:proofErr w:type="spellStart"/>
      <w:r>
        <w:t>V</w:t>
      </w:r>
      <w:r>
        <w:rPr>
          <w:rFonts w:hint="eastAsia"/>
        </w:rPr>
        <w:t>pn</w:t>
      </w:r>
      <w:proofErr w:type="spellEnd"/>
      <w:r>
        <w:t xml:space="preserve"> 97</w:t>
      </w:r>
    </w:p>
    <w:p w:rsidR="00640927" w:rsidRDefault="00640927" w:rsidP="00775BB5">
      <w:pPr>
        <w:spacing w:line="240" w:lineRule="auto"/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</w:t>
      </w:r>
      <w:r w:rsidR="005E5EC8">
        <w:t>7</w:t>
      </w:r>
    </w:p>
    <w:p w:rsidR="005E5EC8" w:rsidRDefault="005E5EC8" w:rsidP="00775BB5">
      <w:pPr>
        <w:spacing w:line="240" w:lineRule="auto"/>
      </w:pPr>
      <w:r>
        <w:rPr>
          <w:rFonts w:hint="eastAsia"/>
        </w:rPr>
        <w:t>编程世界</w:t>
      </w:r>
      <w:r>
        <w:rPr>
          <w:rFonts w:hint="eastAsia"/>
        </w:rPr>
        <w:t xml:space="preserve"> </w:t>
      </w:r>
      <w:r>
        <w:t>99</w:t>
      </w:r>
    </w:p>
    <w:p w:rsidR="000A29AE" w:rsidRDefault="000A29AE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9246B3">
        <w:t>8</w:t>
      </w:r>
    </w:p>
    <w:p w:rsidR="00922529" w:rsidRDefault="00922529" w:rsidP="00775BB5">
      <w:pPr>
        <w:spacing w:line="240" w:lineRule="auto"/>
        <w:rPr>
          <w:rFonts w:hint="eastAsia"/>
        </w:rPr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sectPr w:rsidR="009225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81D" w:rsidRDefault="002D381D">
      <w:r>
        <w:separator/>
      </w:r>
    </w:p>
  </w:endnote>
  <w:endnote w:type="continuationSeparator" w:id="0">
    <w:p w:rsidR="002D381D" w:rsidRDefault="002D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F3BDC">
            <w:rPr>
              <w:noProof/>
            </w:rPr>
            <w:t>2023-3-6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81D" w:rsidRDefault="002D381D">
      <w:r>
        <w:separator/>
      </w:r>
    </w:p>
  </w:footnote>
  <w:footnote w:type="continuationSeparator" w:id="0">
    <w:p w:rsidR="002D381D" w:rsidRDefault="002D3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3EE3"/>
    <w:rsid w:val="00035469"/>
    <w:rsid w:val="000A29AE"/>
    <w:rsid w:val="0012175A"/>
    <w:rsid w:val="00152B8F"/>
    <w:rsid w:val="002A5CE3"/>
    <w:rsid w:val="002D381D"/>
    <w:rsid w:val="003055E4"/>
    <w:rsid w:val="00307760"/>
    <w:rsid w:val="00322719"/>
    <w:rsid w:val="004218D1"/>
    <w:rsid w:val="00425F62"/>
    <w:rsid w:val="0052233A"/>
    <w:rsid w:val="005E5EC8"/>
    <w:rsid w:val="00634265"/>
    <w:rsid w:val="00640927"/>
    <w:rsid w:val="00681770"/>
    <w:rsid w:val="007162BA"/>
    <w:rsid w:val="0075012D"/>
    <w:rsid w:val="00775BB5"/>
    <w:rsid w:val="00780144"/>
    <w:rsid w:val="008D5D70"/>
    <w:rsid w:val="00922529"/>
    <w:rsid w:val="009246B3"/>
    <w:rsid w:val="00994E33"/>
    <w:rsid w:val="00BE322E"/>
    <w:rsid w:val="00BF3BDC"/>
    <w:rsid w:val="00C53AFA"/>
    <w:rsid w:val="00D16C4C"/>
    <w:rsid w:val="00D87114"/>
    <w:rsid w:val="00E73D3C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7DD6F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F15ED-5FA3-4A1A-93C3-F5BEB4DD4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5423</TotalTime>
  <Pages>1</Pages>
  <Words>69</Words>
  <Characters>398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2023-03-10T02:37:00Z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(3)EYyL9du2pADZgmA/3cNc5HIcE5jYb+WozWjc6VwdyD5sY2HBVGuAlX89K1IafjBrc3pn+t3w
T2x+kMYl2gHxOdbKAVp0H1A6rHbc96h/MKam5TmeryvRkDXfiVnL9gGluwh3XcfaqQgI/7vz
yWVWsz9hx0MNnVcTpUWTCMWEHVZ6sPebTKRM1xspbjlNO8Vj5QR3MkSTNOXSh5rpC9jCt1mD
hyG3VuQldvnaWni28V</vt:lpwstr>
  </property>
  <property fmtid="{D5CDD505-2E9C-101B-9397-08002B2CF9AE}" pid="7" name="_2015_ms_pID_7253431">
    <vt:lpwstr>4DBOi9RDYmkuim1gGU1Z0PwbKLrERWjxDu/6AW0EyIEslcVzCwp3fR
5sYkjzBjdZtDG+fQc1q6giOOEYuJHmcg+LTtJNrYN5wPXzhCCUtMrMGGSbBya9GJS451U1sy
QFjCoM9pmf7WawV4+CHwAJsOfXkk5L0Q/rMoEuust+fej1x/Geyk+SQvTuxn/MAHY4fq0Qdn
3tifYKnO4khE6+nsm0bvhpYHuEVV5f5lro54</vt:lpwstr>
  </property>
  <property fmtid="{D5CDD505-2E9C-101B-9397-08002B2CF9AE}" pid="8" name="_2015_ms_pID_7253432">
    <vt:lpwstr>1A==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