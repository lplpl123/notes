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506D63" w:rsidP="00775BB5">
      <w:pPr>
        <w:spacing w:line="240" w:lineRule="auto"/>
      </w:pPr>
      <w:r>
        <w:rPr>
          <w:rFonts w:hint="eastAsia"/>
        </w:rPr>
        <w:t>感觉这种轻薄本性能提上来真的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爽啊</w:t>
      </w:r>
    </w:p>
    <w:p w:rsidR="00506D63" w:rsidRDefault="00506D63" w:rsidP="00775BB5">
      <w:pPr>
        <w:spacing w:line="240" w:lineRule="auto"/>
      </w:pPr>
      <w:r>
        <w:rPr>
          <w:rFonts w:hint="eastAsia"/>
        </w:rPr>
        <w:t>如何用我的这台借来的笔记本电脑，能不能转给个人真的</w:t>
      </w:r>
    </w:p>
    <w:p w:rsidR="00506D63" w:rsidRDefault="00506D63" w:rsidP="00775BB5">
      <w:pPr>
        <w:spacing w:line="240" w:lineRule="auto"/>
      </w:pPr>
      <w:r>
        <w:rPr>
          <w:rFonts w:hint="eastAsia"/>
        </w:rPr>
        <w:t>不行自己买太轻薄笔记本</w:t>
      </w:r>
    </w:p>
    <w:p w:rsidR="00887F18" w:rsidRDefault="00887F18" w:rsidP="00775BB5">
      <w:pPr>
        <w:spacing w:line="240" w:lineRule="auto"/>
      </w:pPr>
      <w:r>
        <w:rPr>
          <w:rFonts w:hint="eastAsia"/>
        </w:rPr>
        <w:t>感觉这个家里面可以玩的东西实在是太多了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感觉自己还用不惯小电脑的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但是感觉自己可以不用老是抬头了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这些每一篇</w:t>
      </w:r>
      <w:r>
        <w:rPr>
          <w:rFonts w:hint="eastAsia"/>
        </w:rPr>
        <w:t>blog</w:t>
      </w:r>
      <w:r>
        <w:rPr>
          <w:rFonts w:hint="eastAsia"/>
        </w:rPr>
        <w:t>都应该好好地学习的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学一下，不想学了，就可以干点其他的事情了</w:t>
      </w:r>
    </w:p>
    <w:p w:rsidR="006C73C5" w:rsidRDefault="006C73C5" w:rsidP="00775BB5">
      <w:pPr>
        <w:spacing w:line="240" w:lineRule="auto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是套接字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套接字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主机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端口号</w:t>
      </w:r>
    </w:p>
    <w:p w:rsidR="006C73C5" w:rsidRDefault="006C73C5" w:rsidP="00775BB5">
      <w:pPr>
        <w:spacing w:line="240" w:lineRule="auto"/>
      </w:pPr>
      <w:r>
        <w:rPr>
          <w:rFonts w:hint="eastAsia"/>
        </w:rPr>
        <w:t>意思是一个进程，套接字</w:t>
      </w:r>
    </w:p>
    <w:p w:rsidR="006C73C5" w:rsidRDefault="006C73C5" w:rsidP="00775BB5">
      <w:pPr>
        <w:spacing w:line="240" w:lineRule="auto"/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是一个抽象层</w:t>
      </w:r>
      <w:bookmarkStart w:id="0" w:name="_GoBack"/>
      <w:bookmarkEnd w:id="0"/>
    </w:p>
    <w:p w:rsidR="00506D63" w:rsidRDefault="00506D63" w:rsidP="00775BB5">
      <w:pPr>
        <w:spacing w:line="240" w:lineRule="auto"/>
      </w:pPr>
    </w:p>
    <w:p w:rsidR="00506D63" w:rsidRDefault="00506D63" w:rsidP="00775BB5">
      <w:pPr>
        <w:spacing w:line="240" w:lineRule="auto"/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</w:t>
      </w:r>
      <w:r w:rsidR="006C73C5">
        <w:t>2</w:t>
      </w:r>
    </w:p>
    <w:p w:rsidR="006C73C5" w:rsidRDefault="006C73C5" w:rsidP="00775BB5">
      <w:pPr>
        <w:spacing w:line="240" w:lineRule="auto"/>
        <w:rPr>
          <w:rFonts w:hint="eastAsia"/>
        </w:rPr>
      </w:pPr>
      <w:r>
        <w:rPr>
          <w:rFonts w:hint="eastAsia"/>
        </w:rPr>
        <w:t>自动驾驶</w:t>
      </w:r>
      <w:r>
        <w:rPr>
          <w:rFonts w:hint="eastAsia"/>
        </w:rPr>
        <w:t xml:space="preserve"> </w:t>
      </w:r>
      <w:r>
        <w:t>99</w:t>
      </w:r>
    </w:p>
    <w:sectPr w:rsidR="006C73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7B3" w:rsidRDefault="00F227B3">
      <w:r>
        <w:separator/>
      </w:r>
    </w:p>
  </w:endnote>
  <w:endnote w:type="continuationSeparator" w:id="0">
    <w:p w:rsidR="00F227B3" w:rsidRDefault="00F2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06D63">
            <w:rPr>
              <w:noProof/>
            </w:rPr>
            <w:t>2023-1-17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7B3" w:rsidRDefault="00F227B3">
      <w:r>
        <w:separator/>
      </w:r>
    </w:p>
  </w:footnote>
  <w:footnote w:type="continuationSeparator" w:id="0">
    <w:p w:rsidR="00F227B3" w:rsidRDefault="00F22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06D63"/>
    <w:rsid w:val="0052233A"/>
    <w:rsid w:val="00634265"/>
    <w:rsid w:val="006C73C5"/>
    <w:rsid w:val="007162BA"/>
    <w:rsid w:val="0075012D"/>
    <w:rsid w:val="00775BB5"/>
    <w:rsid w:val="00780144"/>
    <w:rsid w:val="00887F18"/>
    <w:rsid w:val="00BD0E13"/>
    <w:rsid w:val="00C53AFA"/>
    <w:rsid w:val="00D16C4C"/>
    <w:rsid w:val="00D87114"/>
    <w:rsid w:val="00EE2438"/>
    <w:rsid w:val="00EE58DB"/>
    <w:rsid w:val="00F227B3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45DEF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63591-AA52-4D5D-B766-F28C8E28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917</TotalTime>
  <Pages>1</Pages>
  <Words>31</Words>
  <Characters>180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2023-01-18T04:16:00Z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(3)PSNln/CWpUnNlgwJr/WR6Ed+ASravxxlanYHmHqqfJ19k4CjxL5p50mrEcwW188KQzdMST50
X7IhMKhQ4Zw2VN8UGHHFnLCUP6zr65Kzf0snesQTj+28t0mf2bLOAS28gAIogrYFSMk51ZKr
r1eX4UpsFQrOyYP5IUFN1fgbFuiXES2HIHtJt41DHx4H013/TpI92iFo2FLoUJby4J+OIxfy
Kfe29IeUQ6bLsM/zbq</vt:lpwstr>
  </property>
  <property fmtid="{D5CDD505-2E9C-101B-9397-08002B2CF9AE}" pid="7" name="_2015_ms_pID_7253431">
    <vt:lpwstr>nwIt8l6ZGA3+2xwDY9p2I9MSFMceIu9/Qwbe1BJOqkh8b8MKHGRwoz
5psJwO+rd4a35n0CVQRC5VXFyA+YA6QCWDA5LgqhqbtKnw1vXgN5fBU4hfPIJ28XRRV2joVY
D2fUz0oOS78eFIFA/fH3Rucy03PN+8ECbfQbMfazQNk/d5kTb930aLjrMvuAOflxLm51V0Bj
8fKolnHBwYwEj5eWJ9jjG6D6+1P+3yU7b+A+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