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FCF" w:rsidRDefault="00D77FCF" w:rsidP="00775BB5">
      <w:pPr>
        <w:spacing w:line="240" w:lineRule="auto"/>
      </w:pPr>
      <w:r>
        <w:rPr>
          <w:rFonts w:hint="eastAsia"/>
        </w:rPr>
        <w:t>阴阳又是由什么产生的</w:t>
      </w:r>
    </w:p>
    <w:p w:rsidR="00D77FCF" w:rsidRDefault="00D77FCF" w:rsidP="00775BB5">
      <w:pPr>
        <w:spacing w:line="240" w:lineRule="auto"/>
      </w:pPr>
      <w:r>
        <w:rPr>
          <w:rFonts w:hint="eastAsia"/>
        </w:rPr>
        <w:t>因为无聊，我才会做这些事情，这些事情让我觉得很有意思</w:t>
      </w:r>
    </w:p>
    <w:p w:rsidR="008C544B" w:rsidRDefault="008C544B" w:rsidP="00775BB5">
      <w:pPr>
        <w:spacing w:line="240" w:lineRule="auto"/>
      </w:pPr>
      <w:r>
        <w:rPr>
          <w:rFonts w:hint="eastAsia"/>
        </w:rPr>
        <w:t>我现在只知道一个东西，阴阳是任何事物都有的</w:t>
      </w:r>
    </w:p>
    <w:p w:rsidR="008C544B" w:rsidRDefault="008C544B" w:rsidP="00775BB5">
      <w:pPr>
        <w:spacing w:line="240" w:lineRule="auto"/>
      </w:pPr>
      <w:r>
        <w:rPr>
          <w:rFonts w:hint="eastAsia"/>
        </w:rPr>
        <w:t>还有</w:t>
      </w:r>
      <w:r>
        <w:rPr>
          <w:rFonts w:hint="eastAsia"/>
        </w:rPr>
        <w:t>target</w:t>
      </w:r>
      <w:r>
        <w:rPr>
          <w:rFonts w:hint="eastAsia"/>
        </w:rPr>
        <w:t>，意思就是阳是可以聚集达成目标</w:t>
      </w:r>
    </w:p>
    <w:p w:rsidR="008C544B" w:rsidRDefault="008C544B" w:rsidP="00775BB5">
      <w:pPr>
        <w:spacing w:line="240" w:lineRule="auto"/>
      </w:pPr>
      <w:r>
        <w:rPr>
          <w:rFonts w:hint="eastAsia"/>
        </w:rPr>
        <w:t>阴是阻止达成目标</w:t>
      </w:r>
    </w:p>
    <w:p w:rsidR="008C544B" w:rsidRDefault="008C544B" w:rsidP="00775BB5">
      <w:pPr>
        <w:spacing w:line="240" w:lineRule="auto"/>
      </w:pPr>
      <w:r>
        <w:rPr>
          <w:rFonts w:hint="eastAsia"/>
        </w:rPr>
        <w:t>还有一个随机的东西</w:t>
      </w:r>
    </w:p>
    <w:p w:rsidR="008C544B" w:rsidRDefault="008C544B" w:rsidP="00775BB5">
      <w:pPr>
        <w:spacing w:line="240" w:lineRule="auto"/>
      </w:pPr>
      <w:r>
        <w:rPr>
          <w:rFonts w:hint="eastAsia"/>
        </w:rPr>
        <w:t>写这个编程世界真的很有意思</w:t>
      </w:r>
    </w:p>
    <w:p w:rsidR="008C544B" w:rsidRDefault="008C544B" w:rsidP="00775BB5">
      <w:pPr>
        <w:spacing w:line="240" w:lineRule="auto"/>
      </w:pPr>
      <w:r>
        <w:rPr>
          <w:rFonts w:hint="eastAsia"/>
        </w:rPr>
        <w:t>难道他们说的紫微星在干什么，就是说的我的这个创新机器人和编程世界吗</w:t>
      </w:r>
    </w:p>
    <w:p w:rsidR="008C544B" w:rsidRDefault="008C544B" w:rsidP="00775BB5">
      <w:pPr>
        <w:spacing w:line="240" w:lineRule="auto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中一个类如何实现继承两个类</w:t>
      </w:r>
    </w:p>
    <w:p w:rsidR="008C544B" w:rsidRDefault="008C544B" w:rsidP="00775BB5">
      <w:pPr>
        <w:spacing w:line="240" w:lineRule="auto"/>
      </w:pPr>
      <w:proofErr w:type="gramStart"/>
      <w:r>
        <w:t>S</w:t>
      </w:r>
      <w:r>
        <w:rPr>
          <w:rFonts w:hint="eastAsia"/>
        </w:rPr>
        <w:t>elf</w:t>
      </w:r>
      <w:r>
        <w:t>.*</w:t>
      </w:r>
      <w:proofErr w:type="gramEnd"/>
      <w:r>
        <w:t>**</w:t>
      </w:r>
      <w:r>
        <w:rPr>
          <w:rFonts w:hint="eastAsia"/>
        </w:rPr>
        <w:t>的属性是实例的属性，还是类本身的属性</w:t>
      </w:r>
    </w:p>
    <w:p w:rsidR="008C544B" w:rsidRDefault="008C544B" w:rsidP="00775BB5">
      <w:pPr>
        <w:spacing w:line="240" w:lineRule="auto"/>
      </w:pPr>
      <w:r>
        <w:rPr>
          <w:rFonts w:hint="eastAsia"/>
        </w:rPr>
        <w:t>应该是实例的属性</w:t>
      </w:r>
    </w:p>
    <w:p w:rsidR="008C544B" w:rsidRDefault="008C544B" w:rsidP="00775BB5">
      <w:pPr>
        <w:spacing w:line="240" w:lineRule="auto"/>
      </w:pPr>
      <w:r>
        <w:rPr>
          <w:rFonts w:hint="eastAsia"/>
        </w:rPr>
        <w:t>动为阳，静为阴</w:t>
      </w:r>
    </w:p>
    <w:p w:rsidR="00876ABB" w:rsidRDefault="00876ABB" w:rsidP="00775BB5">
      <w:pPr>
        <w:spacing w:line="240" w:lineRule="auto"/>
      </w:pPr>
      <w:r>
        <w:rPr>
          <w:rFonts w:hint="eastAsia"/>
        </w:rPr>
        <w:t>我现在把最简单的阴阳类写好了，然后又有什么用呢</w:t>
      </w:r>
    </w:p>
    <w:p w:rsidR="00876ABB" w:rsidRDefault="00876ABB" w:rsidP="00775BB5">
      <w:pPr>
        <w:spacing w:line="240" w:lineRule="auto"/>
      </w:pPr>
      <w:r>
        <w:rPr>
          <w:rFonts w:hint="eastAsia"/>
        </w:rPr>
        <w:t>肯定有很多的继承关系</w:t>
      </w:r>
    </w:p>
    <w:p w:rsidR="00C53CE4" w:rsidRDefault="00C53CE4" w:rsidP="00775BB5">
      <w:pPr>
        <w:spacing w:line="240" w:lineRule="auto"/>
      </w:pPr>
      <w:r>
        <w:rPr>
          <w:rFonts w:hint="eastAsia"/>
        </w:rPr>
        <w:t>还是进行气功的吐纳的</w:t>
      </w:r>
    </w:p>
    <w:p w:rsidR="00C53CE4" w:rsidRDefault="00C53CE4" w:rsidP="00775BB5">
      <w:pPr>
        <w:spacing w:line="240" w:lineRule="auto"/>
      </w:pPr>
      <w:r>
        <w:rPr>
          <w:rFonts w:hint="eastAsia"/>
        </w:rPr>
        <w:t>早中晚，反正我现在每天都有包包，好也好不了</w:t>
      </w:r>
    </w:p>
    <w:p w:rsidR="007B6FE0" w:rsidRDefault="007B6FE0" w:rsidP="00775BB5">
      <w:pPr>
        <w:spacing w:line="240" w:lineRule="auto"/>
      </w:pPr>
      <w:r>
        <w:rPr>
          <w:rFonts w:hint="eastAsia"/>
        </w:rPr>
        <w:t>我只要进行气功，我就能看到一些东西，就像做梦一样，难道这个就是预言家看到的吗</w:t>
      </w:r>
    </w:p>
    <w:p w:rsidR="007B6FE0" w:rsidRDefault="007B6FE0" w:rsidP="00775BB5">
      <w:pPr>
        <w:spacing w:line="240" w:lineRule="auto"/>
      </w:pPr>
      <w:r>
        <w:rPr>
          <w:rFonts w:hint="eastAsia"/>
        </w:rPr>
        <w:t>我看到我的后背有一个人影</w:t>
      </w:r>
    </w:p>
    <w:p w:rsidR="007B6FE0" w:rsidRDefault="007B6FE0" w:rsidP="00775BB5">
      <w:pPr>
        <w:spacing w:line="240" w:lineRule="auto"/>
      </w:pPr>
      <w:r>
        <w:rPr>
          <w:rFonts w:hint="eastAsia"/>
        </w:rPr>
        <w:t>我看到</w:t>
      </w:r>
      <w:r w:rsidR="00C556C9">
        <w:rPr>
          <w:rFonts w:hint="eastAsia"/>
        </w:rPr>
        <w:t>有一个人</w:t>
      </w:r>
      <w:proofErr w:type="gramStart"/>
      <w:r w:rsidR="00C556C9">
        <w:rPr>
          <w:rFonts w:hint="eastAsia"/>
        </w:rPr>
        <w:t>脸直接</w:t>
      </w:r>
      <w:proofErr w:type="gramEnd"/>
      <w:r w:rsidR="00C556C9">
        <w:rPr>
          <w:rFonts w:hint="eastAsia"/>
        </w:rPr>
        <w:t>被切下来一半，还挂在脸上</w:t>
      </w:r>
    </w:p>
    <w:p w:rsidR="00C556C9" w:rsidRDefault="00C556C9" w:rsidP="00775BB5">
      <w:pPr>
        <w:spacing w:line="240" w:lineRule="auto"/>
      </w:pPr>
      <w:r>
        <w:rPr>
          <w:rFonts w:hint="eastAsia"/>
        </w:rPr>
        <w:t>意思是我接受到了某种磁场，我先想到猫，然后磁场频率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吻合，就看到了人</w:t>
      </w:r>
    </w:p>
    <w:p w:rsidR="00931FB2" w:rsidRDefault="00931FB2" w:rsidP="00775BB5">
      <w:pPr>
        <w:spacing w:line="240" w:lineRule="auto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倒序查看日志</w:t>
      </w:r>
    </w:p>
    <w:p w:rsidR="000B275C" w:rsidRDefault="000B275C" w:rsidP="00775BB5">
      <w:pPr>
        <w:spacing w:line="240" w:lineRule="auto"/>
      </w:pPr>
      <w:r>
        <w:rPr>
          <w:rFonts w:hint="eastAsia"/>
        </w:rPr>
        <w:t>这些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的命令只要是自己查了不会的，都要自己试试</w:t>
      </w:r>
    </w:p>
    <w:p w:rsidR="00566B2C" w:rsidRDefault="00566B2C" w:rsidP="00775BB5">
      <w:pPr>
        <w:spacing w:line="240" w:lineRule="auto"/>
        <w:rPr>
          <w:rFonts w:hint="eastAsia"/>
        </w:rPr>
      </w:pPr>
      <w:r>
        <w:rPr>
          <w:rFonts w:hint="eastAsia"/>
        </w:rPr>
        <w:t>我还是很有兴趣</w:t>
      </w:r>
      <w:r w:rsidR="00DC1A2B">
        <w:rPr>
          <w:rFonts w:hint="eastAsia"/>
        </w:rPr>
        <w:t>看看电路的知识的</w:t>
      </w:r>
      <w:bookmarkStart w:id="0" w:name="_GoBack"/>
      <w:bookmarkEnd w:id="0"/>
    </w:p>
    <w:p w:rsidR="00D77FCF" w:rsidRDefault="00D77FCF" w:rsidP="00775BB5">
      <w:pPr>
        <w:spacing w:line="240" w:lineRule="auto"/>
      </w:pPr>
    </w:p>
    <w:p w:rsidR="00D77FCF" w:rsidRDefault="00D77FCF" w:rsidP="00775BB5">
      <w:pPr>
        <w:spacing w:line="240" w:lineRule="auto"/>
      </w:pPr>
      <w:proofErr w:type="spellStart"/>
      <w:r>
        <w:t>Code</w:t>
      </w:r>
      <w:r>
        <w:rPr>
          <w:rFonts w:hint="eastAsia"/>
        </w:rPr>
        <w:t>w</w:t>
      </w:r>
      <w:r>
        <w:t>orld</w:t>
      </w:r>
      <w:proofErr w:type="spellEnd"/>
      <w:r>
        <w:t xml:space="preserve"> 9</w:t>
      </w:r>
      <w:r w:rsidR="00876ABB">
        <w:t>0</w:t>
      </w:r>
    </w:p>
    <w:p w:rsidR="00D77FCF" w:rsidRDefault="00D77FCF" w:rsidP="00775BB5">
      <w:pPr>
        <w:spacing w:line="240" w:lineRule="auto"/>
        <w:rPr>
          <w:rFonts w:hint="eastAsia"/>
        </w:rPr>
      </w:pPr>
      <w:r>
        <w:rPr>
          <w:rFonts w:hint="eastAsia"/>
        </w:rPr>
        <w:t>心理</w:t>
      </w:r>
      <w:r>
        <w:rPr>
          <w:rFonts w:hint="eastAsia"/>
        </w:rPr>
        <w:t xml:space="preserve"> </w:t>
      </w:r>
      <w:r>
        <w:t>9</w:t>
      </w:r>
      <w:r w:rsidR="007B6FE0">
        <w:t>8</w:t>
      </w:r>
    </w:p>
    <w:sectPr w:rsidR="00D77F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5909" w:rsidRDefault="00395909">
      <w:r>
        <w:separator/>
      </w:r>
    </w:p>
  </w:endnote>
  <w:endnote w:type="continuationSeparator" w:id="0">
    <w:p w:rsidR="00395909" w:rsidRDefault="00395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D77FCF">
            <w:rPr>
              <w:noProof/>
            </w:rPr>
            <w:t>2023-2-27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5909" w:rsidRDefault="00395909">
      <w:r>
        <w:separator/>
      </w:r>
    </w:p>
  </w:footnote>
  <w:footnote w:type="continuationSeparator" w:id="0">
    <w:p w:rsidR="00395909" w:rsidRDefault="003959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0B275C"/>
    <w:rsid w:val="0012175A"/>
    <w:rsid w:val="00152B8F"/>
    <w:rsid w:val="003055E4"/>
    <w:rsid w:val="00307760"/>
    <w:rsid w:val="00322719"/>
    <w:rsid w:val="00395909"/>
    <w:rsid w:val="00425F62"/>
    <w:rsid w:val="0052233A"/>
    <w:rsid w:val="00566B2C"/>
    <w:rsid w:val="00634265"/>
    <w:rsid w:val="007162BA"/>
    <w:rsid w:val="0075012D"/>
    <w:rsid w:val="00775BB5"/>
    <w:rsid w:val="00780144"/>
    <w:rsid w:val="007B6FE0"/>
    <w:rsid w:val="00876ABB"/>
    <w:rsid w:val="008C544B"/>
    <w:rsid w:val="00931FB2"/>
    <w:rsid w:val="00BE7720"/>
    <w:rsid w:val="00C53AFA"/>
    <w:rsid w:val="00C53CE4"/>
    <w:rsid w:val="00C556C9"/>
    <w:rsid w:val="00D16C4C"/>
    <w:rsid w:val="00D77FCF"/>
    <w:rsid w:val="00D87114"/>
    <w:rsid w:val="00DC1A2B"/>
    <w:rsid w:val="00EE2438"/>
    <w:rsid w:val="00EE58DB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C2A0DE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A44EF-2D16-4FDD-87E0-F03823E02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4199</TotalTime>
  <Pages>1</Pages>
  <Words>70</Words>
  <Characters>399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2</cp:revision>
  <dcterms:created xsi:type="dcterms:W3CDTF">2019-07-19T03:06:00Z</dcterms:created>
  <dcterms:modified xsi:type="dcterms:W3CDTF">2023-03-02T02:06:00Z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(3)bl9Fv0Eyht5r6qP8ycnnieTr3x2/KiBsP583IFuZGDNYwhNGLK+EVzSYm8Lr+8qVuDRZyV7g
0NHJ+G0a/WHt1zjuwZ1PBlOHYWqjtCUIFmXaU6ou6L5gpkt3dKs29kkvIJoyBQ/L9Fnngf/D
7E+HEKF3QYPcphIr/Iy98Qc5Fva6IJvC8QyvK0oclHANqZutMypsW1wjTvfLfMeBX03P0Gtp
p/k0shbgMWO7FxEXfa</vt:lpwstr>
  </property>
  <property fmtid="{D5CDD505-2E9C-101B-9397-08002B2CF9AE}" pid="7" name="_2015_ms_pID_7253431">
    <vt:lpwstr>5uL1xgWQVGpCH/J5s2a1ZRZsCajsdzBQ0A2sR6d3b5Rzna5ikX+zFV
GrG878mXRNg790rdj0sbuuEpnnTvntwON+qHeZOPGBgKpTxlKCxieNzSSjjWkLG390p3B6je
ZkTbz278iFqGxshhFG6OxYLuXIuOyyuZw15CSxFhOEhYHPhoCTD5vdANtk05BS4vTVaVkQ9A
02O/KMC20kgOKNqdJvO+6qYb2cBBITUVVCZH</vt:lpwstr>
  </property>
  <property fmtid="{D5CDD505-2E9C-101B-9397-08002B2CF9AE}" pid="8" name="_2015_ms_pID_7253432">
    <vt:lpwstr>/w==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