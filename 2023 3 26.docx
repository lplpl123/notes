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E11" w:rsidRDefault="002C5E11" w:rsidP="00775BB5">
      <w:pPr>
        <w:spacing w:line="240" w:lineRule="auto"/>
      </w:pPr>
      <w:r>
        <w:rPr>
          <w:rFonts w:hint="eastAsia"/>
        </w:rPr>
        <w:t>能不能看看易经，我现在的状态是哪个状态，我应该怎么办</w:t>
      </w:r>
    </w:p>
    <w:p w:rsidR="00E87831" w:rsidRDefault="00E87831" w:rsidP="00775BB5">
      <w:pPr>
        <w:spacing w:line="240" w:lineRule="auto"/>
      </w:pPr>
      <w:r>
        <w:rPr>
          <w:rFonts w:hint="eastAsia"/>
        </w:rPr>
        <w:t>要重构就来个狠的</w:t>
      </w:r>
    </w:p>
    <w:p w:rsidR="001B5C32" w:rsidRDefault="001B5C32" w:rsidP="00775BB5">
      <w:pPr>
        <w:spacing w:line="240" w:lineRule="auto"/>
      </w:pPr>
      <w:r>
        <w:rPr>
          <w:rFonts w:hint="eastAsia"/>
        </w:rPr>
        <w:t>只能说明我真的不适合这个工作氛围，我还是只能坚持自己的事情</w:t>
      </w:r>
    </w:p>
    <w:p w:rsidR="001B5C32" w:rsidRDefault="001B5C32" w:rsidP="00775BB5">
      <w:pPr>
        <w:spacing w:line="240" w:lineRule="auto"/>
      </w:pPr>
      <w:r>
        <w:rPr>
          <w:rFonts w:hint="eastAsia"/>
        </w:rPr>
        <w:t>看来我对于华为还是不能改变很多人，我只能说以我这种性格行为去做一些事情，看看哪个是和我契合的</w:t>
      </w:r>
    </w:p>
    <w:p w:rsidR="001B5C32" w:rsidRDefault="001B5C32" w:rsidP="00775BB5">
      <w:pPr>
        <w:spacing w:line="240" w:lineRule="auto"/>
      </w:pPr>
      <w:r>
        <w:rPr>
          <w:rFonts w:hint="eastAsia"/>
        </w:rPr>
        <w:t>也有可能是我心态变了，所以我就考虑着离职，而他们不一样，他们是要在华为待很长时间的人的</w:t>
      </w:r>
    </w:p>
    <w:p w:rsidR="001B5C32" w:rsidRDefault="001B5C32" w:rsidP="00775BB5">
      <w:pPr>
        <w:spacing w:line="240" w:lineRule="auto"/>
      </w:pPr>
      <w:r>
        <w:rPr>
          <w:rFonts w:hint="eastAsia"/>
        </w:rPr>
        <w:t>其实与其说是公司逼我，是我自己在逼我自己，我想让我有足够的动力去做更费能量的事情</w:t>
      </w:r>
    </w:p>
    <w:p w:rsidR="001B5C32" w:rsidRDefault="001B5C32" w:rsidP="00775BB5">
      <w:pPr>
        <w:spacing w:line="240" w:lineRule="auto"/>
      </w:pPr>
      <w:r>
        <w:rPr>
          <w:rFonts w:hint="eastAsia"/>
        </w:rPr>
        <w:t>首先就是要把我的游戏机卖了</w:t>
      </w:r>
    </w:p>
    <w:p w:rsidR="001B5C32" w:rsidRDefault="001B5C32" w:rsidP="00775BB5">
      <w:pPr>
        <w:spacing w:line="240" w:lineRule="auto"/>
        <w:rPr>
          <w:rFonts w:hint="eastAsia"/>
        </w:rPr>
      </w:pPr>
      <w:r>
        <w:rPr>
          <w:rFonts w:hint="eastAsia"/>
        </w:rPr>
        <w:t>把我逼急了，是不是阴极转阳了</w:t>
      </w:r>
    </w:p>
    <w:p w:rsidR="002C5E11" w:rsidRDefault="001B5C32" w:rsidP="00775BB5">
      <w:pPr>
        <w:spacing w:line="240" w:lineRule="auto"/>
      </w:pPr>
      <w:r>
        <w:rPr>
          <w:rFonts w:hint="eastAsia"/>
        </w:rPr>
        <w:t>又把我的模型优化了一下</w:t>
      </w:r>
    </w:p>
    <w:p w:rsidR="00E44986" w:rsidRDefault="00E44986" w:rsidP="00775BB5">
      <w:pPr>
        <w:spacing w:line="240" w:lineRule="auto"/>
      </w:pPr>
      <w:r>
        <w:rPr>
          <w:rFonts w:hint="eastAsia"/>
        </w:rPr>
        <w:t>反正自从我进入华为以后，我还是能感受到不平等的</w:t>
      </w:r>
    </w:p>
    <w:p w:rsidR="00E44986" w:rsidRDefault="00E44986" w:rsidP="00775BB5">
      <w:pPr>
        <w:spacing w:line="240" w:lineRule="auto"/>
      </w:pPr>
      <w:r>
        <w:rPr>
          <w:rFonts w:hint="eastAsia"/>
        </w:rPr>
        <w:t>看来离职还是需要深呼吸的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我没有不喜欢运维、测试、安装部署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就是在我的知识体系里面，这些应该都是分支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主要还是开发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而我现在反过来了，安装还成为主要的了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等我离职那天，给任</w:t>
      </w:r>
      <w:proofErr w:type="gramStart"/>
      <w:r>
        <w:rPr>
          <w:rFonts w:hint="eastAsia"/>
        </w:rPr>
        <w:t>正非发</w:t>
      </w:r>
      <w:proofErr w:type="gramEnd"/>
      <w:r>
        <w:rPr>
          <w:rFonts w:hint="eastAsia"/>
        </w:rPr>
        <w:t>一个邮件怎么样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为什么喝完水我的身体会发热，难道是热量被带出来了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我还经常出手汗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要不要把我这个想法写在知乎上面，可以写，反正也是作为我自己的项目的一个大纲</w:t>
      </w:r>
    </w:p>
    <w:p w:rsidR="00D100F2" w:rsidRDefault="00D100F2" w:rsidP="00775BB5">
      <w:pPr>
        <w:spacing w:line="240" w:lineRule="auto"/>
      </w:pPr>
      <w:r>
        <w:rPr>
          <w:rFonts w:hint="eastAsia"/>
        </w:rPr>
        <w:t>我要把我的想法写在知乎上面，</w:t>
      </w:r>
      <w:r w:rsidR="00316926">
        <w:rPr>
          <w:rFonts w:hint="eastAsia"/>
        </w:rPr>
        <w:t>也没有人知道我是如何写的</w:t>
      </w:r>
    </w:p>
    <w:p w:rsidR="00316926" w:rsidRDefault="00316926" w:rsidP="00775BB5">
      <w:pPr>
        <w:spacing w:line="240" w:lineRule="auto"/>
      </w:pPr>
      <w:r>
        <w:rPr>
          <w:rFonts w:hint="eastAsia"/>
        </w:rPr>
        <w:t>比起写论文，我觉得</w:t>
      </w:r>
      <w:proofErr w:type="gramStart"/>
      <w:r>
        <w:rPr>
          <w:rFonts w:hint="eastAsia"/>
        </w:rPr>
        <w:t>知乎更适合</w:t>
      </w:r>
      <w:proofErr w:type="gramEnd"/>
      <w:r>
        <w:rPr>
          <w:rFonts w:hint="eastAsia"/>
        </w:rPr>
        <w:t>我，因为我不喜欢条条框框</w:t>
      </w:r>
    </w:p>
    <w:p w:rsidR="00316926" w:rsidRDefault="00316926" w:rsidP="00775BB5">
      <w:pPr>
        <w:spacing w:line="240" w:lineRule="auto"/>
      </w:pPr>
      <w:r>
        <w:rPr>
          <w:rFonts w:hint="eastAsia"/>
        </w:rPr>
        <w:t>打败盗版的不是保护，而是迭代</w:t>
      </w:r>
    </w:p>
    <w:p w:rsidR="00CF501B" w:rsidRDefault="00CF501B" w:rsidP="00775BB5">
      <w:pPr>
        <w:spacing w:line="240" w:lineRule="auto"/>
      </w:pPr>
      <w:r>
        <w:rPr>
          <w:rFonts w:hint="eastAsia"/>
        </w:rPr>
        <w:t>优化竟然优化了这么长时间</w:t>
      </w:r>
    </w:p>
    <w:p w:rsidR="00CF501B" w:rsidRDefault="00CF501B" w:rsidP="00775BB5">
      <w:pPr>
        <w:spacing w:line="240" w:lineRule="auto"/>
      </w:pPr>
      <w:r>
        <w:rPr>
          <w:rFonts w:hint="eastAsia"/>
        </w:rPr>
        <w:t>是时候搞点气功来进行搞搞华为了</w:t>
      </w:r>
    </w:p>
    <w:p w:rsidR="00CF501B" w:rsidRDefault="00CF501B" w:rsidP="00775BB5">
      <w:pPr>
        <w:spacing w:line="240" w:lineRule="auto"/>
      </w:pPr>
      <w:r>
        <w:rPr>
          <w:rFonts w:hint="eastAsia"/>
        </w:rPr>
        <w:t>如果我还在犹豫我跑不跑，我一定会非常厌烦这个加班</w:t>
      </w:r>
    </w:p>
    <w:p w:rsidR="00CF501B" w:rsidRDefault="00CF501B" w:rsidP="00775BB5">
      <w:pPr>
        <w:spacing w:line="240" w:lineRule="auto"/>
      </w:pPr>
      <w:r>
        <w:rPr>
          <w:rFonts w:hint="eastAsia"/>
        </w:rPr>
        <w:t>我这种对于紫微星的感觉，对于自己想法的相信的感受就非常像演唱会、或者电影带给人的那种感觉，让我相信了这部电影的故事，或者沉浸在音乐会里面</w:t>
      </w:r>
    </w:p>
    <w:p w:rsidR="007235E0" w:rsidRDefault="007235E0" w:rsidP="00775BB5">
      <w:pPr>
        <w:spacing w:line="240" w:lineRule="auto"/>
      </w:pPr>
      <w:r>
        <w:rPr>
          <w:rFonts w:hint="eastAsia"/>
        </w:rPr>
        <w:t>但是为什么我一旦脱离了，我就不相信我会实现这个东西，有没有这种例子。</w:t>
      </w:r>
    </w:p>
    <w:p w:rsidR="007235E0" w:rsidRDefault="007235E0" w:rsidP="00775BB5">
      <w:pPr>
        <w:spacing w:line="240" w:lineRule="auto"/>
      </w:pPr>
      <w:r>
        <w:rPr>
          <w:rFonts w:hint="eastAsia"/>
        </w:rPr>
        <w:t>为什么我一旦到这种时候就非常相信</w:t>
      </w:r>
    </w:p>
    <w:p w:rsidR="007235E0" w:rsidRDefault="007235E0" w:rsidP="00775BB5">
      <w:pPr>
        <w:spacing w:line="240" w:lineRule="auto"/>
      </w:pPr>
      <w:r>
        <w:rPr>
          <w:rFonts w:hint="eastAsia"/>
        </w:rPr>
        <w:t>一旦接地气之后，我就觉得不相信我可以干成这件事情了</w:t>
      </w:r>
    </w:p>
    <w:p w:rsidR="007235E0" w:rsidRDefault="007235E0" w:rsidP="00775BB5">
      <w:pPr>
        <w:spacing w:line="240" w:lineRule="auto"/>
      </w:pPr>
      <w:r>
        <w:rPr>
          <w:rFonts w:hint="eastAsia"/>
        </w:rPr>
        <w:t>这是为什么呢，好神奇、</w:t>
      </w:r>
    </w:p>
    <w:p w:rsidR="007235E0" w:rsidRDefault="007235E0" w:rsidP="00775BB5">
      <w:pPr>
        <w:spacing w:line="240" w:lineRule="auto"/>
      </w:pPr>
      <w:r>
        <w:rPr>
          <w:rFonts w:hint="eastAsia"/>
        </w:rPr>
        <w:t>最有可能的就是这两种世界观脱节了，以前我看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仙也是在家里面</w:t>
      </w:r>
      <w:proofErr w:type="gramStart"/>
      <w:r>
        <w:rPr>
          <w:rFonts w:hint="eastAsia"/>
        </w:rPr>
        <w:t>一直看一直看</w:t>
      </w:r>
      <w:proofErr w:type="gramEnd"/>
      <w:r>
        <w:rPr>
          <w:rFonts w:hint="eastAsia"/>
        </w:rPr>
        <w:t>，出也出不来，然后就感觉和这个世界脱节了，好像马上就要发生什么改变的</w:t>
      </w:r>
    </w:p>
    <w:p w:rsidR="007235E0" w:rsidRDefault="007235E0" w:rsidP="00775BB5">
      <w:pPr>
        <w:spacing w:line="240" w:lineRule="auto"/>
      </w:pPr>
      <w:r>
        <w:rPr>
          <w:rFonts w:hint="eastAsia"/>
        </w:rPr>
        <w:t>可能我满脑子想的都是这个东西</w:t>
      </w:r>
    </w:p>
    <w:p w:rsidR="004C7EC5" w:rsidRDefault="004C7EC5" w:rsidP="00775BB5">
      <w:pPr>
        <w:spacing w:line="240" w:lineRule="auto"/>
      </w:pPr>
      <w:r>
        <w:rPr>
          <w:rFonts w:hint="eastAsia"/>
        </w:rPr>
        <w:t>这种好像是专注的东西，好像我在创造的时候会非常专注</w:t>
      </w:r>
    </w:p>
    <w:p w:rsidR="00BC1431" w:rsidRDefault="00BC1431" w:rsidP="00775BB5">
      <w:pPr>
        <w:spacing w:line="240" w:lineRule="auto"/>
      </w:pPr>
      <w:r>
        <w:rPr>
          <w:rFonts w:hint="eastAsia"/>
        </w:rPr>
        <w:t>我以前怀疑过自己能不能胜任一份工作，但是我还是做了一个测试开发，没有那么难，但是我做到了</w:t>
      </w:r>
    </w:p>
    <w:p w:rsidR="00BC1431" w:rsidRDefault="00BC1431" w:rsidP="00775BB5">
      <w:pPr>
        <w:spacing w:line="240" w:lineRule="auto"/>
      </w:pPr>
      <w:r>
        <w:rPr>
          <w:rFonts w:hint="eastAsia"/>
        </w:rPr>
        <w:t>我以前也不会觉得我会来华为，但是为什么呢，其他人都不要我，我就来了华为</w:t>
      </w:r>
    </w:p>
    <w:p w:rsidR="00BC1431" w:rsidRDefault="00BC1431" w:rsidP="00775BB5">
      <w:pPr>
        <w:spacing w:line="240" w:lineRule="auto"/>
      </w:pPr>
      <w:r>
        <w:rPr>
          <w:rFonts w:hint="eastAsia"/>
        </w:rPr>
        <w:t>是什么时候我那种疑虑才消除了，好像是我慢慢地接受了，通过深呼吸</w:t>
      </w:r>
    </w:p>
    <w:p w:rsidR="00BC1431" w:rsidRDefault="00BC1431" w:rsidP="00775BB5">
      <w:pPr>
        <w:spacing w:line="240" w:lineRule="auto"/>
      </w:pPr>
      <w:r>
        <w:rPr>
          <w:rFonts w:hint="eastAsia"/>
        </w:rPr>
        <w:t>深呼吸也是反向思考的一部分</w:t>
      </w:r>
    </w:p>
    <w:p w:rsidR="000237AA" w:rsidRDefault="000237AA" w:rsidP="00775BB5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感觉真正有趣的东西就在于消点</w:t>
      </w:r>
      <w:bookmarkStart w:id="0" w:name="_GoBack"/>
      <w:bookmarkEnd w:id="0"/>
    </w:p>
    <w:p w:rsidR="001B5C32" w:rsidRDefault="001B5C32" w:rsidP="00775BB5">
      <w:pPr>
        <w:spacing w:line="240" w:lineRule="auto"/>
        <w:rPr>
          <w:rFonts w:hint="eastAsia"/>
        </w:rPr>
      </w:pPr>
    </w:p>
    <w:p w:rsidR="00152B8F" w:rsidRDefault="002C5E11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316926">
        <w:t>8</w:t>
      </w:r>
      <w:r w:rsidR="00CF501B">
        <w:t>7</w:t>
      </w:r>
    </w:p>
    <w:p w:rsidR="002C5E11" w:rsidRDefault="002C5E11" w:rsidP="00775BB5">
      <w:pPr>
        <w:spacing w:line="240" w:lineRule="auto"/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99</w:t>
      </w:r>
    </w:p>
    <w:p w:rsidR="001B5C32" w:rsidRDefault="001B5C32" w:rsidP="00775BB5">
      <w:pPr>
        <w:spacing w:line="240" w:lineRule="auto"/>
        <w:rPr>
          <w:rFonts w:hint="eastAsia"/>
        </w:rPr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0237AA">
        <w:t>1</w:t>
      </w:r>
    </w:p>
    <w:sectPr w:rsidR="001B5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23D" w:rsidRDefault="000A423D">
      <w:r>
        <w:separator/>
      </w:r>
    </w:p>
  </w:endnote>
  <w:endnote w:type="continuationSeparator" w:id="0">
    <w:p w:rsidR="000A423D" w:rsidRDefault="000A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C1431">
            <w:rPr>
              <w:noProof/>
            </w:rPr>
            <w:t>2023-3-26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23D" w:rsidRDefault="000A423D">
      <w:r>
        <w:separator/>
      </w:r>
    </w:p>
  </w:footnote>
  <w:footnote w:type="continuationSeparator" w:id="0">
    <w:p w:rsidR="000A423D" w:rsidRDefault="000A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237AA"/>
    <w:rsid w:val="00035469"/>
    <w:rsid w:val="000A423D"/>
    <w:rsid w:val="0012175A"/>
    <w:rsid w:val="00152B8F"/>
    <w:rsid w:val="001B5C32"/>
    <w:rsid w:val="002C5E11"/>
    <w:rsid w:val="003055E4"/>
    <w:rsid w:val="00307760"/>
    <w:rsid w:val="00316926"/>
    <w:rsid w:val="00322719"/>
    <w:rsid w:val="00425F62"/>
    <w:rsid w:val="004C7EC5"/>
    <w:rsid w:val="0052233A"/>
    <w:rsid w:val="00634265"/>
    <w:rsid w:val="007162BA"/>
    <w:rsid w:val="007235E0"/>
    <w:rsid w:val="0075012D"/>
    <w:rsid w:val="00775BB5"/>
    <w:rsid w:val="00780144"/>
    <w:rsid w:val="00807385"/>
    <w:rsid w:val="00BC1431"/>
    <w:rsid w:val="00C53AFA"/>
    <w:rsid w:val="00CF501B"/>
    <w:rsid w:val="00D100F2"/>
    <w:rsid w:val="00D16C4C"/>
    <w:rsid w:val="00D87114"/>
    <w:rsid w:val="00E44986"/>
    <w:rsid w:val="00E87831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D02D4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C06F8-F778-4DE4-9B8B-C2C81591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168</TotalTime>
  <Pages>2</Pages>
  <Words>147</Words>
  <Characters>838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2023-03-26T09:29:00Z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(3)XWkT9/KDQ5o+/8Yg1WEfUxb1Pzw5IsXXptPYY8aV67F/sSdTKdQ6gKpIsmMOp00W2idiQ1ns
6y7I7G3g55O5H/CFJ9+3mPseiE+Wkv6yZjIVDgP4WEq9gQ1rUh8p/OttTUMhh0UKgHYvQRDK
TgMc4puVXRCRD5A0pjQ8UjlrJGROzlyXhKMNcLd58jszZgL+uxTjXIiH+/MXiGeKovjS6v17
RVCYcn1DX78VX+vIhY</vt:lpwstr>
  </property>
  <property fmtid="{D5CDD505-2E9C-101B-9397-08002B2CF9AE}" pid="7" name="_2015_ms_pID_7253431">
    <vt:lpwstr>wb8SKlGJBqqq7hBHEK/VrsLMhBznbj66+saruYUPaLV9yowz5vzMe9
GRXaB5wm21548TqjSwhMA2TZWdBqVpo/l9WrxLYvsc2u0KQjol2abEMxr0ingcyzvl78GyEU
MeF3iwMLT/r9CchUHh9LTpLGN0QTxalaFMQEPhJ7NsnCflx2EJ+OL7FJ+NA+dtXAQvEQArM/
Zl07vrfQzq4tbGiqBfiwMg6U8uKHNArGxpao</vt:lpwstr>
  </property>
  <property fmtid="{D5CDD505-2E9C-101B-9397-08002B2CF9AE}" pid="8" name="_2015_ms_pID_7253432">
    <vt:lpwstr>uA==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