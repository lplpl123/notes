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777" w:rsidRDefault="001A1777" w:rsidP="001A1777">
      <w:pPr>
        <w:pStyle w:val="1"/>
        <w:numPr>
          <w:ilvl w:val="0"/>
          <w:numId w:val="33"/>
        </w:numPr>
      </w:pPr>
      <w:r>
        <w:rPr>
          <w:rFonts w:hint="eastAsia"/>
        </w:rPr>
        <w:t>早</w:t>
      </w:r>
    </w:p>
    <w:p w:rsidR="001A1777" w:rsidRDefault="001A1777" w:rsidP="001A1777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:rsidR="001A1777" w:rsidRDefault="001A1777" w:rsidP="001A1777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:rsidR="001A1777" w:rsidRDefault="001A1777" w:rsidP="001A1777">
      <w:pPr>
        <w:rPr>
          <w:rFonts w:hint="eastAsia"/>
        </w:rPr>
      </w:pPr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:rsidR="001A1777" w:rsidRDefault="001A1777" w:rsidP="001A1777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>4</w:t>
      </w:r>
      <w:r>
        <w:t xml:space="preserve"> </w:t>
      </w:r>
      <w:r>
        <w:rPr>
          <w:rFonts w:hint="eastAsia"/>
        </w:rPr>
        <w:t>华为</w:t>
      </w:r>
    </w:p>
    <w:p w:rsidR="001A1777" w:rsidRDefault="001A1777" w:rsidP="001A1777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:rsidR="001A1777" w:rsidRDefault="001A1777" w:rsidP="001A1777">
      <w:r>
        <w:rPr>
          <w:rFonts w:hint="eastAsia"/>
        </w:rPr>
        <w:t>洗漱洗澡做早饭</w:t>
      </w:r>
    </w:p>
    <w:p w:rsidR="001A1777" w:rsidRDefault="001A1777" w:rsidP="001A1777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:rsidR="001A1777" w:rsidRDefault="001A1777" w:rsidP="001A1777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:rsidR="001A1777" w:rsidRDefault="001A1777" w:rsidP="001A1777"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t>3</w:t>
      </w:r>
    </w:p>
    <w:p w:rsidR="001A1777" w:rsidRDefault="001A1777" w:rsidP="001A1777">
      <w:pPr>
        <w:rPr>
          <w:rFonts w:hint="eastAsia"/>
        </w:rPr>
      </w:pPr>
      <w:r>
        <w:t>C</w:t>
      </w:r>
      <w:r>
        <w:rPr>
          <w:rFonts w:hint="eastAsia"/>
        </w:rPr>
        <w:t>huang</w:t>
      </w:r>
      <w:r>
        <w:t xml:space="preserve"> </w:t>
      </w:r>
      <w:r w:rsidR="006D4EF6">
        <w:t>7</w:t>
      </w:r>
      <w:r w:rsidR="00FC7814">
        <w:t>2</w:t>
      </w:r>
      <w:bookmarkStart w:id="0" w:name="_GoBack"/>
      <w:bookmarkEnd w:id="0"/>
    </w:p>
    <w:p w:rsidR="001A1777" w:rsidRDefault="001A1777" w:rsidP="001A1777">
      <w:pPr>
        <w:rPr>
          <w:rFonts w:hint="eastAsia"/>
        </w:rPr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FC7814">
        <w:t>6</w:t>
      </w:r>
    </w:p>
    <w:p w:rsidR="001A1777" w:rsidRDefault="001A1777" w:rsidP="00775BB5">
      <w:pPr>
        <w:spacing w:line="240" w:lineRule="auto"/>
      </w:pPr>
    </w:p>
    <w:p w:rsidR="00FC7814" w:rsidRDefault="00FC7814" w:rsidP="00775BB5">
      <w:pPr>
        <w:spacing w:line="240" w:lineRule="auto"/>
        <w:rPr>
          <w:rFonts w:hint="eastAsia"/>
        </w:rPr>
      </w:pPr>
      <w:r>
        <w:rPr>
          <w:rFonts w:hint="eastAsia"/>
        </w:rPr>
        <w:t>可能是有进步了，我才开心得像个孩子吧</w:t>
      </w:r>
    </w:p>
    <w:p w:rsidR="00A92014" w:rsidRDefault="00A92014" w:rsidP="00775BB5">
      <w:pPr>
        <w:spacing w:line="240" w:lineRule="auto"/>
        <w:rPr>
          <w:rFonts w:hint="eastAsia"/>
        </w:rPr>
      </w:pPr>
      <w:r>
        <w:rPr>
          <w:rFonts w:hint="eastAsia"/>
        </w:rPr>
        <w:t>反正比起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版本是有很多的进步了</w:t>
      </w:r>
    </w:p>
    <w:p w:rsidR="006D4EF6" w:rsidRDefault="006D4EF6" w:rsidP="00775BB5">
      <w:pPr>
        <w:spacing w:line="240" w:lineRule="auto"/>
        <w:rPr>
          <w:rFonts w:hint="eastAsia"/>
        </w:rPr>
      </w:pPr>
      <w:r>
        <w:rPr>
          <w:rFonts w:hint="eastAsia"/>
        </w:rPr>
        <w:t>是不是肯定是要学习多线程了，但是我还没有遇到性能瓶颈，所以也不需要</w:t>
      </w:r>
      <w:proofErr w:type="gramStart"/>
      <w:r>
        <w:rPr>
          <w:rFonts w:hint="eastAsia"/>
        </w:rPr>
        <w:t>要</w:t>
      </w:r>
      <w:proofErr w:type="gramEnd"/>
    </w:p>
    <w:p w:rsidR="004A2615" w:rsidRDefault="004A2615" w:rsidP="00775BB5">
      <w:pPr>
        <w:spacing w:line="240" w:lineRule="auto"/>
        <w:rPr>
          <w:rFonts w:hint="eastAsia"/>
        </w:rPr>
      </w:pPr>
      <w:r>
        <w:rPr>
          <w:rFonts w:hint="eastAsia"/>
        </w:rPr>
        <w:t>真的感觉第二遍确实是比第一遍要快很多</w:t>
      </w:r>
    </w:p>
    <w:p w:rsidR="006C5F8A" w:rsidRDefault="006C5F8A" w:rsidP="00775BB5">
      <w:pPr>
        <w:spacing w:line="240" w:lineRule="auto"/>
        <w:rPr>
          <w:rFonts w:hint="eastAsia"/>
        </w:rPr>
      </w:pPr>
      <w:r>
        <w:rPr>
          <w:rFonts w:hint="eastAsia"/>
        </w:rPr>
        <w:t>可以通过绑定然后解绑这种操作来进行</w:t>
      </w:r>
    </w:p>
    <w:p w:rsidR="006C5F8A" w:rsidRDefault="006C5F8A" w:rsidP="00775BB5">
      <w:pPr>
        <w:spacing w:line="240" w:lineRule="auto"/>
        <w:rPr>
          <w:rFonts w:hint="eastAsia"/>
        </w:rPr>
      </w:pPr>
      <w:r>
        <w:rPr>
          <w:rFonts w:hint="eastAsia"/>
        </w:rPr>
        <w:t>好像是只能绑定一个</w:t>
      </w:r>
    </w:p>
    <w:p w:rsidR="00F22060" w:rsidRDefault="00F22060" w:rsidP="00775BB5">
      <w:pPr>
        <w:spacing w:line="240" w:lineRule="auto"/>
        <w:rPr>
          <w:rFonts w:hint="eastAsia"/>
        </w:rPr>
      </w:pPr>
      <w:r>
        <w:rPr>
          <w:rFonts w:hint="eastAsia"/>
        </w:rPr>
        <w:t>不管找多长时间，一次就找到自己想要的</w:t>
      </w:r>
    </w:p>
    <w:p w:rsidR="00D83528" w:rsidRDefault="00D83528" w:rsidP="00775BB5">
      <w:pPr>
        <w:spacing w:line="240" w:lineRule="auto"/>
        <w:rPr>
          <w:rFonts w:hint="eastAsia"/>
        </w:rPr>
      </w:pPr>
      <w:r>
        <w:rPr>
          <w:rFonts w:hint="eastAsia"/>
        </w:rPr>
        <w:t>因为感觉好多代码都有点类似</w:t>
      </w:r>
    </w:p>
    <w:p w:rsidR="0045289F" w:rsidRDefault="0045289F" w:rsidP="00775BB5">
      <w:pPr>
        <w:spacing w:line="240" w:lineRule="auto"/>
        <w:rPr>
          <w:rFonts w:hint="eastAsia"/>
        </w:rPr>
      </w:pPr>
      <w:r>
        <w:rPr>
          <w:rFonts w:hint="eastAsia"/>
        </w:rPr>
        <w:t>这种对于产品的幻想和思考其实是非常具有正向作用的</w:t>
      </w:r>
    </w:p>
    <w:p w:rsidR="0045289F" w:rsidRDefault="0045289F" w:rsidP="00775BB5">
      <w:pPr>
        <w:spacing w:line="240" w:lineRule="auto"/>
        <w:rPr>
          <w:rFonts w:hint="eastAsia"/>
        </w:rPr>
      </w:pPr>
      <w:r>
        <w:rPr>
          <w:rFonts w:hint="eastAsia"/>
        </w:rPr>
        <w:t>但是我每天都觉得这是一座长城，根本不可能完成的</w:t>
      </w:r>
    </w:p>
    <w:p w:rsidR="0045289F" w:rsidRDefault="0045289F" w:rsidP="00775BB5">
      <w:pPr>
        <w:spacing w:line="240" w:lineRule="auto"/>
        <w:rPr>
          <w:rFonts w:hint="eastAsia"/>
        </w:rPr>
      </w:pPr>
      <w:r>
        <w:rPr>
          <w:rFonts w:hint="eastAsia"/>
        </w:rPr>
        <w:t>现在主要是很无趣，记录下来，然后什么反馈也没有</w:t>
      </w:r>
    </w:p>
    <w:p w:rsidR="00932719" w:rsidRDefault="00932719" w:rsidP="00775BB5">
      <w:pPr>
        <w:spacing w:line="240" w:lineRule="auto"/>
        <w:rPr>
          <w:rFonts w:hint="eastAsia"/>
        </w:rPr>
      </w:pPr>
      <w:r>
        <w:rPr>
          <w:rFonts w:hint="eastAsia"/>
        </w:rPr>
        <w:t>我记笔记也不是在这个软件上进行</w:t>
      </w:r>
    </w:p>
    <w:p w:rsidR="001A1777" w:rsidRDefault="00932719" w:rsidP="00775BB5">
      <w:pPr>
        <w:spacing w:line="240" w:lineRule="auto"/>
      </w:pPr>
      <w:r>
        <w:rPr>
          <w:rFonts w:hint="eastAsia"/>
        </w:rPr>
        <w:t>现在最主要的就是我自己做出来我不会使用，因为对于我来说，只是好玩，要是用处的话，根本就没有</w:t>
      </w:r>
    </w:p>
    <w:p w:rsidR="00152B8F" w:rsidRDefault="001A1777" w:rsidP="00775BB5">
      <w:pPr>
        <w:spacing w:line="240" w:lineRule="auto"/>
      </w:pPr>
      <w:r>
        <w:rPr>
          <w:rFonts w:hint="eastAsia"/>
        </w:rPr>
        <w:t>感觉每天的开始都是从笔记开始的</w:t>
      </w:r>
    </w:p>
    <w:p w:rsidR="001A1777" w:rsidRDefault="001A1777" w:rsidP="00775BB5">
      <w:pPr>
        <w:spacing w:line="240" w:lineRule="auto"/>
      </w:pPr>
      <w:r>
        <w:rPr>
          <w:rFonts w:hint="eastAsia"/>
        </w:rPr>
        <w:t>现在就是所有的界面都不用再进行隐藏了</w:t>
      </w:r>
    </w:p>
    <w:p w:rsidR="001A1777" w:rsidRDefault="001A1777" w:rsidP="00775BB5">
      <w:pPr>
        <w:spacing w:line="240" w:lineRule="auto"/>
      </w:pPr>
      <w:r>
        <w:rPr>
          <w:rFonts w:hint="eastAsia"/>
        </w:rPr>
        <w:t>实现界面的切换，其实可以通过把界面置于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顶端就可以了</w:t>
      </w:r>
    </w:p>
    <w:p w:rsidR="001A1777" w:rsidRDefault="001A1777" w:rsidP="00775BB5">
      <w:pPr>
        <w:spacing w:line="240" w:lineRule="auto"/>
        <w:rPr>
          <w:rFonts w:hint="eastAsia"/>
        </w:rPr>
      </w:pPr>
      <w:r>
        <w:rPr>
          <w:rFonts w:hint="eastAsia"/>
        </w:rPr>
        <w:t>用掉了任务就关闭这个文件就好了</w:t>
      </w:r>
    </w:p>
    <w:p w:rsidR="001A1777" w:rsidRDefault="001A1777" w:rsidP="00775BB5">
      <w:pPr>
        <w:spacing w:line="240" w:lineRule="auto"/>
      </w:pPr>
      <w:r>
        <w:rPr>
          <w:rFonts w:hint="eastAsia"/>
        </w:rPr>
        <w:t>其实做什么工作都无所谓，只要开钱就好</w:t>
      </w:r>
    </w:p>
    <w:p w:rsidR="001A1777" w:rsidRDefault="001A1777" w:rsidP="00775BB5">
      <w:pPr>
        <w:spacing w:line="240" w:lineRule="auto"/>
      </w:pPr>
      <w:r>
        <w:rPr>
          <w:rFonts w:hint="eastAsia"/>
        </w:rPr>
        <w:t>把其他三个界面照这个模板完成</w:t>
      </w:r>
    </w:p>
    <w:p w:rsidR="00932719" w:rsidRDefault="00932719" w:rsidP="00775BB5">
      <w:pPr>
        <w:spacing w:line="240" w:lineRule="auto"/>
        <w:rPr>
          <w:rFonts w:hint="eastAsia"/>
        </w:rPr>
      </w:pPr>
      <w:r>
        <w:rPr>
          <w:rFonts w:hint="eastAsia"/>
        </w:rPr>
        <w:t>找工作我其实不想找我自己真正感兴趣的，因为我要保护我自己的兴趣</w:t>
      </w:r>
    </w:p>
    <w:sectPr w:rsidR="009327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830" w:rsidRDefault="00CB4830">
      <w:r>
        <w:separator/>
      </w:r>
    </w:p>
  </w:endnote>
  <w:endnote w:type="continuationSeparator" w:id="0">
    <w:p w:rsidR="00CB4830" w:rsidRDefault="00CB4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1A1777">
            <w:rPr>
              <w:noProof/>
            </w:rPr>
            <w:t>2023-6-12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830" w:rsidRDefault="00CB4830">
      <w:r>
        <w:separator/>
      </w:r>
    </w:p>
  </w:footnote>
  <w:footnote w:type="continuationSeparator" w:id="0">
    <w:p w:rsidR="00CB4830" w:rsidRDefault="00CB4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1A1777"/>
    <w:rsid w:val="002E0A2C"/>
    <w:rsid w:val="003055E4"/>
    <w:rsid w:val="00307760"/>
    <w:rsid w:val="00322719"/>
    <w:rsid w:val="00425F62"/>
    <w:rsid w:val="0045289F"/>
    <w:rsid w:val="00465FED"/>
    <w:rsid w:val="004A2615"/>
    <w:rsid w:val="0052233A"/>
    <w:rsid w:val="00523A2D"/>
    <w:rsid w:val="00634265"/>
    <w:rsid w:val="006C5F8A"/>
    <w:rsid w:val="006D4EF6"/>
    <w:rsid w:val="007162BA"/>
    <w:rsid w:val="0075012D"/>
    <w:rsid w:val="00775BB5"/>
    <w:rsid w:val="00780144"/>
    <w:rsid w:val="00932719"/>
    <w:rsid w:val="00A92014"/>
    <w:rsid w:val="00AE3E4E"/>
    <w:rsid w:val="00BE20EB"/>
    <w:rsid w:val="00C53AFA"/>
    <w:rsid w:val="00CB4830"/>
    <w:rsid w:val="00D16C4C"/>
    <w:rsid w:val="00D83528"/>
    <w:rsid w:val="00D87114"/>
    <w:rsid w:val="00E63AE9"/>
    <w:rsid w:val="00EE2438"/>
    <w:rsid w:val="00EE58DB"/>
    <w:rsid w:val="00F22060"/>
    <w:rsid w:val="00FC7814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092EC3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8AEF-29A1-46A3-BCC7-A50BFC6A0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402</TotalTime>
  <Pages>1</Pages>
  <Words>81</Words>
  <Characters>464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3</cp:revision>
  <dcterms:created xsi:type="dcterms:W3CDTF">2019-07-19T03:06:00Z</dcterms:created>
  <dcterms:modified xsi:type="dcterms:W3CDTF">2023-06-12T10:03:00Z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(3)S0KtL95hen65OwmtelPIdu8Djhm3arsR4iePPyhPVX6x/gL3kPup1Z38SdRItDvzDxjy4Fol
ulzh3dyjLE2FRA4Lg2CtzfgESx4xwXr+2c7oeSyIMYm2f+3D01hZM1H7ORyVEgMn5jUpWytK
pvMLY1+RtcpSgKFf5X2FjEFqJ6PAhcjQK6NzW41m6eG19PXuZxKR88beaEpHU2P0DmvsJf3F
iunU1yOK+nHenPqUEL</vt:lpwstr>
  </property>
  <property fmtid="{D5CDD505-2E9C-101B-9397-08002B2CF9AE}" pid="7" name="_2015_ms_pID_7253431">
    <vt:lpwstr>F05GKDRd3j4rkfX68FUFTXOJYyh9fqjm4PEzllX2puBpXnDI/cH4H+
pdjHgiCpeVANY5dsiqaRTFx+sDK8aH67wwwG2grL8/RDgrfVGp1ctS5FnHmdi4i+CmzdnAro
Z+wjFVmnLQspAI2kifu8bxSpoaCeZsu8Rz3fvldCkgXx9niAe9KcdeK/S6zemxr7qWD5irnw
rzHSigjNCSmmwA1MnkXqzmoUhcfL8YZvSnSs</vt:lpwstr>
  </property>
  <property fmtid="{D5CDD505-2E9C-101B-9397-08002B2CF9AE}" pid="8" name="_2015_ms_pID_7253432">
    <vt:lpwstr>IQ==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