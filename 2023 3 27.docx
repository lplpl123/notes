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81" w:rsidRDefault="00150781" w:rsidP="00775BB5">
      <w:pPr>
        <w:spacing w:line="240" w:lineRule="auto"/>
      </w:pPr>
      <w:r>
        <w:rPr>
          <w:rFonts w:hint="eastAsia"/>
        </w:rPr>
        <w:t>从今天开始要每天都进行创业的消点</w:t>
      </w:r>
    </w:p>
    <w:p w:rsidR="00150781" w:rsidRDefault="00150781" w:rsidP="00775BB5">
      <w:pPr>
        <w:spacing w:line="240" w:lineRule="auto"/>
      </w:pPr>
      <w:r>
        <w:rPr>
          <w:rFonts w:hint="eastAsia"/>
        </w:rPr>
        <w:t>如何进行创业，相当于说如何赚钱，就是我那个项目</w:t>
      </w:r>
    </w:p>
    <w:p w:rsidR="00150781" w:rsidRDefault="00150781" w:rsidP="00775BB5">
      <w:pPr>
        <w:spacing w:line="240" w:lineRule="auto"/>
      </w:pPr>
      <w:r>
        <w:rPr>
          <w:rFonts w:hint="eastAsia"/>
        </w:rPr>
        <w:t>如果我不能血液流转到全身，我就会出现脸上起</w:t>
      </w:r>
      <w:proofErr w:type="gramStart"/>
      <w:r>
        <w:rPr>
          <w:rFonts w:hint="eastAsia"/>
        </w:rPr>
        <w:t>痘痘</w:t>
      </w:r>
      <w:proofErr w:type="gramEnd"/>
    </w:p>
    <w:p w:rsidR="00150781" w:rsidRDefault="00150781" w:rsidP="00775BB5">
      <w:pPr>
        <w:spacing w:line="240" w:lineRule="auto"/>
      </w:pPr>
      <w:r>
        <w:rPr>
          <w:rFonts w:hint="eastAsia"/>
        </w:rPr>
        <w:t>反正我也不是正式员工</w:t>
      </w:r>
    </w:p>
    <w:p w:rsidR="00150781" w:rsidRDefault="00150781" w:rsidP="00775BB5">
      <w:pPr>
        <w:spacing w:line="240" w:lineRule="auto"/>
      </w:pPr>
      <w:r>
        <w:rPr>
          <w:rFonts w:hint="eastAsia"/>
        </w:rPr>
        <w:t>而且我也受不了现在这种所有的人都在打电话的氛围</w:t>
      </w:r>
    </w:p>
    <w:p w:rsidR="00150781" w:rsidRDefault="00150781" w:rsidP="00775BB5">
      <w:pPr>
        <w:spacing w:line="240" w:lineRule="auto"/>
      </w:pPr>
      <w:r>
        <w:rPr>
          <w:rFonts w:hint="eastAsia"/>
        </w:rPr>
        <w:t>我在一个这种环境中脱颖而出</w:t>
      </w:r>
    </w:p>
    <w:p w:rsidR="005225DD" w:rsidRDefault="005225DD" w:rsidP="00775BB5">
      <w:pPr>
        <w:spacing w:line="240" w:lineRule="auto"/>
      </w:pPr>
      <w:proofErr w:type="gramStart"/>
      <w:r>
        <w:rPr>
          <w:rFonts w:hint="eastAsia"/>
        </w:rPr>
        <w:t>消完一百个</w:t>
      </w:r>
      <w:proofErr w:type="gramEnd"/>
      <w:r>
        <w:rPr>
          <w:rFonts w:hint="eastAsia"/>
        </w:rPr>
        <w:t>点，我可以</w:t>
      </w:r>
      <w:r w:rsidR="00E529BC">
        <w:rPr>
          <w:rFonts w:hint="eastAsia"/>
        </w:rPr>
        <w:t>进行写出一篇基本的论文来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开始消点，可以</w:t>
      </w:r>
      <w:proofErr w:type="gramStart"/>
      <w:r>
        <w:rPr>
          <w:rFonts w:hint="eastAsia"/>
        </w:rPr>
        <w:t>写此时</w:t>
      </w:r>
      <w:proofErr w:type="gramEnd"/>
      <w:r>
        <w:rPr>
          <w:rFonts w:hint="eastAsia"/>
        </w:rPr>
        <w:t>此刻想干的事情，在这个项目下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他们都没有我这种崩溃的心情，让我觉得绝望，我只有绝望才会像现在这样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我准备离职了，我也准备找下一份工作了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我打算自己干了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感觉我自己的快要被能量充斥，表现出来就是我非常地强势，根本没有任何人的位置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怕什么，我当初来华为的时候，我就觉得自己不会怕的，相反他们在</w:t>
      </w:r>
      <w:proofErr w:type="spellStart"/>
      <w:r>
        <w:rPr>
          <w:rFonts w:hint="eastAsia"/>
        </w:rPr>
        <w:t>pua</w:t>
      </w:r>
      <w:proofErr w:type="spellEnd"/>
      <w:r>
        <w:rPr>
          <w:rFonts w:hint="eastAsia"/>
        </w:rPr>
        <w:t>的氛围下越来越害怕了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就像进入一个游戏一样，会产生任务，让你去完成</w:t>
      </w:r>
    </w:p>
    <w:p w:rsidR="00E529BC" w:rsidRDefault="00E529BC" w:rsidP="00775BB5">
      <w:pPr>
        <w:spacing w:line="240" w:lineRule="auto"/>
        <w:rPr>
          <w:rFonts w:hint="eastAsia"/>
        </w:rPr>
      </w:pPr>
      <w:r>
        <w:rPr>
          <w:rFonts w:hint="eastAsia"/>
        </w:rPr>
        <w:t>我以后可能不会再说话了，开始专注于干自己的事情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我开始时想做一件事情，然后这件事情就会表现出来一些任务，看看哪个是我想做的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都是选择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先选择大的范围，然后再选择小的任务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所以欲望来源于哪里，就是人的身体里面有一个任务列表的数据库，随时缓存里面只能看到这些事情，看自己想做哪个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原来机器人的七情六欲是这样的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列一个任务清单，是需要消耗一个点的</w:t>
      </w:r>
    </w:p>
    <w:p w:rsidR="00E529BC" w:rsidRDefault="00E529BC" w:rsidP="00775BB5">
      <w:pPr>
        <w:spacing w:line="240" w:lineRule="auto"/>
      </w:pPr>
      <w:r>
        <w:rPr>
          <w:rFonts w:hint="eastAsia"/>
        </w:rPr>
        <w:t>有的时候不想开始，主要消一个点，然后列出自己想做的任务就可以了</w:t>
      </w:r>
    </w:p>
    <w:p w:rsidR="003F03E0" w:rsidRDefault="003F03E0" w:rsidP="00775BB5">
      <w:pPr>
        <w:spacing w:line="240" w:lineRule="auto"/>
      </w:pPr>
      <w:r>
        <w:rPr>
          <w:rFonts w:hint="eastAsia"/>
        </w:rPr>
        <w:t>我的心理一直在感受让华为赶紧炸了</w:t>
      </w:r>
    </w:p>
    <w:p w:rsidR="003F03E0" w:rsidRDefault="003F03E0" w:rsidP="00775BB5">
      <w:pPr>
        <w:spacing w:line="240" w:lineRule="auto"/>
      </w:pPr>
      <w:r>
        <w:rPr>
          <w:rFonts w:hint="eastAsia"/>
        </w:rPr>
        <w:t>差不多，我在群里面的关系都抵触的差不多了</w:t>
      </w:r>
    </w:p>
    <w:p w:rsidR="003F03E0" w:rsidRDefault="003F03E0" w:rsidP="00775BB5">
      <w:pPr>
        <w:spacing w:line="240" w:lineRule="auto"/>
      </w:pPr>
      <w:r>
        <w:rPr>
          <w:rFonts w:hint="eastAsia"/>
        </w:rPr>
        <w:t>不要再进行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语言学习，如果用得到的话，就直接</w:t>
      </w:r>
      <w:r w:rsidR="00F923E6">
        <w:rPr>
          <w:rFonts w:hint="eastAsia"/>
        </w:rPr>
        <w:t>写那个编程语言</w:t>
      </w:r>
    </w:p>
    <w:p w:rsidR="00F923E6" w:rsidRDefault="00F923E6" w:rsidP="00775BB5">
      <w:pPr>
        <w:spacing w:line="240" w:lineRule="auto"/>
      </w:pPr>
      <w:r>
        <w:rPr>
          <w:rFonts w:hint="eastAsia"/>
        </w:rPr>
        <w:t>我已经完全</w:t>
      </w:r>
      <w:proofErr w:type="gramStart"/>
      <w:r>
        <w:rPr>
          <w:rFonts w:hint="eastAsia"/>
        </w:rPr>
        <w:t>放弃抖音了</w:t>
      </w:r>
      <w:proofErr w:type="gramEnd"/>
      <w:r>
        <w:rPr>
          <w:rFonts w:hint="eastAsia"/>
        </w:rPr>
        <w:t>，感觉真的很无聊，没有什么好玩的</w:t>
      </w:r>
    </w:p>
    <w:p w:rsidR="00F923E6" w:rsidRDefault="00F923E6" w:rsidP="00775BB5">
      <w:pPr>
        <w:spacing w:line="240" w:lineRule="auto"/>
      </w:pPr>
      <w:r>
        <w:rPr>
          <w:rFonts w:hint="eastAsia"/>
        </w:rPr>
        <w:t>我是不是要把我所有的笔记都写到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</w:t>
      </w:r>
    </w:p>
    <w:p w:rsidR="001E1CB2" w:rsidRDefault="001E1CB2" w:rsidP="00775BB5">
      <w:pPr>
        <w:spacing w:line="240" w:lineRule="auto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也要改</w:t>
      </w:r>
    </w:p>
    <w:p w:rsidR="001E1CB2" w:rsidRDefault="001E1CB2" w:rsidP="00775BB5">
      <w:pPr>
        <w:spacing w:line="240" w:lineRule="auto"/>
      </w:pPr>
      <w:r>
        <w:rPr>
          <w:rFonts w:hint="eastAsia"/>
        </w:rPr>
        <w:t>回去要关了灯，玩游戏，创作才有感觉</w:t>
      </w:r>
    </w:p>
    <w:p w:rsidR="001E1CB2" w:rsidRDefault="001E1CB2" w:rsidP="00775BB5">
      <w:pPr>
        <w:spacing w:line="240" w:lineRule="auto"/>
      </w:pPr>
      <w:r>
        <w:rPr>
          <w:rFonts w:hint="eastAsia"/>
        </w:rPr>
        <w:t>无所谓，就像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一样，现在已经没有联系了</w:t>
      </w:r>
    </w:p>
    <w:p w:rsidR="00943248" w:rsidRDefault="00943248" w:rsidP="00775BB5">
      <w:pPr>
        <w:spacing w:line="240" w:lineRule="auto"/>
      </w:pPr>
      <w:r>
        <w:rPr>
          <w:rFonts w:hint="eastAsia"/>
        </w:rPr>
        <w:t>我现在是一个人，我要追求的是不断地突破，我是一个战士</w:t>
      </w:r>
    </w:p>
    <w:p w:rsidR="00943248" w:rsidRDefault="00943248" w:rsidP="00775BB5">
      <w:pPr>
        <w:spacing w:line="240" w:lineRule="auto"/>
      </w:pPr>
      <w:r>
        <w:rPr>
          <w:rFonts w:hint="eastAsia"/>
        </w:rPr>
        <w:t>我要自己创业，不想成为哪个人，因为总是有更高的目标在等待着我</w:t>
      </w:r>
    </w:p>
    <w:p w:rsidR="00943248" w:rsidRDefault="00943248" w:rsidP="00775BB5">
      <w:pPr>
        <w:spacing w:line="240" w:lineRule="auto"/>
      </w:pPr>
      <w:r>
        <w:rPr>
          <w:rFonts w:hint="eastAsia"/>
        </w:rPr>
        <w:t>可能我看到了这个弊端了</w:t>
      </w:r>
    </w:p>
    <w:p w:rsidR="00943248" w:rsidRDefault="00943248" w:rsidP="00775BB5">
      <w:pPr>
        <w:spacing w:line="240" w:lineRule="auto"/>
      </w:pPr>
      <w:r>
        <w:rPr>
          <w:rFonts w:hint="eastAsia"/>
        </w:rPr>
        <w:t>我会一直战斗，可能我会死的很快，早年猝死，没办法了，我要不断地去挑战</w:t>
      </w:r>
    </w:p>
    <w:p w:rsidR="00943248" w:rsidRDefault="00943248" w:rsidP="00775BB5">
      <w:pPr>
        <w:spacing w:line="240" w:lineRule="auto"/>
      </w:pPr>
      <w:r>
        <w:rPr>
          <w:rFonts w:hint="eastAsia"/>
        </w:rPr>
        <w:t>我在华为，实际上已经超过很多人了，但是我还是不满足，我也不会去炫耀，我要追求自己地东西</w:t>
      </w:r>
    </w:p>
    <w:p w:rsidR="00AF1D4A" w:rsidRDefault="00AF1D4A" w:rsidP="00775BB5">
      <w:pPr>
        <w:spacing w:line="240" w:lineRule="auto"/>
      </w:pPr>
      <w:r>
        <w:rPr>
          <w:rFonts w:hint="eastAsia"/>
        </w:rPr>
        <w:t>不要这么悲伤，反正我还可以回家的，或者说回不去了，就只能去自尽了</w:t>
      </w:r>
    </w:p>
    <w:p w:rsidR="00AF1D4A" w:rsidRDefault="00AF1D4A" w:rsidP="00775BB5">
      <w:pPr>
        <w:spacing w:line="240" w:lineRule="auto"/>
      </w:pPr>
      <w:r>
        <w:rPr>
          <w:rFonts w:hint="eastAsia"/>
        </w:rPr>
        <w:t>等需要考虑性能的时候再去考虑多线程编程</w:t>
      </w:r>
    </w:p>
    <w:p w:rsidR="00AF1D4A" w:rsidRDefault="00AF1D4A" w:rsidP="00775BB5">
      <w:pPr>
        <w:spacing w:line="240" w:lineRule="auto"/>
      </w:pPr>
      <w:r>
        <w:rPr>
          <w:rFonts w:hint="eastAsia"/>
        </w:rPr>
        <w:t>在家可以练练太极</w:t>
      </w:r>
    </w:p>
    <w:p w:rsidR="00B274A9" w:rsidRDefault="00B274A9" w:rsidP="00775BB5">
      <w:pPr>
        <w:spacing w:line="240" w:lineRule="auto"/>
      </w:pPr>
      <w:r>
        <w:rPr>
          <w:rFonts w:hint="eastAsia"/>
        </w:rPr>
        <w:t>差不多了，可以打包成程序了，进行一个看看</w:t>
      </w:r>
    </w:p>
    <w:p w:rsidR="004E143A" w:rsidRDefault="00384B80" w:rsidP="00775BB5">
      <w:pPr>
        <w:spacing w:line="240" w:lineRule="auto"/>
      </w:pPr>
      <w:hyperlink r:id="rId8" w:history="1">
        <w:r w:rsidRPr="00845EB9">
          <w:rPr>
            <w:rStyle w:val="af6"/>
          </w:rPr>
          <w:t>https://blog.csdn.net/weixin_45772744/article/details/124748539</w:t>
        </w:r>
      </w:hyperlink>
    </w:p>
    <w:p w:rsidR="00384B80" w:rsidRDefault="00384B80" w:rsidP="00775BB5">
      <w:pPr>
        <w:spacing w:line="240" w:lineRule="auto"/>
      </w:pPr>
      <w:r>
        <w:rPr>
          <w:rFonts w:hint="eastAsia"/>
        </w:rPr>
        <w:lastRenderedPageBreak/>
        <w:t>如何坚持得下去呢</w:t>
      </w:r>
    </w:p>
    <w:p w:rsidR="00384B80" w:rsidRDefault="00384B80" w:rsidP="00775BB5">
      <w:pPr>
        <w:spacing w:line="240" w:lineRule="auto"/>
      </w:pPr>
      <w:r>
        <w:rPr>
          <w:rFonts w:hint="eastAsia"/>
        </w:rPr>
        <w:t>我就自己一个人吧，不管干什么事情都，也没有希望了，生活</w:t>
      </w:r>
    </w:p>
    <w:p w:rsidR="00B932E3" w:rsidRDefault="00B932E3" w:rsidP="00775BB5">
      <w:pPr>
        <w:spacing w:line="240" w:lineRule="auto"/>
      </w:pPr>
      <w:r>
        <w:rPr>
          <w:rFonts w:hint="eastAsia"/>
        </w:rPr>
        <w:t>如何才能做成别人那样的优美的</w:t>
      </w:r>
      <w:r>
        <w:rPr>
          <w:rFonts w:hint="eastAsia"/>
        </w:rPr>
        <w:t>app</w:t>
      </w:r>
    </w:p>
    <w:p w:rsidR="00B932E3" w:rsidRDefault="00B932E3" w:rsidP="00775BB5">
      <w:pPr>
        <w:spacing w:line="240" w:lineRule="auto"/>
      </w:pPr>
      <w:r>
        <w:rPr>
          <w:rFonts w:hint="eastAsia"/>
        </w:rPr>
        <w:t>看来我还是有很长的路需要走</w:t>
      </w:r>
    </w:p>
    <w:p w:rsidR="00B932E3" w:rsidRDefault="00B932E3" w:rsidP="00775BB5">
      <w:pPr>
        <w:spacing w:line="240" w:lineRule="auto"/>
      </w:pPr>
      <w:r>
        <w:rPr>
          <w:rFonts w:hint="eastAsia"/>
        </w:rPr>
        <w:t>但是我是真的不知道该怎么进行下去，生活，只能找找外企了</w:t>
      </w:r>
    </w:p>
    <w:p w:rsidR="00B932E3" w:rsidRDefault="00B932E3" w:rsidP="00775BB5">
      <w:pPr>
        <w:spacing w:line="240" w:lineRule="auto"/>
      </w:pPr>
      <w:r>
        <w:rPr>
          <w:rFonts w:hint="eastAsia"/>
        </w:rPr>
        <w:t>我的技术不到位，做不出来我所想象的，只能每天努力</w:t>
      </w:r>
    </w:p>
    <w:p w:rsidR="00B932E3" w:rsidRDefault="00B932E3" w:rsidP="00775BB5">
      <w:pPr>
        <w:spacing w:line="240" w:lineRule="auto"/>
      </w:pPr>
      <w:r>
        <w:rPr>
          <w:rFonts w:hint="eastAsia"/>
        </w:rPr>
        <w:t>原来软件是这样做出来的</w:t>
      </w:r>
    </w:p>
    <w:p w:rsidR="00B932E3" w:rsidRDefault="00B932E3" w:rsidP="00775BB5">
      <w:pPr>
        <w:spacing w:line="240" w:lineRule="auto"/>
      </w:pPr>
      <w:proofErr w:type="gramStart"/>
      <w:r>
        <w:rPr>
          <w:rFonts w:hint="eastAsia"/>
        </w:rPr>
        <w:t>一个功能一个功能</w:t>
      </w:r>
      <w:proofErr w:type="gramEnd"/>
      <w:r>
        <w:rPr>
          <w:rFonts w:hint="eastAsia"/>
        </w:rPr>
        <w:t>地进行</w:t>
      </w:r>
      <w:r w:rsidR="00DE4FE9">
        <w:rPr>
          <w:rFonts w:hint="eastAsia"/>
        </w:rPr>
        <w:t>编辑，然后就可以做出我们想要的功能</w:t>
      </w:r>
    </w:p>
    <w:p w:rsidR="00DE4FE9" w:rsidRDefault="00DE4FE9" w:rsidP="00775BB5">
      <w:pPr>
        <w:spacing w:line="240" w:lineRule="auto"/>
      </w:pPr>
      <w:r>
        <w:rPr>
          <w:rFonts w:hint="eastAsia"/>
        </w:rPr>
        <w:t>有什么好学的，这种编程语言，反正好多都懂了，自己的结构、算法和思想</w:t>
      </w:r>
    </w:p>
    <w:p w:rsidR="00DE4FE9" w:rsidRDefault="00DE4FE9" w:rsidP="00775BB5">
      <w:pPr>
        <w:spacing w:line="240" w:lineRule="auto"/>
      </w:pPr>
      <w:r>
        <w:rPr>
          <w:rFonts w:hint="eastAsia"/>
        </w:rPr>
        <w:t>我现在急切想用别的语言来实现一个东西</w:t>
      </w:r>
    </w:p>
    <w:p w:rsidR="00DE4FE9" w:rsidRDefault="00DE4FE9" w:rsidP="00775BB5">
      <w:pPr>
        <w:spacing w:line="240" w:lineRule="auto"/>
        <w:rPr>
          <w:rFonts w:hint="eastAsia"/>
        </w:rPr>
      </w:pPr>
      <w:r>
        <w:rPr>
          <w:rFonts w:hint="eastAsia"/>
        </w:rPr>
        <w:t>只能用其他语言来开发一个版本</w:t>
      </w:r>
    </w:p>
    <w:p w:rsidR="00DE4FE9" w:rsidRDefault="00DE4FE9" w:rsidP="00775BB5">
      <w:pPr>
        <w:spacing w:line="240" w:lineRule="auto"/>
      </w:pPr>
      <w:r>
        <w:rPr>
          <w:rFonts w:hint="eastAsia"/>
        </w:rPr>
        <w:t>写的这些东西差不多要精简精简</w:t>
      </w:r>
    </w:p>
    <w:p w:rsidR="00DE4FE9" w:rsidRDefault="00DE4FE9" w:rsidP="00775BB5">
      <w:pPr>
        <w:spacing w:line="240" w:lineRule="auto"/>
      </w:pPr>
      <w:r>
        <w:rPr>
          <w:rFonts w:hint="eastAsia"/>
        </w:rPr>
        <w:t>如果用</w:t>
      </w:r>
      <w:r>
        <w:rPr>
          <w:rFonts w:hint="eastAsia"/>
        </w:rPr>
        <w:t>java</w:t>
      </w:r>
      <w:r>
        <w:rPr>
          <w:rFonts w:hint="eastAsia"/>
        </w:rPr>
        <w:t>写这个程序，看看类在</w:t>
      </w:r>
      <w:r>
        <w:rPr>
          <w:rFonts w:hint="eastAsia"/>
        </w:rPr>
        <w:t>java</w:t>
      </w:r>
      <w:r>
        <w:rPr>
          <w:rFonts w:hint="eastAsia"/>
        </w:rPr>
        <w:t>里面是怎么实现的</w:t>
      </w:r>
    </w:p>
    <w:p w:rsidR="00DE4FE9" w:rsidRDefault="00DE4FE9" w:rsidP="00775BB5">
      <w:pPr>
        <w:spacing w:line="240" w:lineRule="auto"/>
      </w:pPr>
      <w:r>
        <w:rPr>
          <w:rFonts w:hint="eastAsia"/>
        </w:rPr>
        <w:t>估计和</w:t>
      </w:r>
      <w:r>
        <w:rPr>
          <w:rFonts w:hint="eastAsia"/>
        </w:rPr>
        <w:t>python</w:t>
      </w:r>
      <w:r>
        <w:rPr>
          <w:rFonts w:hint="eastAsia"/>
        </w:rPr>
        <w:t>差不多，我都不用怎么学习</w:t>
      </w:r>
    </w:p>
    <w:p w:rsidR="00DE4FE9" w:rsidRDefault="00DE4FE9" w:rsidP="00775BB5">
      <w:pPr>
        <w:spacing w:line="240" w:lineRule="auto"/>
      </w:pPr>
      <w:r>
        <w:t>C++</w:t>
      </w:r>
      <w:r>
        <w:rPr>
          <w:rFonts w:hint="eastAsia"/>
        </w:rPr>
        <w:t>也是，看看怎么实现</w:t>
      </w:r>
      <w:proofErr w:type="spellStart"/>
      <w:r>
        <w:rPr>
          <w:rFonts w:hint="eastAsia"/>
        </w:rPr>
        <w:t>gui</w:t>
      </w:r>
      <w:proofErr w:type="spellEnd"/>
    </w:p>
    <w:p w:rsidR="00433166" w:rsidRDefault="00433166" w:rsidP="00775BB5">
      <w:pPr>
        <w:spacing w:line="240" w:lineRule="auto"/>
      </w:pPr>
      <w:r>
        <w:rPr>
          <w:rFonts w:hint="eastAsia"/>
        </w:rPr>
        <w:t>这回我写个东西还是要想想用什么语言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现在我不管用什么都是用的</w:t>
      </w:r>
      <w:r>
        <w:rPr>
          <w:rFonts w:hint="eastAsia"/>
        </w:rPr>
        <w:t>python</w:t>
      </w:r>
    </w:p>
    <w:p w:rsidR="00433166" w:rsidRDefault="00433166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是处理数据非常厉害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等到以后吧，现在还用不到的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实在不行，程序员干不下去了，就去干点其他的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感觉自己真的还有非常多的是自己不懂的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没什么好怕的，因为我也不想</w:t>
      </w:r>
      <w:proofErr w:type="gramStart"/>
      <w:r>
        <w:rPr>
          <w:rFonts w:hint="eastAsia"/>
        </w:rPr>
        <w:t>干部署</w:t>
      </w:r>
      <w:proofErr w:type="gramEnd"/>
      <w:r>
        <w:rPr>
          <w:rFonts w:hint="eastAsia"/>
        </w:rPr>
        <w:t>这块</w:t>
      </w:r>
    </w:p>
    <w:p w:rsidR="00433166" w:rsidRDefault="00433166" w:rsidP="00775BB5">
      <w:pPr>
        <w:spacing w:line="240" w:lineRule="auto"/>
      </w:pPr>
      <w:r>
        <w:rPr>
          <w:rFonts w:hint="eastAsia"/>
        </w:rPr>
        <w:t>通过今早我发现，我这种</w:t>
      </w:r>
      <w:proofErr w:type="spellStart"/>
      <w:r>
        <w:rPr>
          <w:rFonts w:hint="eastAsia"/>
        </w:rPr>
        <w:t>entj</w:t>
      </w:r>
      <w:proofErr w:type="spellEnd"/>
      <w:r>
        <w:rPr>
          <w:rFonts w:hint="eastAsia"/>
        </w:rPr>
        <w:t>的人格能力还是在的</w:t>
      </w:r>
      <w:r w:rsidR="00ED2462">
        <w:rPr>
          <w:rFonts w:hint="eastAsia"/>
        </w:rPr>
        <w:t>，所以我没有必要害怕什么</w:t>
      </w:r>
    </w:p>
    <w:p w:rsidR="00ED2462" w:rsidRDefault="00ED2462" w:rsidP="00775BB5">
      <w:pPr>
        <w:spacing w:line="240" w:lineRule="auto"/>
      </w:pPr>
      <w:r>
        <w:rPr>
          <w:rFonts w:hint="eastAsia"/>
        </w:rPr>
        <w:t>我发现现在我不太去看那种特别前沿的，其实也可以去看，反正我也用的到</w:t>
      </w:r>
    </w:p>
    <w:p w:rsidR="00ED2462" w:rsidRDefault="00ED2462" w:rsidP="00775BB5">
      <w:pPr>
        <w:spacing w:line="240" w:lineRule="auto"/>
      </w:pPr>
      <w:r>
        <w:rPr>
          <w:rFonts w:hint="eastAsia"/>
        </w:rPr>
        <w:t>这个知乎有一种咸鱼卖东西的感觉</w:t>
      </w:r>
    </w:p>
    <w:p w:rsidR="00ED2462" w:rsidRDefault="00ED2462" w:rsidP="00775BB5">
      <w:pPr>
        <w:spacing w:line="240" w:lineRule="auto"/>
      </w:pPr>
      <w:r>
        <w:rPr>
          <w:rFonts w:hint="eastAsia"/>
        </w:rPr>
        <w:t>可能永远都火不起来</w:t>
      </w:r>
    </w:p>
    <w:p w:rsidR="00ED2462" w:rsidRDefault="00ED2462" w:rsidP="00775BB5">
      <w:pPr>
        <w:spacing w:line="240" w:lineRule="auto"/>
      </w:pPr>
      <w:r>
        <w:rPr>
          <w:rFonts w:hint="eastAsia"/>
        </w:rPr>
        <w:t>那没事，我自己能想通就可以了，然后我想找个什么工作差不多就一辈子过去了</w:t>
      </w:r>
    </w:p>
    <w:p w:rsidR="003D010B" w:rsidRDefault="003D010B" w:rsidP="00775BB5">
      <w:pPr>
        <w:spacing w:line="240" w:lineRule="auto"/>
      </w:pPr>
      <w:r>
        <w:rPr>
          <w:rFonts w:hint="eastAsia"/>
        </w:rPr>
        <w:t>慢慢地搞我的气功，然后进行毁灭这个所有东西</w:t>
      </w:r>
    </w:p>
    <w:p w:rsidR="00316DDE" w:rsidRPr="00384B80" w:rsidRDefault="00316DDE" w:rsidP="00775BB5">
      <w:pPr>
        <w:spacing w:line="240" w:lineRule="auto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service</w:t>
      </w:r>
      <w:r>
        <w:t>-</w:t>
      </w:r>
      <w:r>
        <w:rPr>
          <w:rFonts w:hint="eastAsia"/>
        </w:rPr>
        <w:t>manager</w:t>
      </w:r>
      <w:r>
        <w:rPr>
          <w:rFonts w:hint="eastAsia"/>
        </w:rPr>
        <w:t>是</w:t>
      </w:r>
      <w:r w:rsidR="003E176E">
        <w:rPr>
          <w:rFonts w:hint="eastAsia"/>
        </w:rPr>
        <w:t>查看共享资源池的</w:t>
      </w:r>
      <w:bookmarkStart w:id="0" w:name="_GoBack"/>
      <w:bookmarkEnd w:id="0"/>
    </w:p>
    <w:p w:rsidR="00E529BC" w:rsidRDefault="00E529BC" w:rsidP="00775BB5">
      <w:pPr>
        <w:spacing w:line="240" w:lineRule="auto"/>
        <w:rPr>
          <w:rFonts w:hint="eastAsia"/>
        </w:rPr>
      </w:pPr>
    </w:p>
    <w:p w:rsidR="00E529BC" w:rsidRDefault="00E529BC" w:rsidP="00775BB5">
      <w:pPr>
        <w:spacing w:line="240" w:lineRule="auto"/>
        <w:rPr>
          <w:rFonts w:hint="eastAsia"/>
        </w:rPr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99</w:t>
      </w:r>
    </w:p>
    <w:p w:rsidR="00150781" w:rsidRDefault="00E529BC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AF1D4A">
        <w:t>8</w:t>
      </w:r>
      <w:r w:rsidR="00ED2462">
        <w:t>5</w:t>
      </w:r>
    </w:p>
    <w:p w:rsidR="00152B8F" w:rsidRDefault="00150781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CC0858">
        <w:t>7</w:t>
      </w:r>
      <w:r w:rsidR="00433166">
        <w:t>3</w:t>
      </w:r>
    </w:p>
    <w:p w:rsidR="00384B80" w:rsidRDefault="00384B80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</w:t>
      </w:r>
      <w:r w:rsidR="00DE4FE9">
        <w:t>7</w:t>
      </w:r>
    </w:p>
    <w:sectPr w:rsidR="00384B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991" w:rsidRDefault="00965991">
      <w:r>
        <w:separator/>
      </w:r>
    </w:p>
  </w:endnote>
  <w:endnote w:type="continuationSeparator" w:id="0">
    <w:p w:rsidR="00965991" w:rsidRDefault="0096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F1D4A">
            <w:rPr>
              <w:noProof/>
            </w:rPr>
            <w:t>2023-3-27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991" w:rsidRDefault="00965991">
      <w:r>
        <w:separator/>
      </w:r>
    </w:p>
  </w:footnote>
  <w:footnote w:type="continuationSeparator" w:id="0">
    <w:p w:rsidR="00965991" w:rsidRDefault="0096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F3070"/>
    <w:rsid w:val="0012175A"/>
    <w:rsid w:val="00150781"/>
    <w:rsid w:val="00152B8F"/>
    <w:rsid w:val="001E1CB2"/>
    <w:rsid w:val="003055E4"/>
    <w:rsid w:val="00307760"/>
    <w:rsid w:val="00316DDE"/>
    <w:rsid w:val="00322719"/>
    <w:rsid w:val="0033770E"/>
    <w:rsid w:val="00384B80"/>
    <w:rsid w:val="003D010B"/>
    <w:rsid w:val="003E176E"/>
    <w:rsid w:val="003F03E0"/>
    <w:rsid w:val="00425F62"/>
    <w:rsid w:val="00433166"/>
    <w:rsid w:val="004E143A"/>
    <w:rsid w:val="0052233A"/>
    <w:rsid w:val="005225DD"/>
    <w:rsid w:val="00634265"/>
    <w:rsid w:val="007162BA"/>
    <w:rsid w:val="0075012D"/>
    <w:rsid w:val="00775BB5"/>
    <w:rsid w:val="00780144"/>
    <w:rsid w:val="00943248"/>
    <w:rsid w:val="00965991"/>
    <w:rsid w:val="00AA3EB2"/>
    <w:rsid w:val="00AF1D4A"/>
    <w:rsid w:val="00B274A9"/>
    <w:rsid w:val="00B932E3"/>
    <w:rsid w:val="00C53AFA"/>
    <w:rsid w:val="00CC0858"/>
    <w:rsid w:val="00D16C4C"/>
    <w:rsid w:val="00D87114"/>
    <w:rsid w:val="00DE4FE9"/>
    <w:rsid w:val="00E529BC"/>
    <w:rsid w:val="00ED2462"/>
    <w:rsid w:val="00EE2438"/>
    <w:rsid w:val="00EE58DB"/>
    <w:rsid w:val="00F923E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4896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Hyperlink"/>
    <w:basedOn w:val="a2"/>
    <w:unhideWhenUsed/>
    <w:rsid w:val="00384B80"/>
    <w:rPr>
      <w:color w:val="0000FF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384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5772744/article/details/12474853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0E98-397E-4066-BA04-4008E865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1389</TotalTime>
  <Pages>2</Pages>
  <Words>258</Words>
  <Characters>1471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(3)ATPqYXHPcNb5RV/F3yZCKuD8a4xue/vMzAEYIFjd3FG9Xtn/To2cqZIsvAufu70lywJ2nDi/
xO8YLdwdeYYhjeqGhiOIVZsJ7JRnKSIaj0Q8XW5uFJJvNXzDfRsA0nMGss1D+niQaKMZ6dfK
RLQdDUFBEZoDjJUsSJvztvC6YhVokkkd0v7XMHaQL3agbpVIbGTR3nKOHY+ebTNtS+cxD7rC
nblmuGPxINYyQzUPR8</vt:lpwstr>
  </property>
  <property fmtid="{D5CDD505-2E9C-101B-9397-08002B2CF9AE}" pid="7" name="_2015_ms_pID_7253431">
    <vt:lpwstr>D9npQ7tjLqgqYG3/0wP57RuxT6StUw4J2B3l3WJCHG01ioHK7XjO47
S4xiOe8fqJqtiaiB7orp9wfvQoYLBGV8+W21Z5XxPi21pVvcuBaZ2nk/fXv4Tr+D0qfZDKOl
CVKgdCbB6d7J0L18kb+fJ2ZHCmnY4TH7PCbRTi8N/w9O0Qowm4SA7x6BJvnhoIp+TcsNMUms
EyikiX5AfJexdoJD21b/5VfJjTvw2JDBJczU</vt:lpwstr>
  </property>
  <property fmtid="{D5CDD505-2E9C-101B-9397-08002B2CF9AE}" pid="8" name="_2015_ms_pID_7253432">
    <vt:lpwstr>xQ==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