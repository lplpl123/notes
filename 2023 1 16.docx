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39117D" w:rsidP="00775BB5">
      <w:pPr>
        <w:spacing w:line="240" w:lineRule="auto"/>
      </w:pPr>
      <w:r>
        <w:rPr>
          <w:rFonts w:hint="eastAsia"/>
        </w:rPr>
        <w:t>我自己本身也不是很想努力，我只想混混</w:t>
      </w:r>
    </w:p>
    <w:p w:rsidR="00590F12" w:rsidRDefault="00590F12" w:rsidP="00775BB5">
      <w:pPr>
        <w:spacing w:line="240" w:lineRule="auto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的编译器是</w:t>
      </w:r>
      <w:r>
        <w:rPr>
          <w:rFonts w:hint="eastAsia"/>
        </w:rPr>
        <w:t>codon</w:t>
      </w:r>
    </w:p>
    <w:p w:rsidR="00590F12" w:rsidRDefault="00590F12" w:rsidP="00775BB5">
      <w:pPr>
        <w:spacing w:line="240" w:lineRule="auto"/>
      </w:pPr>
      <w:r>
        <w:rPr>
          <w:rFonts w:hint="eastAsia"/>
        </w:rPr>
        <w:t>我应该什么都不买了</w:t>
      </w:r>
    </w:p>
    <w:p w:rsidR="00590F12" w:rsidRDefault="00590F12" w:rsidP="00775BB5">
      <w:pPr>
        <w:spacing w:line="240" w:lineRule="auto"/>
      </w:pPr>
      <w:r>
        <w:rPr>
          <w:rFonts w:hint="eastAsia"/>
        </w:rPr>
        <w:t>感觉我自己想找人聊天，但是也没有人理我，</w:t>
      </w:r>
      <w:r w:rsidR="00784E74">
        <w:rPr>
          <w:rFonts w:hint="eastAsia"/>
        </w:rPr>
        <w:t>以后想找人聊天不如在社交平台上发点什么</w:t>
      </w:r>
    </w:p>
    <w:p w:rsidR="00784E74" w:rsidRDefault="00784E74" w:rsidP="00775BB5">
      <w:pPr>
        <w:spacing w:line="240" w:lineRule="auto"/>
      </w:pPr>
      <w:r>
        <w:rPr>
          <w:rFonts w:hint="eastAsia"/>
        </w:rPr>
        <w:t>如何使用这台公司的笔记本呢？</w:t>
      </w:r>
    </w:p>
    <w:p w:rsidR="00784E74" w:rsidRDefault="00784E74" w:rsidP="00775BB5">
      <w:pPr>
        <w:spacing w:line="240" w:lineRule="auto"/>
      </w:pPr>
      <w:r>
        <w:rPr>
          <w:rFonts w:hint="eastAsia"/>
        </w:rPr>
        <w:t>就像在公司办公一样使用</w:t>
      </w:r>
    </w:p>
    <w:p w:rsidR="00784E74" w:rsidRDefault="00784E74" w:rsidP="00775BB5">
      <w:pPr>
        <w:spacing w:line="240" w:lineRule="auto"/>
      </w:pPr>
      <w:r>
        <w:rPr>
          <w:rFonts w:hint="eastAsia"/>
        </w:rPr>
        <w:t>辞职也没有什么好怕的，反正我会自己去赚钱的</w:t>
      </w:r>
    </w:p>
    <w:p w:rsidR="001628FC" w:rsidRDefault="001628FC" w:rsidP="00775BB5">
      <w:pPr>
        <w:spacing w:line="240" w:lineRule="auto"/>
        <w:rPr>
          <w:rFonts w:hint="eastAsia"/>
        </w:rPr>
      </w:pPr>
      <w:r>
        <w:rPr>
          <w:rFonts w:hint="eastAsia"/>
        </w:rPr>
        <w:t>感觉大家都工作之后，好像这些同学开始慢慢的有点变化了，开始不再期待这个同学关系，因为他们的追求都变了，已经开始搞钱了，钱就是他们唯一在意的，所以这些同学关系已经不再单纯了</w:t>
      </w:r>
    </w:p>
    <w:p w:rsidR="00784E74" w:rsidRDefault="00784E74" w:rsidP="00775BB5">
      <w:pPr>
        <w:spacing w:line="240" w:lineRule="auto"/>
      </w:pPr>
      <w:r>
        <w:rPr>
          <w:rFonts w:hint="eastAsia"/>
        </w:rPr>
        <w:t>打坐为什么没有动力会无聊，因为没有目标，不知道自己要达成什么样的效果</w:t>
      </w:r>
    </w:p>
    <w:p w:rsidR="001628FC" w:rsidRDefault="001628FC" w:rsidP="00775BB5">
      <w:pPr>
        <w:spacing w:line="240" w:lineRule="auto"/>
      </w:pPr>
      <w:r>
        <w:rPr>
          <w:rFonts w:hint="eastAsia"/>
        </w:rPr>
        <w:t>闲着</w:t>
      </w:r>
      <w:proofErr w:type="gramStart"/>
      <w:r>
        <w:rPr>
          <w:rFonts w:hint="eastAsia"/>
        </w:rPr>
        <w:t>无聊还</w:t>
      </w:r>
      <w:proofErr w:type="gramEnd"/>
      <w:r>
        <w:rPr>
          <w:rFonts w:hint="eastAsia"/>
        </w:rPr>
        <w:t>可以修炼</w:t>
      </w:r>
    </w:p>
    <w:p w:rsidR="001628FC" w:rsidRDefault="001628FC" w:rsidP="00775BB5">
      <w:pPr>
        <w:spacing w:line="240" w:lineRule="auto"/>
      </w:pPr>
      <w:r>
        <w:rPr>
          <w:rFonts w:hint="eastAsia"/>
        </w:rPr>
        <w:t>外卖小哥的平台应该是类似于我之前做题的那个东西，刷新就会出现新的订单，然后选择接受</w:t>
      </w:r>
    </w:p>
    <w:p w:rsidR="001628FC" w:rsidRDefault="001628FC" w:rsidP="00775BB5">
      <w:pPr>
        <w:spacing w:line="240" w:lineRule="auto"/>
      </w:pPr>
      <w:r>
        <w:rPr>
          <w:rFonts w:hint="eastAsia"/>
        </w:rPr>
        <w:t>看看未来的世界</w:t>
      </w:r>
    </w:p>
    <w:p w:rsidR="001628FC" w:rsidRDefault="001628FC" w:rsidP="00775BB5">
      <w:pPr>
        <w:spacing w:line="240" w:lineRule="auto"/>
        <w:rPr>
          <w:rFonts w:hint="eastAsia"/>
        </w:rPr>
      </w:pPr>
      <w:r>
        <w:rPr>
          <w:rFonts w:hint="eastAsia"/>
        </w:rPr>
        <w:t>感受不到未来，但是我好像做梦了，梦到</w:t>
      </w:r>
      <w:r w:rsidR="000464EE">
        <w:rPr>
          <w:rFonts w:hint="eastAsia"/>
        </w:rPr>
        <w:t>绳索，我在使用，然后一片类似于地平线的地方</w:t>
      </w:r>
      <w:bookmarkStart w:id="0" w:name="_GoBack"/>
      <w:bookmarkEnd w:id="0"/>
    </w:p>
    <w:p w:rsidR="001628FC" w:rsidRDefault="001628FC" w:rsidP="00775BB5">
      <w:pPr>
        <w:spacing w:line="240" w:lineRule="auto"/>
        <w:rPr>
          <w:rFonts w:hint="eastAsia"/>
        </w:rPr>
      </w:pPr>
    </w:p>
    <w:p w:rsidR="00590F12" w:rsidRDefault="001628FC" w:rsidP="00775BB5">
      <w:pPr>
        <w:spacing w:line="240" w:lineRule="auto"/>
      </w:pPr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>85</w:t>
      </w:r>
    </w:p>
    <w:p w:rsidR="00590F12" w:rsidRDefault="00590F12" w:rsidP="00775BB5">
      <w:pPr>
        <w:spacing w:line="240" w:lineRule="auto"/>
        <w:rPr>
          <w:rFonts w:hint="eastAsia"/>
        </w:rPr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784E74">
        <w:t>7</w:t>
      </w:r>
    </w:p>
    <w:sectPr w:rsidR="00590F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D0B" w:rsidRDefault="00990D0B">
      <w:r>
        <w:separator/>
      </w:r>
    </w:p>
  </w:endnote>
  <w:endnote w:type="continuationSeparator" w:id="0">
    <w:p w:rsidR="00990D0B" w:rsidRDefault="0099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9117D">
            <w:rPr>
              <w:noProof/>
            </w:rPr>
            <w:t>2023-1-16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D0B" w:rsidRDefault="00990D0B">
      <w:r>
        <w:separator/>
      </w:r>
    </w:p>
  </w:footnote>
  <w:footnote w:type="continuationSeparator" w:id="0">
    <w:p w:rsidR="00990D0B" w:rsidRDefault="00990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464EE"/>
    <w:rsid w:val="0012175A"/>
    <w:rsid w:val="00152B8F"/>
    <w:rsid w:val="001628FC"/>
    <w:rsid w:val="003055E4"/>
    <w:rsid w:val="00307760"/>
    <w:rsid w:val="00322719"/>
    <w:rsid w:val="00352674"/>
    <w:rsid w:val="0039117D"/>
    <w:rsid w:val="00425F62"/>
    <w:rsid w:val="0052233A"/>
    <w:rsid w:val="00590F12"/>
    <w:rsid w:val="00634265"/>
    <w:rsid w:val="007162BA"/>
    <w:rsid w:val="0075012D"/>
    <w:rsid w:val="00775BB5"/>
    <w:rsid w:val="00780144"/>
    <w:rsid w:val="00784E74"/>
    <w:rsid w:val="00990D0B"/>
    <w:rsid w:val="00B0728C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5162B9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0B674-08C7-4F08-A200-B402167A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285</TotalTime>
  <Pages>1</Pages>
  <Words>55</Words>
  <Characters>314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4</cp:revision>
  <dcterms:created xsi:type="dcterms:W3CDTF">2019-07-19T03:06:00Z</dcterms:created>
  <dcterms:modified xsi:type="dcterms:W3CDTF">2023-01-16T10:02:00Z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(3)yGNpjw4ItsCJMeu8WwhM93UHnCfXtrVsrMuTz0AAsXnbBUwl/gC6kOAr3774rd0DgSY/SzyB
f8M/nWiV09Zsw35omuBX1TKoIEz6KpCHcSKYqfmC5mNpqKoQaZ9z2E2chengrZM/zn8ECBNu
iSrJ/ITLulEcFABbxKIIt+haismfvsDGdgsVmnr9MM0vvCmvak5z9KnHuLl/2eMDN06Uad42
GoHN1xHqBezAmCUkCa</vt:lpwstr>
  </property>
  <property fmtid="{D5CDD505-2E9C-101B-9397-08002B2CF9AE}" pid="7" name="_2015_ms_pID_7253431">
    <vt:lpwstr>p+7JkOePJwid91QLG09bqS6tquY2fSwjJ4kmls5IoGy+9SM3T5oZBj
t5xXpTQRTb2k4++BhNkYnDSvU8suxZiiM55kpX+yQG9R4lJjVt9Kli07gEr2jDR+A/kth6MB
t7BsHqYl5NjiTYW6T96+aPJfyEwPMtky6YmzOTLnpEV1c2heKZQMFzyZbd4feizgbvJ3+t29
WSAB7SKoeWXJspx5xNSyVn2twF6GCus3kqjS</vt:lpwstr>
  </property>
  <property fmtid="{D5CDD505-2E9C-101B-9397-08002B2CF9AE}" pid="8" name="_2015_ms_pID_7253432">
    <vt:lpwstr>Jg==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