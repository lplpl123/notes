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5B" w:rsidRDefault="00834A5B" w:rsidP="00775BB5">
      <w:pPr>
        <w:spacing w:line="240" w:lineRule="auto"/>
      </w:pPr>
      <w:r>
        <w:rPr>
          <w:rFonts w:hint="eastAsia"/>
        </w:rPr>
        <w:t>考试过不了了，很明显的</w:t>
      </w:r>
    </w:p>
    <w:p w:rsidR="00834A5B" w:rsidRDefault="00834A5B" w:rsidP="00775BB5">
      <w:pPr>
        <w:spacing w:line="240" w:lineRule="auto"/>
      </w:pPr>
      <w:r>
        <w:rPr>
          <w:rFonts w:hint="eastAsia"/>
        </w:rPr>
        <w:t>进行深呼吸</w:t>
      </w:r>
    </w:p>
    <w:p w:rsidR="007B5A8E" w:rsidRDefault="007B5A8E" w:rsidP="00775BB5">
      <w:pPr>
        <w:spacing w:line="240" w:lineRule="auto"/>
      </w:pPr>
      <w:r>
        <w:rPr>
          <w:rFonts w:hint="eastAsia"/>
        </w:rPr>
        <w:t>我只要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进行气功，我就会连着做好多梦</w:t>
      </w:r>
    </w:p>
    <w:p w:rsidR="003E5BC4" w:rsidRDefault="003E5BC4" w:rsidP="00775BB5">
      <w:pPr>
        <w:spacing w:line="240" w:lineRule="auto"/>
      </w:pPr>
      <w:r>
        <w:rPr>
          <w:rFonts w:hint="eastAsia"/>
        </w:rPr>
        <w:t>感觉写的好乱啊</w:t>
      </w:r>
    </w:p>
    <w:p w:rsidR="003E5BC4" w:rsidRDefault="003E5BC4" w:rsidP="00775BB5">
      <w:pPr>
        <w:spacing w:line="240" w:lineRule="auto"/>
      </w:pPr>
      <w:r>
        <w:rPr>
          <w:rFonts w:hint="eastAsia"/>
        </w:rPr>
        <w:t>把</w:t>
      </w:r>
      <w:r>
        <w:rPr>
          <w:rFonts w:hint="eastAsia"/>
        </w:rPr>
        <w:t>model</w:t>
      </w:r>
      <w:r>
        <w:rPr>
          <w:rFonts w:hint="eastAsia"/>
        </w:rPr>
        <w:t>文件和</w:t>
      </w:r>
      <w:r>
        <w:rPr>
          <w:rFonts w:hint="eastAsia"/>
        </w:rPr>
        <w:t>train</w:t>
      </w:r>
      <w:r>
        <w:rPr>
          <w:rFonts w:hint="eastAsia"/>
        </w:rPr>
        <w:t>文件分开</w:t>
      </w:r>
    </w:p>
    <w:p w:rsidR="003E5BC4" w:rsidRDefault="003E5BC4" w:rsidP="00775BB5">
      <w:pPr>
        <w:spacing w:line="240" w:lineRule="auto"/>
      </w:pPr>
      <w:r>
        <w:rPr>
          <w:rFonts w:hint="eastAsia"/>
        </w:rPr>
        <w:t>这里肯定是要继承一个类的</w:t>
      </w:r>
    </w:p>
    <w:p w:rsidR="00603606" w:rsidRDefault="00603606" w:rsidP="00775BB5">
      <w:pPr>
        <w:spacing w:line="240" w:lineRule="auto"/>
      </w:pPr>
      <w:r>
        <w:rPr>
          <w:rFonts w:hint="eastAsia"/>
        </w:rPr>
        <w:t>还要计算正确率，精度就是通过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来计算的</w:t>
      </w:r>
    </w:p>
    <w:p w:rsidR="00603606" w:rsidRDefault="00603606" w:rsidP="00775BB5">
      <w:pPr>
        <w:spacing w:line="240" w:lineRule="auto"/>
      </w:pPr>
      <w:r>
        <w:rPr>
          <w:rFonts w:hint="eastAsia"/>
        </w:rPr>
        <w:t>我真的是哪个熟悉就先用哪个</w:t>
      </w:r>
    </w:p>
    <w:p w:rsidR="00603606" w:rsidRDefault="00603606" w:rsidP="00775BB5">
      <w:pPr>
        <w:spacing w:line="240" w:lineRule="auto"/>
      </w:pPr>
      <w:r>
        <w:rPr>
          <w:rFonts w:hint="eastAsia"/>
        </w:rPr>
        <w:t>要是一直抄别人的代码的话，自己根本不可能发现这个问题</w:t>
      </w:r>
    </w:p>
    <w:p w:rsidR="00603606" w:rsidRDefault="00603606" w:rsidP="00775BB5">
      <w:pPr>
        <w:spacing w:line="240" w:lineRule="auto"/>
      </w:pPr>
      <w:r>
        <w:rPr>
          <w:rFonts w:hint="eastAsia"/>
        </w:rPr>
        <w:t>我连激活函数都没有使用</w:t>
      </w:r>
    </w:p>
    <w:p w:rsidR="00EB6ABF" w:rsidRDefault="00EB6ABF" w:rsidP="00775BB5">
      <w:pPr>
        <w:spacing w:line="240" w:lineRule="auto"/>
      </w:pPr>
      <w:r>
        <w:rPr>
          <w:rFonts w:hint="eastAsia"/>
        </w:rPr>
        <w:t>按照我的理解是</w:t>
      </w:r>
      <w:proofErr w:type="gramStart"/>
      <w:r>
        <w:rPr>
          <w:rFonts w:hint="eastAsia"/>
        </w:rPr>
        <w:t>一张图片一张图片</w:t>
      </w:r>
      <w:proofErr w:type="gramEnd"/>
      <w:r>
        <w:rPr>
          <w:rFonts w:hint="eastAsia"/>
        </w:rPr>
        <w:t>地输入，它现在好像是</w:t>
      </w:r>
      <w:proofErr w:type="gramStart"/>
      <w:r>
        <w:rPr>
          <w:rFonts w:hint="eastAsia"/>
        </w:rPr>
        <w:t>一个</w:t>
      </w:r>
      <w:r>
        <w:rPr>
          <w:rFonts w:hint="eastAsia"/>
        </w:rPr>
        <w:t>loader</w:t>
      </w:r>
      <w:r>
        <w:rPr>
          <w:rFonts w:hint="eastAsia"/>
        </w:rPr>
        <w:t>一个</w:t>
      </w:r>
      <w:r>
        <w:rPr>
          <w:rFonts w:hint="eastAsia"/>
        </w:rPr>
        <w:t>loader</w:t>
      </w:r>
      <w:proofErr w:type="gramEnd"/>
      <w:r>
        <w:rPr>
          <w:rFonts w:hint="eastAsia"/>
        </w:rPr>
        <w:t>地输入</w:t>
      </w:r>
    </w:p>
    <w:p w:rsidR="00EB6ABF" w:rsidRDefault="00EB6ABF" w:rsidP="00775BB5">
      <w:pPr>
        <w:spacing w:line="240" w:lineRule="auto"/>
      </w:pPr>
      <w:r>
        <w:rPr>
          <w:rFonts w:hint="eastAsia"/>
        </w:rPr>
        <w:t>感觉它是把好几张图片丢进去一起学习</w:t>
      </w:r>
    </w:p>
    <w:p w:rsidR="003578F5" w:rsidRDefault="003578F5" w:rsidP="00775BB5">
      <w:pPr>
        <w:spacing w:line="240" w:lineRule="auto"/>
      </w:pPr>
      <w:r>
        <w:rPr>
          <w:rFonts w:hint="eastAsia"/>
        </w:rPr>
        <w:t>原本的模型里面</w:t>
      </w:r>
      <w:r>
        <w:rPr>
          <w:rFonts w:hint="eastAsia"/>
        </w:rPr>
        <w:t>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y</w:t>
      </w:r>
      <w:r>
        <w:t>_label</w:t>
      </w:r>
      <w:proofErr w:type="spellEnd"/>
      <w:r>
        <w:rPr>
          <w:rFonts w:hint="eastAsia"/>
        </w:rPr>
        <w:t>就不是一一对应的</w:t>
      </w:r>
    </w:p>
    <w:p w:rsidR="003578F5" w:rsidRDefault="003578F5" w:rsidP="00775BB5">
      <w:pPr>
        <w:spacing w:line="240" w:lineRule="auto"/>
      </w:pPr>
      <w:r>
        <w:rPr>
          <w:rFonts w:hint="eastAsia"/>
        </w:rPr>
        <w:t>网上</w:t>
      </w:r>
      <w:proofErr w:type="gramStart"/>
      <w:r>
        <w:rPr>
          <w:rFonts w:hint="eastAsia"/>
        </w:rPr>
        <w:t>那个只是</w:t>
      </w:r>
      <w:proofErr w:type="gramEnd"/>
      <w:r>
        <w:rPr>
          <w:rFonts w:hint="eastAsia"/>
        </w:rPr>
        <w:t>一个网络，而不是多个网络</w:t>
      </w:r>
    </w:p>
    <w:p w:rsidR="003578F5" w:rsidRDefault="003578F5" w:rsidP="00775BB5">
      <w:pPr>
        <w:spacing w:line="240" w:lineRule="auto"/>
      </w:pPr>
      <w:r>
        <w:rPr>
          <w:rFonts w:hint="eastAsia"/>
        </w:rPr>
        <w:t>不知道别人的长成什么样子</w:t>
      </w:r>
    </w:p>
    <w:p w:rsidR="00BB3462" w:rsidRDefault="00BB3462" w:rsidP="00775BB5">
      <w:pPr>
        <w:spacing w:line="240" w:lineRule="auto"/>
      </w:pPr>
      <w:r>
        <w:rPr>
          <w:rFonts w:hint="eastAsia"/>
        </w:rPr>
        <w:t>自己搭建的网络肯定是有一个比较清楚地认知的</w:t>
      </w:r>
    </w:p>
    <w:p w:rsidR="00BB3462" w:rsidRDefault="00BB3462" w:rsidP="00775BB5">
      <w:pPr>
        <w:spacing w:line="240" w:lineRule="auto"/>
      </w:pPr>
      <w:r>
        <w:rPr>
          <w:rFonts w:hint="eastAsia"/>
        </w:rPr>
        <w:t>我感觉</w:t>
      </w:r>
      <w:r>
        <w:rPr>
          <w:rFonts w:hint="eastAsia"/>
        </w:rPr>
        <w:t>x</w:t>
      </w:r>
      <w:r>
        <w:rPr>
          <w:rFonts w:hint="eastAsia"/>
        </w:rPr>
        <w:t>应该不是直接把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张图片直接变为</w:t>
      </w:r>
      <w:r w:rsidR="00C44605">
        <w:rPr>
          <w:rFonts w:hint="eastAsia"/>
        </w:rPr>
        <w:t>一条向量，而是每一张图片一条向量</w:t>
      </w:r>
    </w:p>
    <w:p w:rsidR="000613F2" w:rsidRDefault="000613F2" w:rsidP="00775BB5">
      <w:pPr>
        <w:spacing w:line="240" w:lineRule="auto"/>
      </w:pPr>
      <w:r>
        <w:rPr>
          <w:rFonts w:hint="eastAsia"/>
        </w:rPr>
        <w:t>其实每</w:t>
      </w:r>
      <w:proofErr w:type="gramStart"/>
      <w:r>
        <w:rPr>
          <w:rFonts w:hint="eastAsia"/>
        </w:rPr>
        <w:t>一篇博客都</w:t>
      </w:r>
      <w:proofErr w:type="gramEnd"/>
      <w:r>
        <w:rPr>
          <w:rFonts w:hint="eastAsia"/>
        </w:rPr>
        <w:t>可以进行</w:t>
      </w:r>
      <w:r w:rsidR="001E5E5C">
        <w:rPr>
          <w:rFonts w:hint="eastAsia"/>
        </w:rPr>
        <w:t>一个项目的编写</w:t>
      </w:r>
    </w:p>
    <w:p w:rsidR="00A16130" w:rsidRDefault="00A16130" w:rsidP="00775BB5">
      <w:pPr>
        <w:spacing w:line="240" w:lineRule="auto"/>
      </w:pPr>
      <w:r>
        <w:rPr>
          <w:rFonts w:hint="eastAsia"/>
        </w:rPr>
        <w:t>总在说自己需要讨厌工作、讨厌环境，但我自己也没有能力去外企</w:t>
      </w:r>
    </w:p>
    <w:p w:rsidR="00A16130" w:rsidRDefault="00A16130" w:rsidP="00775BB5">
      <w:pPr>
        <w:spacing w:line="240" w:lineRule="auto"/>
      </w:pPr>
      <w:r>
        <w:rPr>
          <w:rFonts w:hint="eastAsia"/>
        </w:rPr>
        <w:t>反正也挺好，让她知道我工作的状态</w:t>
      </w:r>
    </w:p>
    <w:p w:rsidR="003B0B01" w:rsidRDefault="003B0B01" w:rsidP="00775BB5">
      <w:pPr>
        <w:spacing w:line="240" w:lineRule="auto"/>
      </w:pPr>
      <w:r>
        <w:rPr>
          <w:rFonts w:hint="eastAsia"/>
        </w:rPr>
        <w:t>我竟然不知道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的最后一层是干什么的</w:t>
      </w:r>
    </w:p>
    <w:p w:rsidR="009660F6" w:rsidRDefault="009660F6" w:rsidP="00775BB5">
      <w:pPr>
        <w:spacing w:line="240" w:lineRule="auto"/>
      </w:pPr>
      <w:r>
        <w:rPr>
          <w:rFonts w:hint="eastAsia"/>
        </w:rPr>
        <w:t>看来需要和感知机结合</w:t>
      </w:r>
    </w:p>
    <w:p w:rsidR="009660F6" w:rsidRDefault="009660F6" w:rsidP="00775BB5">
      <w:pPr>
        <w:spacing w:line="240" w:lineRule="auto"/>
      </w:pPr>
      <w:r>
        <w:rPr>
          <w:rFonts w:hint="eastAsia"/>
        </w:rPr>
        <w:t>如何理解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的全连接层：</w:t>
      </w:r>
    </w:p>
    <w:p w:rsidR="009660F6" w:rsidRDefault="009660F6" w:rsidP="009660F6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其实图片分类的本质是像素点的分类</w:t>
      </w:r>
    </w:p>
    <w:p w:rsidR="009660F6" w:rsidRDefault="009660F6" w:rsidP="009660F6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然后最后的全连接</w:t>
      </w:r>
      <w:proofErr w:type="gramStart"/>
      <w:r>
        <w:rPr>
          <w:rFonts w:hint="eastAsia"/>
        </w:rPr>
        <w:t>层其实</w:t>
      </w:r>
      <w:proofErr w:type="gramEnd"/>
      <w:r>
        <w:rPr>
          <w:rFonts w:hint="eastAsia"/>
        </w:rPr>
        <w:t>就是一个一个的像素点进行分类</w:t>
      </w:r>
    </w:p>
    <w:p w:rsidR="009660F6" w:rsidRDefault="009660F6" w:rsidP="009660F6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如果标签是猫的话，其实像素点之间就非常好对比了</w:t>
      </w:r>
    </w:p>
    <w:p w:rsidR="009660F6" w:rsidRDefault="009660F6" w:rsidP="009660F6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但是如果标签是</w:t>
      </w:r>
      <w:r>
        <w:rPr>
          <w:rFonts w:hint="eastAsia"/>
        </w:rPr>
        <w:t>1</w:t>
      </w:r>
      <w:r>
        <w:rPr>
          <w:rFonts w:hint="eastAsia"/>
        </w:rPr>
        <w:t>的话，如何进行训练呢</w:t>
      </w:r>
    </w:p>
    <w:p w:rsidR="009660F6" w:rsidRDefault="009660F6" w:rsidP="009660F6">
      <w:pPr>
        <w:spacing w:line="240" w:lineRule="auto"/>
      </w:pPr>
      <w:r>
        <w:rPr>
          <w:rFonts w:hint="eastAsia"/>
        </w:rPr>
        <w:t>如果输出是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E1CFA">
        <w:rPr>
          <w:rFonts w:hint="eastAsia"/>
        </w:rPr>
        <w:t>但是标签是</w:t>
      </w:r>
      <w:r w:rsidR="005E1CFA">
        <w:rPr>
          <w:rFonts w:hint="eastAsia"/>
        </w:rPr>
        <w:t>2</w:t>
      </w:r>
      <w:r w:rsidR="005E1CFA">
        <w:rPr>
          <w:rFonts w:hint="eastAsia"/>
        </w:rPr>
        <w:t>，相当于这些像素点是不合格的</w:t>
      </w:r>
    </w:p>
    <w:p w:rsidR="005E1CFA" w:rsidRDefault="005E1CFA" w:rsidP="009660F6">
      <w:pPr>
        <w:spacing w:line="240" w:lineRule="auto"/>
      </w:pPr>
      <w:r>
        <w:rPr>
          <w:rFonts w:hint="eastAsia"/>
        </w:rPr>
        <w:t>到最后全连接层输出的是一条函数线，如果在函数线的一个区域是正确的</w:t>
      </w:r>
    </w:p>
    <w:p w:rsidR="005E1CFA" w:rsidRDefault="005E1CFA" w:rsidP="009660F6">
      <w:pPr>
        <w:spacing w:line="240" w:lineRule="auto"/>
      </w:pPr>
      <w:r>
        <w:rPr>
          <w:rFonts w:hint="eastAsia"/>
        </w:rPr>
        <w:t>我记得</w:t>
      </w:r>
      <w:r>
        <w:rPr>
          <w:rFonts w:hint="eastAsia"/>
        </w:rPr>
        <w:t>D</w:t>
      </w:r>
      <w:r>
        <w:t>NN</w:t>
      </w:r>
      <w:r>
        <w:rPr>
          <w:rFonts w:hint="eastAsia"/>
        </w:rPr>
        <w:t>最后都是只输出一个东西的，就是一条线，现在怎么有十个输出</w:t>
      </w:r>
    </w:p>
    <w:p w:rsidR="005E1CFA" w:rsidRDefault="005E1CFA" w:rsidP="009660F6">
      <w:pPr>
        <w:spacing w:line="240" w:lineRule="auto"/>
      </w:pPr>
      <w:r>
        <w:rPr>
          <w:rFonts w:hint="eastAsia"/>
        </w:rPr>
        <w:t>一张图片提取到是个特征</w:t>
      </w:r>
    </w:p>
    <w:p w:rsidR="005E1CFA" w:rsidRDefault="005E1CFA" w:rsidP="009660F6">
      <w:pPr>
        <w:spacing w:line="240" w:lineRule="auto"/>
      </w:pPr>
      <w:r>
        <w:rPr>
          <w:rFonts w:hint="eastAsia"/>
        </w:rPr>
        <w:t>意思是就简化成了一个后期的</w:t>
      </w:r>
      <w:proofErr w:type="spellStart"/>
      <w:r>
        <w:rPr>
          <w:rFonts w:hint="eastAsia"/>
        </w:rPr>
        <w:t>dnn</w:t>
      </w:r>
      <w:proofErr w:type="spellEnd"/>
      <w:r>
        <w:rPr>
          <w:rFonts w:hint="eastAsia"/>
        </w:rPr>
        <w:t>，</w:t>
      </w:r>
      <w:r w:rsidR="0045230C">
        <w:rPr>
          <w:rFonts w:hint="eastAsia"/>
        </w:rPr>
        <w:t>先不管卷积层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原来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我不懂的还有很多的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因为划分十个数字需要十条线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在一个空间中的十条线划分整个空间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感觉这样的话就和感知机一模一样了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但是如何判断那张图片是到哪里了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只要在直线上面的，就是一个类别</w:t>
      </w:r>
    </w:p>
    <w:p w:rsidR="0045230C" w:rsidRDefault="0045230C" w:rsidP="009660F6">
      <w:pPr>
        <w:spacing w:line="240" w:lineRule="auto"/>
      </w:pPr>
      <w:r>
        <w:rPr>
          <w:rFonts w:hint="eastAsia"/>
        </w:rPr>
        <w:t>所以说激活函数的重要</w:t>
      </w:r>
    </w:p>
    <w:p w:rsidR="00CB6BF0" w:rsidRDefault="00CB6BF0" w:rsidP="009660F6">
      <w:pPr>
        <w:spacing w:line="240" w:lineRule="auto"/>
      </w:pPr>
      <w:r>
        <w:rPr>
          <w:rFonts w:hint="eastAsia"/>
        </w:rPr>
        <w:t>反正一直前向传播，输出的就是多元函数</w:t>
      </w:r>
    </w:p>
    <w:p w:rsidR="00E23778" w:rsidRDefault="00E23778" w:rsidP="009660F6">
      <w:pPr>
        <w:spacing w:line="240" w:lineRule="auto"/>
      </w:pPr>
      <w:r>
        <w:rPr>
          <w:rFonts w:hint="eastAsia"/>
        </w:rPr>
        <w:t>就是误差是如何计算的</w:t>
      </w:r>
    </w:p>
    <w:p w:rsidR="00E23778" w:rsidRDefault="00E23778" w:rsidP="009660F6">
      <w:pPr>
        <w:spacing w:line="240" w:lineRule="auto"/>
      </w:pPr>
      <w:r>
        <w:rPr>
          <w:rFonts w:hint="eastAsia"/>
        </w:rPr>
        <w:t>看看误差是如何计算的</w:t>
      </w:r>
    </w:p>
    <w:p w:rsidR="00E23778" w:rsidRDefault="00E23778" w:rsidP="009660F6">
      <w:pPr>
        <w:spacing w:line="240" w:lineRule="auto"/>
      </w:pPr>
      <w:r>
        <w:rPr>
          <w:rFonts w:hint="eastAsia"/>
        </w:rPr>
        <w:t>多分类损失</w:t>
      </w:r>
    </w:p>
    <w:p w:rsidR="0071466D" w:rsidRDefault="0071466D" w:rsidP="009660F6">
      <w:pPr>
        <w:spacing w:line="240" w:lineRule="auto"/>
      </w:pPr>
      <w:r>
        <w:rPr>
          <w:rFonts w:hint="eastAsia"/>
        </w:rPr>
        <w:lastRenderedPageBreak/>
        <w:t>星期二我做的气功，今天就开始</w:t>
      </w:r>
      <w:r>
        <w:rPr>
          <w:rFonts w:hint="eastAsia"/>
        </w:rPr>
        <w:t>7</w:t>
      </w:r>
      <w:r>
        <w:t>.2</w:t>
      </w:r>
      <w:r>
        <w:rPr>
          <w:rFonts w:hint="eastAsia"/>
        </w:rPr>
        <w:t>级地震了</w:t>
      </w:r>
    </w:p>
    <w:p w:rsidR="0071466D" w:rsidRDefault="0071466D" w:rsidP="009660F6">
      <w:pPr>
        <w:spacing w:line="240" w:lineRule="auto"/>
        <w:rPr>
          <w:rFonts w:hint="eastAsia"/>
        </w:rPr>
      </w:pPr>
      <w:r>
        <w:rPr>
          <w:rFonts w:hint="eastAsia"/>
        </w:rPr>
        <w:t>我觉得奇怪的</w:t>
      </w:r>
      <w:r w:rsidR="00202112">
        <w:rPr>
          <w:rFonts w:hint="eastAsia"/>
        </w:rPr>
        <w:t>点就是这个损失函数在起作用了</w:t>
      </w:r>
      <w:bookmarkStart w:id="0" w:name="_GoBack"/>
      <w:bookmarkEnd w:id="0"/>
    </w:p>
    <w:p w:rsidR="00834A5B" w:rsidRDefault="00834A5B" w:rsidP="00775BB5">
      <w:pPr>
        <w:spacing w:line="240" w:lineRule="auto"/>
      </w:pPr>
    </w:p>
    <w:p w:rsidR="00152B8F" w:rsidRDefault="00834A5B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BD4755">
        <w:t>6</w:t>
      </w:r>
    </w:p>
    <w:p w:rsidR="004568DE" w:rsidRDefault="004568DE" w:rsidP="00775BB5">
      <w:pPr>
        <w:spacing w:line="240" w:lineRule="auto"/>
        <w:rPr>
          <w:rFonts w:hint="eastAsia"/>
        </w:rPr>
      </w:pPr>
      <w:r>
        <w:t xml:space="preserve">AI </w:t>
      </w:r>
      <w:r w:rsidR="00603606">
        <w:t>8</w:t>
      </w:r>
      <w:r w:rsidR="00FB4E6E">
        <w:t>1</w:t>
      </w:r>
    </w:p>
    <w:sectPr w:rsidR="00456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EBA" w:rsidRDefault="009C7EBA">
      <w:r>
        <w:separator/>
      </w:r>
    </w:p>
  </w:endnote>
  <w:endnote w:type="continuationSeparator" w:id="0">
    <w:p w:rsidR="009C7EBA" w:rsidRDefault="009C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23778">
            <w:rPr>
              <w:noProof/>
            </w:rPr>
            <w:t>2023-2-23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EBA" w:rsidRDefault="009C7EBA">
      <w:r>
        <w:separator/>
      </w:r>
    </w:p>
  </w:footnote>
  <w:footnote w:type="continuationSeparator" w:id="0">
    <w:p w:rsidR="009C7EBA" w:rsidRDefault="009C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AD37D3C"/>
    <w:multiLevelType w:val="hybridMultilevel"/>
    <w:tmpl w:val="BFF25B48"/>
    <w:lvl w:ilvl="0" w:tplc="D0CCA5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2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13F2"/>
    <w:rsid w:val="000D026B"/>
    <w:rsid w:val="0012175A"/>
    <w:rsid w:val="00152B8F"/>
    <w:rsid w:val="001E5E5C"/>
    <w:rsid w:val="00202112"/>
    <w:rsid w:val="003055E4"/>
    <w:rsid w:val="00307760"/>
    <w:rsid w:val="00322719"/>
    <w:rsid w:val="003578F5"/>
    <w:rsid w:val="003B0B01"/>
    <w:rsid w:val="003C16AF"/>
    <w:rsid w:val="003E5BC4"/>
    <w:rsid w:val="00425F62"/>
    <w:rsid w:val="0045230C"/>
    <w:rsid w:val="004568DE"/>
    <w:rsid w:val="0052233A"/>
    <w:rsid w:val="005E1CFA"/>
    <w:rsid w:val="00603606"/>
    <w:rsid w:val="00634265"/>
    <w:rsid w:val="006D3146"/>
    <w:rsid w:val="0071466D"/>
    <w:rsid w:val="007162BA"/>
    <w:rsid w:val="0075012D"/>
    <w:rsid w:val="00775BB5"/>
    <w:rsid w:val="00780144"/>
    <w:rsid w:val="007B5A8E"/>
    <w:rsid w:val="00834A5B"/>
    <w:rsid w:val="009660F6"/>
    <w:rsid w:val="009C7EBA"/>
    <w:rsid w:val="00A16130"/>
    <w:rsid w:val="00BB3462"/>
    <w:rsid w:val="00BD4755"/>
    <w:rsid w:val="00C44605"/>
    <w:rsid w:val="00C53AFA"/>
    <w:rsid w:val="00CB6BF0"/>
    <w:rsid w:val="00D16C4C"/>
    <w:rsid w:val="00D87114"/>
    <w:rsid w:val="00E23778"/>
    <w:rsid w:val="00EB6ABF"/>
    <w:rsid w:val="00EE2438"/>
    <w:rsid w:val="00EE58DB"/>
    <w:rsid w:val="00FB4E6E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B348D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F068C-FB84-441B-9B39-743EF955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4131</TotalTime>
  <Pages>2</Pages>
  <Words>130</Words>
  <Characters>747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(3)x8N0a4IIHPMnqfRC60F772zQTBAtrQUOWDpla6aQCz0o6BLzx2dMltNSOg9IenJyyA8GGMju
+AwZuoA+dyPF90ouKR4ZbtLhjuWr8A2hPGjS3b//tE2JoKiMSpHG1+o06NLfm1Ko31qUuhx5
2h0fyCNuhXfwu3ge2zF9ns0BefNGTmS48skPLAh19oln+Qm+3llGPeRJFkjKMjWsRdGI+rHY
sYmQdIKU+jxxdXDPGz</vt:lpwstr>
  </property>
  <property fmtid="{D5CDD505-2E9C-101B-9397-08002B2CF9AE}" pid="7" name="_2015_ms_pID_7253431">
    <vt:lpwstr>F4YhASICltbzkLqYaInXy9d2/4/KmyldOU9QHfWDcJrems5LlnerNB
xlJEArji1MhaEJtwP/ywUkZ0nxSEhBhOwJxRnm0QCgM+iR5K8WMi8UMDfn1WdkaCzU6eXmlw
LgOhk4ASAbYQy6f1IyEamQzdPGSTOSOYu073bpAuQqqqoYVF4KV1puAJzGNCpaV9Dtc5am+E
p4AVOwHRrLjVics3EjyXUX60CxP5VYFm2Kb2</vt:lpwstr>
  </property>
  <property fmtid="{D5CDD505-2E9C-101B-9397-08002B2CF9AE}" pid="8" name="_2015_ms_pID_7253432">
    <vt:lpwstr>cQ==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