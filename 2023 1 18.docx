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B21428" w:rsidP="00775BB5">
      <w:pPr>
        <w:spacing w:line="240" w:lineRule="auto"/>
      </w:pPr>
      <w:r>
        <w:rPr>
          <w:rFonts w:hint="eastAsia"/>
        </w:rPr>
        <w:t>这个世界已经没有我的容身之处了</w:t>
      </w:r>
    </w:p>
    <w:p w:rsidR="00B21428" w:rsidRDefault="00B21428" w:rsidP="00775BB5">
      <w:pPr>
        <w:spacing w:line="240" w:lineRule="auto"/>
      </w:pPr>
      <w:r>
        <w:rPr>
          <w:rFonts w:hint="eastAsia"/>
        </w:rPr>
        <w:t>我晚上一定不能睡觉，然后进行气功修炼了</w:t>
      </w:r>
    </w:p>
    <w:p w:rsidR="00B21428" w:rsidRDefault="00B21428" w:rsidP="00775BB5">
      <w:pPr>
        <w:spacing w:line="240" w:lineRule="auto"/>
      </w:pPr>
      <w:r>
        <w:rPr>
          <w:rFonts w:hint="eastAsia"/>
        </w:rPr>
        <w:t>把这个世界搞垮</w:t>
      </w:r>
    </w:p>
    <w:p w:rsidR="00B21428" w:rsidRDefault="00B21428" w:rsidP="00775BB5">
      <w:pPr>
        <w:spacing w:line="240" w:lineRule="auto"/>
      </w:pPr>
      <w:r>
        <w:rPr>
          <w:rFonts w:hint="eastAsia"/>
        </w:rPr>
        <w:t>他们自己就能玩的很高兴，也没有</w:t>
      </w:r>
      <w:r>
        <w:rPr>
          <w:rFonts w:hint="eastAsia"/>
        </w:rPr>
        <w:t>cue</w:t>
      </w:r>
      <w:r>
        <w:rPr>
          <w:rFonts w:hint="eastAsia"/>
        </w:rPr>
        <w:t>我，所以也无所谓</w:t>
      </w:r>
    </w:p>
    <w:p w:rsidR="00755FD3" w:rsidRDefault="00755FD3" w:rsidP="00775BB5">
      <w:pPr>
        <w:spacing w:line="240" w:lineRule="auto"/>
      </w:pPr>
      <w:r>
        <w:rPr>
          <w:rFonts w:hint="eastAsia"/>
        </w:rPr>
        <w:t>还是要努力进行自己的东西的创作了</w:t>
      </w:r>
    </w:p>
    <w:p w:rsidR="00755FD3" w:rsidRDefault="00755FD3" w:rsidP="00775BB5">
      <w:pPr>
        <w:spacing w:line="240" w:lineRule="auto"/>
      </w:pPr>
      <w:r>
        <w:rPr>
          <w:rFonts w:hint="eastAsia"/>
        </w:rPr>
        <w:t>然后需要自己</w:t>
      </w:r>
      <w:r w:rsidR="001F27B5">
        <w:rPr>
          <w:rFonts w:hint="eastAsia"/>
        </w:rPr>
        <w:t>不断地进行气功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然后晚上也不能睡觉了，只能进行气功的修炼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然后从过年回来，其实我自己还没有好好地进行学习的，好像感觉我现在的生活很稳定，我自己就不是很想努力了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但其实我自己差的还很多</w:t>
      </w:r>
    </w:p>
    <w:p w:rsidR="001F27B5" w:rsidRDefault="001F27B5" w:rsidP="00775BB5">
      <w:pPr>
        <w:spacing w:line="240" w:lineRule="auto"/>
      </w:pPr>
      <w:r>
        <w:rPr>
          <w:rFonts w:hint="eastAsia"/>
        </w:rPr>
        <w:t>还是得深呼吸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这个肯定又是需要回溯了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或者直接使用</w:t>
      </w:r>
      <w:r>
        <w:rPr>
          <w:rFonts w:hint="eastAsia"/>
        </w:rPr>
        <w:t>for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反正如果我要使用回溯的话肯定是要使用</w:t>
      </w:r>
      <w:r>
        <w:rPr>
          <w:rFonts w:hint="eastAsia"/>
        </w:rPr>
        <w:t>for</w:t>
      </w:r>
      <w:r>
        <w:rPr>
          <w:rFonts w:hint="eastAsia"/>
        </w:rPr>
        <w:t>的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这台电脑真的很好用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大纲怎么写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写任何程序之前，先使用中午把伪代码写出来</w:t>
      </w:r>
    </w:p>
    <w:p w:rsidR="00BF3CC7" w:rsidRDefault="00BF3CC7" w:rsidP="00775BB5">
      <w:pPr>
        <w:spacing w:line="240" w:lineRule="auto"/>
      </w:pPr>
      <w:r>
        <w:rPr>
          <w:rFonts w:hint="eastAsia"/>
        </w:rPr>
        <w:t>写回溯的时候，先把最简单的例子写出来，然后再</w:t>
      </w:r>
      <w:r w:rsidR="0009506A">
        <w:rPr>
          <w:rFonts w:hint="eastAsia"/>
        </w:rPr>
        <w:t>广义化</w:t>
      </w:r>
    </w:p>
    <w:p w:rsidR="00D729D9" w:rsidRDefault="00D729D9" w:rsidP="00775BB5">
      <w:pPr>
        <w:spacing w:line="240" w:lineRule="auto"/>
      </w:pPr>
      <w:r>
        <w:rPr>
          <w:rFonts w:hint="eastAsia"/>
        </w:rPr>
        <w:t>这个好像就是回溯的过程了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递归函数应该怎么写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递归函数也是函数，要理解递归函数的输入和输出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输出：加上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</w:t>
      </w:r>
      <w:proofErr w:type="gramStart"/>
      <w:r>
        <w:rPr>
          <w:rFonts w:hint="eastAsia"/>
        </w:rPr>
        <w:t>和</w:t>
      </w:r>
      <w:proofErr w:type="gramEnd"/>
    </w:p>
    <w:p w:rsidR="00B606FA" w:rsidRDefault="00B606FA" w:rsidP="00775BB5">
      <w:pPr>
        <w:spacing w:line="240" w:lineRule="auto"/>
      </w:pPr>
      <w:r>
        <w:rPr>
          <w:rFonts w:hint="eastAsia"/>
        </w:rPr>
        <w:t>输入：</w:t>
      </w:r>
      <w:r>
        <w:rPr>
          <w:rFonts w:hint="eastAsia"/>
        </w:rPr>
        <w:t>sum</w:t>
      </w:r>
    </w:p>
    <w:p w:rsidR="00B606FA" w:rsidRDefault="00B606FA" w:rsidP="00775BB5">
      <w:pPr>
        <w:spacing w:line="240" w:lineRule="auto"/>
      </w:pPr>
      <w:r>
        <w:rPr>
          <w:rFonts w:hint="eastAsia"/>
        </w:rPr>
        <w:t>我现在想干什么，想起来走走，而不是坐在这里</w:t>
      </w:r>
    </w:p>
    <w:p w:rsidR="007D3CF5" w:rsidRDefault="007D3CF5" w:rsidP="00775BB5">
      <w:pPr>
        <w:spacing w:line="240" w:lineRule="auto"/>
      </w:pPr>
      <w:r>
        <w:rPr>
          <w:rFonts w:hint="eastAsia"/>
        </w:rPr>
        <w:t>今晚吃啥，煮面条吃了</w:t>
      </w:r>
      <w:r w:rsidR="000B3B31">
        <w:rPr>
          <w:rFonts w:hint="eastAsia"/>
        </w:rPr>
        <w:t>，</w:t>
      </w:r>
      <w:proofErr w:type="gramStart"/>
      <w:r w:rsidR="000B3B31">
        <w:rPr>
          <w:rFonts w:hint="eastAsia"/>
        </w:rPr>
        <w:t>买颗白菜</w:t>
      </w:r>
      <w:proofErr w:type="gramEnd"/>
      <w:r w:rsidR="000B3B31">
        <w:rPr>
          <w:rFonts w:hint="eastAsia"/>
        </w:rPr>
        <w:t>回家，或者吃拌面，多放点油</w:t>
      </w:r>
    </w:p>
    <w:p w:rsidR="006C5ADB" w:rsidRDefault="006C5ADB" w:rsidP="00775BB5">
      <w:pPr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如何解压文件夹</w:t>
      </w:r>
      <w:r w:rsidR="00EE74BF">
        <w:rPr>
          <w:rFonts w:hint="eastAsia"/>
        </w:rPr>
        <w:t>，使用</w:t>
      </w:r>
      <w:r w:rsidR="00EE74BF">
        <w:rPr>
          <w:rFonts w:hint="eastAsia"/>
        </w:rPr>
        <w:t>unzip</w:t>
      </w:r>
    </w:p>
    <w:p w:rsidR="00EE74BF" w:rsidRDefault="00EE74BF" w:rsidP="00775BB5">
      <w:pPr>
        <w:spacing w:line="240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tar</w:t>
      </w:r>
      <w:r>
        <w:rPr>
          <w:rFonts w:hint="eastAsia"/>
        </w:rPr>
        <w:t>好像也可以</w:t>
      </w:r>
      <w:bookmarkStart w:id="0" w:name="_GoBack"/>
      <w:bookmarkEnd w:id="0"/>
    </w:p>
    <w:p w:rsidR="00B21428" w:rsidRDefault="00B21428" w:rsidP="00775BB5">
      <w:pPr>
        <w:spacing w:line="240" w:lineRule="auto"/>
      </w:pPr>
    </w:p>
    <w:p w:rsidR="00B21428" w:rsidRDefault="00B21428" w:rsidP="00775BB5">
      <w:pPr>
        <w:spacing w:line="240" w:lineRule="auto"/>
      </w:pPr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>95</w:t>
      </w:r>
    </w:p>
    <w:p w:rsidR="001F511C" w:rsidRDefault="001F511C" w:rsidP="00775BB5">
      <w:pPr>
        <w:spacing w:line="240" w:lineRule="auto"/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>9</w:t>
      </w:r>
      <w:r w:rsidR="00B606FA">
        <w:t>4</w:t>
      </w:r>
    </w:p>
    <w:p w:rsidR="0009506A" w:rsidRDefault="0009506A" w:rsidP="00775BB5">
      <w:pPr>
        <w:spacing w:line="240" w:lineRule="auto"/>
      </w:pP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>99</w:t>
      </w:r>
    </w:p>
    <w:p w:rsidR="003504EB" w:rsidRDefault="00D729D9" w:rsidP="00775BB5">
      <w:pPr>
        <w:spacing w:line="240" w:lineRule="auto"/>
      </w:pPr>
      <w:r>
        <w:rPr>
          <w:rFonts w:hint="eastAsia"/>
        </w:rPr>
        <w:t>赚钱</w:t>
      </w:r>
      <w:r>
        <w:rPr>
          <w:rFonts w:hint="eastAsia"/>
        </w:rPr>
        <w:t xml:space="preserve"> </w:t>
      </w:r>
      <w:r>
        <w:t>99</w:t>
      </w:r>
    </w:p>
    <w:p w:rsidR="003504EB" w:rsidRDefault="003504EB" w:rsidP="00775BB5">
      <w:pPr>
        <w:spacing w:line="240" w:lineRule="auto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t>99</w:t>
      </w:r>
    </w:p>
    <w:sectPr w:rsidR="00350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477" w:rsidRDefault="00FE4477">
      <w:r>
        <w:separator/>
      </w:r>
    </w:p>
  </w:endnote>
  <w:endnote w:type="continuationSeparator" w:id="0">
    <w:p w:rsidR="00FE4477" w:rsidRDefault="00FE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21428">
            <w:rPr>
              <w:noProof/>
            </w:rPr>
            <w:t>2023-1-18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477" w:rsidRDefault="00FE4477">
      <w:r>
        <w:separator/>
      </w:r>
    </w:p>
  </w:footnote>
  <w:footnote w:type="continuationSeparator" w:id="0">
    <w:p w:rsidR="00FE4477" w:rsidRDefault="00FE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9506A"/>
    <w:rsid w:val="000B3B31"/>
    <w:rsid w:val="0012175A"/>
    <w:rsid w:val="00152B8F"/>
    <w:rsid w:val="001F27B5"/>
    <w:rsid w:val="001F511C"/>
    <w:rsid w:val="003055E4"/>
    <w:rsid w:val="00307760"/>
    <w:rsid w:val="00322719"/>
    <w:rsid w:val="003504EB"/>
    <w:rsid w:val="00425F62"/>
    <w:rsid w:val="0052233A"/>
    <w:rsid w:val="00634265"/>
    <w:rsid w:val="006C5ADB"/>
    <w:rsid w:val="007162BA"/>
    <w:rsid w:val="0075012D"/>
    <w:rsid w:val="00755FD3"/>
    <w:rsid w:val="00775BB5"/>
    <w:rsid w:val="00780144"/>
    <w:rsid w:val="007D3CF5"/>
    <w:rsid w:val="00B21428"/>
    <w:rsid w:val="00B606FA"/>
    <w:rsid w:val="00BF3CC7"/>
    <w:rsid w:val="00C53AFA"/>
    <w:rsid w:val="00D16C4C"/>
    <w:rsid w:val="00D729D9"/>
    <w:rsid w:val="00D87114"/>
    <w:rsid w:val="00EE2438"/>
    <w:rsid w:val="00EE58DB"/>
    <w:rsid w:val="00EE74BF"/>
    <w:rsid w:val="00FD52B5"/>
    <w:rsid w:val="00FE4477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A4209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FAFAD-567A-4F4E-A057-B0F73496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19066</TotalTime>
  <Pages>1</Pages>
  <Words>71</Words>
  <Characters>407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2023-01-31T10:02:00Z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(3)VmNhPD+qYE+IOjxhWOT4C2PngCnO0OeqtZTwJg6GOpixkZkzOFTXnnM8ssZf/Mx+9QUVyjRg
Dcj+Prb83DVXVyFlfZw3+f+8H46HW09Y2xLJgkYz1SPu5aT9CGIA+sV3vYJTTJomAB1R1Z8C
yyC1zBLSleNm9YFje42/qA/ENROzMV8qpLtQI0wmaVa+vLyzMVYUbVK97+xJoorYKfnEDovg
VFbnYm5N7l9Vqe3pSM</vt:lpwstr>
  </property>
  <property fmtid="{D5CDD505-2E9C-101B-9397-08002B2CF9AE}" pid="7" name="_2015_ms_pID_7253431">
    <vt:lpwstr>NgRFHKJX0UpEZJ5FYvF4dU+thytTYw6gb2ohOOyGIMVqLhwAV6cGl8
dUEL9LJtNXI/rlJKCMn7bQDB7Dx3k4xVUcSKOhIOjXjEbisw0D6LSriJSOL9LCq5nzOHzR4f
btYJme8RE1gqAHEikfeVQDYgZjW7xzzw38BsLNSZJqEtnZX1bP8BBRrxet+LuY2qvcOYum3Y
s0rZgFnc+MB5vCn7XUCVtxB8ohjURbubZ7O7</vt:lpwstr>
  </property>
  <property fmtid="{D5CDD505-2E9C-101B-9397-08002B2CF9AE}" pid="8" name="_2015_ms_pID_7253432">
    <vt:lpwstr>xA==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