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62D" w:rsidRDefault="0068662D" w:rsidP="00775BB5">
      <w:pPr>
        <w:spacing w:line="240" w:lineRule="auto"/>
      </w:pPr>
      <w:r>
        <w:rPr>
          <w:rFonts w:hint="eastAsia"/>
        </w:rPr>
        <w:t>为什么人体内的气是随着季节变化的，难道这个变化是占据了主要的位置吗，我觉得不是</w:t>
      </w:r>
    </w:p>
    <w:p w:rsidR="0068662D" w:rsidRDefault="0068662D" w:rsidP="00775BB5">
      <w:pPr>
        <w:spacing w:line="240" w:lineRule="auto"/>
      </w:pPr>
      <w:r>
        <w:rPr>
          <w:rFonts w:hint="eastAsia"/>
        </w:rPr>
        <w:t>可能还是理解不了</w:t>
      </w:r>
    </w:p>
    <w:p w:rsidR="0068662D" w:rsidRDefault="0068662D" w:rsidP="00775BB5">
      <w:pPr>
        <w:spacing w:line="240" w:lineRule="auto"/>
      </w:pPr>
      <w:r>
        <w:rPr>
          <w:rFonts w:hint="eastAsia"/>
        </w:rPr>
        <w:t>它这个说的应该是平常人，而我的是可以自己创造自己世界的人</w:t>
      </w:r>
    </w:p>
    <w:p w:rsidR="0068662D" w:rsidRDefault="0068662D" w:rsidP="00775BB5">
      <w:pPr>
        <w:spacing w:line="240" w:lineRule="auto"/>
      </w:pPr>
      <w:r>
        <w:rPr>
          <w:rFonts w:hint="eastAsia"/>
        </w:rPr>
        <w:t>黄帝内经就是如何创造一个机器人肉体的一个大纲</w:t>
      </w:r>
    </w:p>
    <w:p w:rsidR="00033C52" w:rsidRDefault="00033C52" w:rsidP="00775BB5">
      <w:pPr>
        <w:spacing w:line="240" w:lineRule="auto"/>
      </w:pPr>
      <w:r>
        <w:rPr>
          <w:rFonts w:hint="eastAsia"/>
        </w:rPr>
        <w:t>感觉追求这种人物也不太好</w:t>
      </w:r>
    </w:p>
    <w:p w:rsidR="00E76786" w:rsidRDefault="00E76786" w:rsidP="00775BB5">
      <w:pPr>
        <w:spacing w:line="240" w:lineRule="auto"/>
      </w:pPr>
      <w:r>
        <w:rPr>
          <w:rFonts w:hint="eastAsia"/>
        </w:rPr>
        <w:t>现在这个是进行到哪一步了</w:t>
      </w:r>
    </w:p>
    <w:p w:rsidR="00E76786" w:rsidRDefault="00E76786" w:rsidP="00775BB5">
      <w:pPr>
        <w:spacing w:line="240" w:lineRule="auto"/>
      </w:pPr>
      <w:r>
        <w:rPr>
          <w:rFonts w:hint="eastAsia"/>
        </w:rPr>
        <w:t>脚臭就臭了，怕什么</w:t>
      </w:r>
    </w:p>
    <w:p w:rsidR="00E76786" w:rsidRDefault="00E76786" w:rsidP="00775BB5">
      <w:pPr>
        <w:spacing w:line="240" w:lineRule="auto"/>
      </w:pPr>
      <w:r>
        <w:rPr>
          <w:rFonts w:hint="eastAsia"/>
        </w:rPr>
        <w:t>感觉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这个代码归类就比</w:t>
      </w:r>
      <w:r>
        <w:rPr>
          <w:rFonts w:hint="eastAsia"/>
        </w:rPr>
        <w:t>1</w:t>
      </w:r>
      <w:r>
        <w:rPr>
          <w:rFonts w:hint="eastAsia"/>
        </w:rPr>
        <w:t>要好上很多</w:t>
      </w:r>
    </w:p>
    <w:p w:rsidR="003E08EC" w:rsidRDefault="003E08EC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做</w:t>
      </w:r>
      <w:r>
        <w:rPr>
          <w:rFonts w:hint="eastAsia"/>
        </w:rPr>
        <w:t>3d</w:t>
      </w:r>
      <w:r>
        <w:rPr>
          <w:rFonts w:hint="eastAsia"/>
        </w:rPr>
        <w:t>游戏，可以使用</w:t>
      </w:r>
      <w:r>
        <w:rPr>
          <w:rFonts w:hint="eastAsia"/>
        </w:rPr>
        <w:t>vizard</w:t>
      </w:r>
      <w:r>
        <w:rPr>
          <w:rFonts w:hint="eastAsia"/>
        </w:rPr>
        <w:t>库</w:t>
      </w:r>
    </w:p>
    <w:p w:rsidR="0078115C" w:rsidRDefault="0078115C" w:rsidP="00775BB5">
      <w:pPr>
        <w:spacing w:line="240" w:lineRule="auto"/>
      </w:pPr>
      <w:r>
        <w:rPr>
          <w:rFonts w:hint="eastAsia"/>
        </w:rPr>
        <w:t>本来还想帮助他的</w:t>
      </w:r>
      <w:r w:rsidR="00190001">
        <w:rPr>
          <w:rFonts w:hint="eastAsia"/>
        </w:rPr>
        <w:t>，但是我发现我帮助她的东西都是错误的，她认知里面接受不了，只能她问我什么，我回答什么，不能主动地说一些东西</w:t>
      </w:r>
    </w:p>
    <w:p w:rsidR="00311910" w:rsidRDefault="00311910" w:rsidP="00775BB5">
      <w:pPr>
        <w:spacing w:line="240" w:lineRule="auto"/>
      </w:pPr>
      <w:r>
        <w:rPr>
          <w:rFonts w:hint="eastAsia"/>
        </w:rPr>
        <w:t>算了失败，我连这个库、</w:t>
      </w:r>
      <w:proofErr w:type="gramStart"/>
      <w:r>
        <w:rPr>
          <w:rFonts w:hint="eastAsia"/>
        </w:rPr>
        <w:t>连环境</w:t>
      </w:r>
      <w:proofErr w:type="gramEnd"/>
      <w:r>
        <w:rPr>
          <w:rFonts w:hint="eastAsia"/>
        </w:rPr>
        <w:t>都用不了</w:t>
      </w:r>
    </w:p>
    <w:p w:rsidR="00311910" w:rsidRDefault="00311910" w:rsidP="00775BB5">
      <w:pPr>
        <w:spacing w:line="240" w:lineRule="auto"/>
      </w:pPr>
      <w:r>
        <w:rPr>
          <w:rFonts w:hint="eastAsia"/>
        </w:rPr>
        <w:t>其实我也有点不是很想理她</w:t>
      </w:r>
    </w:p>
    <w:p w:rsidR="00311910" w:rsidRDefault="00311910" w:rsidP="00775BB5">
      <w:pPr>
        <w:spacing w:line="240" w:lineRule="auto"/>
      </w:pPr>
      <w:r>
        <w:rPr>
          <w:rFonts w:hint="eastAsia"/>
        </w:rPr>
        <w:t>今晚想去打个球</w:t>
      </w:r>
    </w:p>
    <w:p w:rsidR="00311910" w:rsidRDefault="00311910" w:rsidP="00775BB5">
      <w:pPr>
        <w:spacing w:line="240" w:lineRule="auto"/>
      </w:pPr>
      <w:r>
        <w:rPr>
          <w:rFonts w:hint="eastAsia"/>
        </w:rPr>
        <w:t>可能还是不要在外在表现出来自己比较喜欢鬼刀</w:t>
      </w:r>
      <w:r w:rsidR="0022173D">
        <w:rPr>
          <w:rFonts w:hint="eastAsia"/>
        </w:rPr>
        <w:t>，那些壁纸还是只能收藏，不能表现出来</w:t>
      </w:r>
    </w:p>
    <w:p w:rsidR="0022173D" w:rsidRDefault="0022173D" w:rsidP="00775BB5">
      <w:pPr>
        <w:spacing w:line="240" w:lineRule="auto"/>
      </w:pPr>
      <w:r>
        <w:rPr>
          <w:rFonts w:hint="eastAsia"/>
        </w:rPr>
        <w:t>还说我泼冷水，这不都是让她给锻炼出来的，她对我怎么样，我肯定要对她怎么样</w:t>
      </w:r>
    </w:p>
    <w:p w:rsidR="005D1E18" w:rsidRDefault="005D1E18" w:rsidP="00775BB5">
      <w:pPr>
        <w:spacing w:line="240" w:lineRule="auto"/>
      </w:pPr>
      <w:r>
        <w:rPr>
          <w:rFonts w:hint="eastAsia"/>
        </w:rPr>
        <w:t>管它，今晚不吃饭去打球</w:t>
      </w:r>
    </w:p>
    <w:p w:rsidR="005D1E18" w:rsidRDefault="005D1E18" w:rsidP="00775BB5">
      <w:pPr>
        <w:spacing w:line="240" w:lineRule="auto"/>
      </w:pPr>
      <w:r>
        <w:rPr>
          <w:rFonts w:hint="eastAsia"/>
        </w:rPr>
        <w:t>总觉得这个团队的</w:t>
      </w:r>
      <w:proofErr w:type="gramStart"/>
      <w:r>
        <w:rPr>
          <w:rFonts w:hint="eastAsia"/>
        </w:rPr>
        <w:t>人都聊不来</w:t>
      </w:r>
      <w:proofErr w:type="gramEnd"/>
    </w:p>
    <w:p w:rsidR="005D1E18" w:rsidRDefault="005D1E18" w:rsidP="00775BB5">
      <w:pPr>
        <w:spacing w:line="240" w:lineRule="auto"/>
      </w:pPr>
      <w:r>
        <w:rPr>
          <w:rFonts w:hint="eastAsia"/>
        </w:rPr>
        <w:t>很奇怪，他们会无话硬说的这种感觉</w:t>
      </w:r>
    </w:p>
    <w:p w:rsidR="005D1E18" w:rsidRDefault="005D1E18" w:rsidP="00775BB5">
      <w:pPr>
        <w:spacing w:line="240" w:lineRule="auto"/>
      </w:pPr>
      <w:r>
        <w:rPr>
          <w:rFonts w:hint="eastAsia"/>
        </w:rPr>
        <w:t>能不能看到自己的前世记忆</w:t>
      </w:r>
    </w:p>
    <w:p w:rsidR="00DF65E7" w:rsidRDefault="00DF65E7" w:rsidP="00775BB5">
      <w:pPr>
        <w:spacing w:line="240" w:lineRule="auto"/>
      </w:pPr>
      <w:r>
        <w:rPr>
          <w:rFonts w:hint="eastAsia"/>
        </w:rPr>
        <w:t>可以在游戏里面造车，还需要</w:t>
      </w:r>
      <w:proofErr w:type="gramStart"/>
      <w:r>
        <w:rPr>
          <w:rFonts w:hint="eastAsia"/>
        </w:rPr>
        <w:t>学习车</w:t>
      </w:r>
      <w:proofErr w:type="gramEnd"/>
      <w:r>
        <w:rPr>
          <w:rFonts w:hint="eastAsia"/>
        </w:rPr>
        <w:t>的原理</w:t>
      </w:r>
    </w:p>
    <w:p w:rsidR="005B2FC9" w:rsidRDefault="005B2FC9" w:rsidP="00775BB5">
      <w:pPr>
        <w:spacing w:line="240" w:lineRule="auto"/>
      </w:pPr>
      <w:r>
        <w:rPr>
          <w:rFonts w:hint="eastAsia"/>
        </w:rPr>
        <w:t>我到底要使用哪种方式</w:t>
      </w:r>
    </w:p>
    <w:p w:rsidR="006B65C1" w:rsidRDefault="006B65C1" w:rsidP="00775BB5">
      <w:pPr>
        <w:spacing w:line="240" w:lineRule="auto"/>
      </w:pPr>
      <w:r>
        <w:rPr>
          <w:rFonts w:hint="eastAsia"/>
        </w:rPr>
        <w:t>那要不就改变吧</w:t>
      </w:r>
    </w:p>
    <w:p w:rsidR="006B65C1" w:rsidRDefault="006B65C1" w:rsidP="00775BB5">
      <w:pPr>
        <w:spacing w:line="240" w:lineRule="auto"/>
      </w:pPr>
      <w:r>
        <w:rPr>
          <w:rFonts w:hint="eastAsia"/>
        </w:rPr>
        <w:t>我真的受不了自己的下巴了</w:t>
      </w:r>
    </w:p>
    <w:p w:rsidR="006B65C1" w:rsidRDefault="006B65C1" w:rsidP="00775BB5">
      <w:pPr>
        <w:spacing w:line="240" w:lineRule="auto"/>
      </w:pPr>
      <w:r>
        <w:rPr>
          <w:rFonts w:hint="eastAsia"/>
        </w:rPr>
        <w:t>如果我完全用气息的话，其他的都只能慢慢适应</w:t>
      </w:r>
      <w:proofErr w:type="gramStart"/>
      <w:r>
        <w:rPr>
          <w:rFonts w:hint="eastAsia"/>
        </w:rPr>
        <w:t>子原则</w:t>
      </w:r>
      <w:proofErr w:type="gramEnd"/>
      <w:r>
        <w:rPr>
          <w:rFonts w:hint="eastAsia"/>
        </w:rPr>
        <w:t>了</w:t>
      </w:r>
    </w:p>
    <w:p w:rsidR="006B65C1" w:rsidRDefault="006B65C1" w:rsidP="00775BB5">
      <w:pPr>
        <w:spacing w:line="240" w:lineRule="auto"/>
      </w:pPr>
      <w:r>
        <w:rPr>
          <w:rFonts w:hint="eastAsia"/>
        </w:rPr>
        <w:t>我真的实在是受不了我下巴上的包包了</w:t>
      </w:r>
    </w:p>
    <w:p w:rsidR="00C93A30" w:rsidRDefault="00C93A30" w:rsidP="00775BB5">
      <w:pPr>
        <w:spacing w:line="240" w:lineRule="auto"/>
      </w:pPr>
      <w:r>
        <w:rPr>
          <w:rFonts w:hint="eastAsia"/>
        </w:rPr>
        <w:t>又开始长新的了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下巴左右各一个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我要这样做了：在之前天人合一的基础上加上吸纳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然后其他的演变只能放在第二级了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我只有一个现在需要专注的，就是天人合一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有什么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适应的都努力适应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当我想买房和买车的话，就使用气功来降低价格</w:t>
      </w:r>
    </w:p>
    <w:p w:rsidR="00D76A84" w:rsidRDefault="00D76A84" w:rsidP="00775BB5">
      <w:pPr>
        <w:spacing w:line="240" w:lineRule="auto"/>
      </w:pPr>
      <w:r>
        <w:rPr>
          <w:rFonts w:hint="eastAsia"/>
        </w:rPr>
        <w:t>戒除这些东西还是要保持的</w:t>
      </w:r>
    </w:p>
    <w:p w:rsidR="00D76A84" w:rsidRDefault="00D76A84" w:rsidP="00775BB5">
      <w:pPr>
        <w:spacing w:line="240" w:lineRule="auto"/>
      </w:pPr>
      <w:proofErr w:type="gramStart"/>
      <w:r>
        <w:rPr>
          <w:rFonts w:hint="eastAsia"/>
        </w:rPr>
        <w:t>先像这样</w:t>
      </w:r>
      <w:proofErr w:type="gramEnd"/>
      <w:r>
        <w:rPr>
          <w:rFonts w:hint="eastAsia"/>
        </w:rPr>
        <w:t>坚持一段时间看看</w:t>
      </w:r>
    </w:p>
    <w:p w:rsidR="00852C18" w:rsidRDefault="00852C18" w:rsidP="00775BB5">
      <w:pPr>
        <w:spacing w:line="240" w:lineRule="auto"/>
      </w:pPr>
      <w:r>
        <w:rPr>
          <w:rFonts w:hint="eastAsia"/>
        </w:rPr>
        <w:t>只有完全使用气息，我的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才能好了</w:t>
      </w:r>
    </w:p>
    <w:p w:rsidR="00852C18" w:rsidRDefault="00852C18" w:rsidP="00775BB5">
      <w:pPr>
        <w:spacing w:line="240" w:lineRule="auto"/>
      </w:pPr>
      <w:r>
        <w:rPr>
          <w:rFonts w:hint="eastAsia"/>
        </w:rPr>
        <w:t>出去五一玩，也完全是气息</w:t>
      </w:r>
    </w:p>
    <w:p w:rsidR="00852C18" w:rsidRDefault="00852C18" w:rsidP="00775BB5">
      <w:pPr>
        <w:spacing w:line="240" w:lineRule="auto"/>
      </w:pPr>
      <w:r>
        <w:rPr>
          <w:rFonts w:hint="eastAsia"/>
        </w:rPr>
        <w:t>要不然游戏在盗版和正版同时玩，可以在电脑上玩</w:t>
      </w:r>
      <w:r>
        <w:rPr>
          <w:rFonts w:hint="eastAsia"/>
        </w:rPr>
        <w:t>switch</w:t>
      </w:r>
    </w:p>
    <w:p w:rsidR="00852C18" w:rsidRDefault="00852C18" w:rsidP="00775BB5">
      <w:pPr>
        <w:spacing w:line="240" w:lineRule="auto"/>
      </w:pPr>
      <w:r>
        <w:rPr>
          <w:rFonts w:hint="eastAsia"/>
        </w:rPr>
        <w:t>反正我现在也不在意游戏的性能表现了</w:t>
      </w:r>
    </w:p>
    <w:p w:rsidR="00852C18" w:rsidRDefault="00852C18" w:rsidP="00775BB5">
      <w:pPr>
        <w:spacing w:line="240" w:lineRule="auto"/>
      </w:pPr>
      <w:r>
        <w:rPr>
          <w:rFonts w:hint="eastAsia"/>
        </w:rPr>
        <w:t>我单纯</w:t>
      </w:r>
      <w:r w:rsidR="00AF215B">
        <w:rPr>
          <w:rFonts w:hint="eastAsia"/>
        </w:rPr>
        <w:t>的</w:t>
      </w:r>
      <w:r>
        <w:rPr>
          <w:rFonts w:hint="eastAsia"/>
        </w:rPr>
        <w:t>只有深呼吸的时候</w:t>
      </w:r>
      <w:r w:rsidR="00AF215B">
        <w:rPr>
          <w:rFonts w:hint="eastAsia"/>
        </w:rPr>
        <w:t>，最近就会引来电闪雷鸣</w:t>
      </w:r>
    </w:p>
    <w:p w:rsidR="00AF215B" w:rsidRDefault="00AF215B" w:rsidP="00775BB5">
      <w:pPr>
        <w:spacing w:line="240" w:lineRule="auto"/>
      </w:pPr>
      <w:r>
        <w:rPr>
          <w:rFonts w:hint="eastAsia"/>
        </w:rPr>
        <w:t>我现在只在进行着呼吸，我感受到开始好着了</w:t>
      </w:r>
    </w:p>
    <w:p w:rsidR="00AF215B" w:rsidRDefault="00AF215B" w:rsidP="00775BB5">
      <w:pPr>
        <w:spacing w:line="240" w:lineRule="auto"/>
      </w:pPr>
      <w:r>
        <w:rPr>
          <w:rFonts w:hint="eastAsia"/>
        </w:rPr>
        <w:t>摸这个动作，肯定也是要改版的</w:t>
      </w:r>
    </w:p>
    <w:p w:rsidR="009B1A8F" w:rsidRDefault="009B1A8F" w:rsidP="00775BB5">
      <w:pPr>
        <w:spacing w:line="240" w:lineRule="auto"/>
      </w:pPr>
      <w:r>
        <w:rPr>
          <w:rFonts w:hint="eastAsia"/>
        </w:rPr>
        <w:t>肯定就是由这个天气湿热导致的我长</w:t>
      </w:r>
      <w:proofErr w:type="gramStart"/>
      <w:r w:rsidR="003B07FB">
        <w:rPr>
          <w:rFonts w:hint="eastAsia"/>
        </w:rPr>
        <w:t>痘</w:t>
      </w:r>
      <w:proofErr w:type="gramEnd"/>
      <w:r w:rsidR="003B07FB">
        <w:rPr>
          <w:rFonts w:hint="eastAsia"/>
        </w:rPr>
        <w:t>，现在只要一热，我就开始长</w:t>
      </w:r>
      <w:proofErr w:type="gramStart"/>
      <w:r w:rsidR="003B07FB">
        <w:rPr>
          <w:rFonts w:hint="eastAsia"/>
        </w:rPr>
        <w:t>痘</w:t>
      </w:r>
      <w:proofErr w:type="gramEnd"/>
      <w:r w:rsidR="003B07FB">
        <w:rPr>
          <w:rFonts w:hint="eastAsia"/>
        </w:rPr>
        <w:t>了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lastRenderedPageBreak/>
        <w:t>我在北京要抵御寒冷，来到广东要抵御湿热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t>可能是不能再吸纳这些外来的气息了？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t>单纯地吐吐气试试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t>难道说气功是要随时改变的，作为精气神中的一个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t>冬天就是要吸气，夏天就是要吐气</w:t>
      </w:r>
    </w:p>
    <w:p w:rsidR="003B07FB" w:rsidRDefault="003B07FB" w:rsidP="00775BB5">
      <w:pPr>
        <w:spacing w:line="240" w:lineRule="auto"/>
      </w:pPr>
      <w:r>
        <w:rPr>
          <w:rFonts w:hint="eastAsia"/>
        </w:rPr>
        <w:t>难道是我要把我的火气和湿气吐出去吗</w:t>
      </w:r>
    </w:p>
    <w:p w:rsidR="00327B3A" w:rsidRDefault="00327B3A" w:rsidP="00775BB5">
      <w:pPr>
        <w:spacing w:line="240" w:lineRule="auto"/>
      </w:pPr>
      <w:r>
        <w:rPr>
          <w:rFonts w:hint="eastAsia"/>
        </w:rPr>
        <w:t>那这样意思还是进行精气神，但是气息有所改变吗</w:t>
      </w:r>
    </w:p>
    <w:p w:rsidR="00327B3A" w:rsidRDefault="00327B3A" w:rsidP="00775BB5">
      <w:pPr>
        <w:spacing w:line="240" w:lineRule="auto"/>
      </w:pPr>
      <w:r>
        <w:rPr>
          <w:rFonts w:hint="eastAsia"/>
        </w:rPr>
        <w:t>如果气息不加入思考的话，其实是平衡的，但是我最近在吸纳天地精华，就把好多湿热的气吸进来了</w:t>
      </w:r>
    </w:p>
    <w:p w:rsidR="00327B3A" w:rsidRDefault="00327B3A" w:rsidP="00775BB5">
      <w:pPr>
        <w:spacing w:line="240" w:lineRule="auto"/>
      </w:pPr>
      <w:r>
        <w:rPr>
          <w:rFonts w:hint="eastAsia"/>
        </w:rPr>
        <w:t>进行气息的时候，要想着把这些湿热的邪气吐出去</w:t>
      </w:r>
    </w:p>
    <w:p w:rsidR="00327B3A" w:rsidRDefault="00327B3A" w:rsidP="00775BB5">
      <w:pPr>
        <w:spacing w:line="240" w:lineRule="auto"/>
      </w:pPr>
      <w:r>
        <w:rPr>
          <w:rFonts w:hint="eastAsia"/>
        </w:rPr>
        <w:t>如果我通过呼吸和想象，排出邪气能治好我的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，我就会完全相信经脉是存在的，我就会完全相信中医和黄帝内经</w:t>
      </w:r>
    </w:p>
    <w:p w:rsidR="00ED4D13" w:rsidRDefault="00ED4D13" w:rsidP="00775BB5">
      <w:pPr>
        <w:spacing w:line="240" w:lineRule="auto"/>
      </w:pPr>
      <w:r>
        <w:rPr>
          <w:rFonts w:hint="eastAsia"/>
        </w:rPr>
        <w:t>夏天要想着进行排湿热，冬天要想着补气</w:t>
      </w:r>
    </w:p>
    <w:p w:rsidR="00ED4D13" w:rsidRDefault="00ED4D13" w:rsidP="00775BB5">
      <w:pPr>
        <w:spacing w:line="240" w:lineRule="auto"/>
      </w:pPr>
      <w:r>
        <w:rPr>
          <w:rFonts w:hint="eastAsia"/>
        </w:rPr>
        <w:t>我的毛囊炎也是因为这样？</w:t>
      </w:r>
    </w:p>
    <w:p w:rsidR="00ED4D13" w:rsidRDefault="00ED4D13" w:rsidP="00775BB5">
      <w:pPr>
        <w:spacing w:line="240" w:lineRule="auto"/>
      </w:pPr>
      <w:r>
        <w:rPr>
          <w:rFonts w:hint="eastAsia"/>
        </w:rPr>
        <w:t>难道就是因为这么细微的一个差别，就导致了如此地不同吗</w:t>
      </w:r>
    </w:p>
    <w:p w:rsidR="00ED4D13" w:rsidRDefault="00ED4D13" w:rsidP="00775BB5">
      <w:pPr>
        <w:spacing w:line="240" w:lineRule="auto"/>
      </w:pPr>
      <w:r>
        <w:rPr>
          <w:rFonts w:hint="eastAsia"/>
        </w:rPr>
        <w:t>难怪我在吸收天地之气，然后把气输送到全身，得到的是更加红肿的</w:t>
      </w:r>
      <w:proofErr w:type="gramStart"/>
      <w:r>
        <w:rPr>
          <w:rFonts w:hint="eastAsia"/>
        </w:rPr>
        <w:t>痘痘</w:t>
      </w:r>
      <w:proofErr w:type="gramEnd"/>
    </w:p>
    <w:p w:rsidR="00FD7A0D" w:rsidRDefault="00FD7A0D" w:rsidP="00775BB5">
      <w:pPr>
        <w:spacing w:line="240" w:lineRule="auto"/>
      </w:pPr>
      <w:r>
        <w:rPr>
          <w:rFonts w:hint="eastAsia"/>
        </w:rPr>
        <w:t>戒除</w:t>
      </w:r>
      <w:r w:rsidR="00921A6E">
        <w:rPr>
          <w:rFonts w:hint="eastAsia"/>
        </w:rPr>
        <w:t>手抠</w:t>
      </w:r>
      <w:proofErr w:type="gramStart"/>
      <w:r w:rsidR="00921A6E">
        <w:rPr>
          <w:rFonts w:hint="eastAsia"/>
        </w:rPr>
        <w:t>痘</w:t>
      </w:r>
      <w:proofErr w:type="gramEnd"/>
      <w:r w:rsidR="00921A6E">
        <w:rPr>
          <w:rFonts w:hint="eastAsia"/>
        </w:rPr>
        <w:t>的这个坏习惯</w:t>
      </w:r>
    </w:p>
    <w:p w:rsidR="00921A6E" w:rsidRDefault="00921A6E" w:rsidP="00775BB5">
      <w:pPr>
        <w:spacing w:line="240" w:lineRule="auto"/>
      </w:pPr>
      <w:r>
        <w:rPr>
          <w:rFonts w:hint="eastAsia"/>
        </w:rPr>
        <w:t>如果这种方法已经在好了的话</w:t>
      </w:r>
    </w:p>
    <w:p w:rsidR="00921A6E" w:rsidRDefault="00921A6E" w:rsidP="00775BB5">
      <w:pPr>
        <w:spacing w:line="240" w:lineRule="auto"/>
      </w:pPr>
      <w:r>
        <w:rPr>
          <w:rFonts w:hint="eastAsia"/>
        </w:rPr>
        <w:t>难怪我当时觉得不能再进行气功了，我吸收的气根本缓解不了，还会加重</w:t>
      </w:r>
    </w:p>
    <w:p w:rsidR="00921A6E" w:rsidRDefault="00921A6E" w:rsidP="00775BB5">
      <w:pPr>
        <w:spacing w:line="240" w:lineRule="auto"/>
      </w:pPr>
      <w:r>
        <w:rPr>
          <w:rFonts w:hint="eastAsia"/>
        </w:rPr>
        <w:t>吃的也还是要戒除的</w:t>
      </w:r>
    </w:p>
    <w:p w:rsidR="000947A8" w:rsidRDefault="000947A8" w:rsidP="00775BB5">
      <w:pPr>
        <w:spacing w:line="240" w:lineRule="auto"/>
      </w:pPr>
      <w:r>
        <w:rPr>
          <w:rFonts w:hint="eastAsia"/>
        </w:rPr>
        <w:t>这种呼吸方式是我找到了让我感觉是正确的一次</w:t>
      </w:r>
    </w:p>
    <w:p w:rsidR="009F1470" w:rsidRDefault="009F1470" w:rsidP="00775BB5">
      <w:pPr>
        <w:spacing w:line="240" w:lineRule="auto"/>
      </w:pPr>
      <w:r>
        <w:rPr>
          <w:rFonts w:hint="eastAsia"/>
        </w:rPr>
        <w:t>反正没长新的</w:t>
      </w:r>
    </w:p>
    <w:p w:rsidR="008E0140" w:rsidRDefault="008E0140" w:rsidP="00775BB5">
      <w:pPr>
        <w:spacing w:line="240" w:lineRule="auto"/>
      </w:pPr>
      <w:r>
        <w:rPr>
          <w:rFonts w:hint="eastAsia"/>
        </w:rPr>
        <w:t>也不要和</w:t>
      </w:r>
      <w:proofErr w:type="spellStart"/>
      <w:r>
        <w:rPr>
          <w:rFonts w:hint="eastAsia"/>
        </w:rPr>
        <w:t>zhangyu</w:t>
      </w:r>
      <w:proofErr w:type="spellEnd"/>
      <w:r>
        <w:rPr>
          <w:rFonts w:hint="eastAsia"/>
        </w:rPr>
        <w:t>关系走得太近，不太好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为什么现在就感觉要好一些，根据我这种天人合一的状态，比那个向外释放多余的火气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只能通过天人合一去适配其他的原则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但是为什么这样会好呢，我只是让整个身体的血气畅通奥，是这样吗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可以用什么虚幻引擎了还有</w:t>
      </w:r>
      <w:proofErr w:type="spellStart"/>
      <w:r>
        <w:rPr>
          <w:rFonts w:hint="eastAsia"/>
        </w:rPr>
        <w:t>rpgmakermv</w:t>
      </w:r>
      <w:proofErr w:type="spellEnd"/>
      <w:r>
        <w:rPr>
          <w:rFonts w:hint="eastAsia"/>
        </w:rPr>
        <w:t>了</w:t>
      </w:r>
      <w:r>
        <w:rPr>
          <w:rFonts w:hint="eastAsia"/>
        </w:rPr>
        <w:t>unity</w:t>
      </w:r>
      <w:r>
        <w:rPr>
          <w:rFonts w:hint="eastAsia"/>
        </w:rPr>
        <w:t>了，去做游戏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可能我上班也还没有适应天人合一的这种状态</w:t>
      </w:r>
    </w:p>
    <w:p w:rsidR="001D165A" w:rsidRDefault="001D165A" w:rsidP="00775BB5">
      <w:pPr>
        <w:spacing w:line="240" w:lineRule="auto"/>
      </w:pPr>
      <w:r>
        <w:rPr>
          <w:rFonts w:hint="eastAsia"/>
        </w:rPr>
        <w:t>反正我开始见不得我对面这个了，要打就打</w:t>
      </w:r>
    </w:p>
    <w:p w:rsidR="001D165A" w:rsidRDefault="001D165A" w:rsidP="00775BB5">
      <w:pPr>
        <w:spacing w:line="240" w:lineRule="auto"/>
      </w:pPr>
      <w:r>
        <w:rPr>
          <w:rFonts w:hint="eastAsia"/>
        </w:rPr>
        <w:t>我们竟然连研发都不是</w:t>
      </w:r>
    </w:p>
    <w:p w:rsidR="00726697" w:rsidRDefault="00726697" w:rsidP="00775BB5">
      <w:pPr>
        <w:spacing w:line="240" w:lineRule="auto"/>
      </w:pPr>
      <w:r>
        <w:rPr>
          <w:rFonts w:hint="eastAsia"/>
        </w:rPr>
        <w:t>我这个人是绝对不会妥协的，我</w:t>
      </w:r>
      <w:proofErr w:type="gramStart"/>
      <w:r>
        <w:rPr>
          <w:rFonts w:hint="eastAsia"/>
        </w:rPr>
        <w:t>只会硬刚的</w:t>
      </w:r>
      <w:proofErr w:type="gramEnd"/>
      <w:r>
        <w:rPr>
          <w:rFonts w:hint="eastAsia"/>
        </w:rPr>
        <w:t>，遇到敢挑衅我的人，我还是只会硬刚</w:t>
      </w:r>
    </w:p>
    <w:p w:rsidR="00726697" w:rsidRDefault="00726697" w:rsidP="00775BB5">
      <w:pPr>
        <w:spacing w:line="240" w:lineRule="auto"/>
      </w:pPr>
      <w:r>
        <w:rPr>
          <w:rFonts w:hint="eastAsia"/>
        </w:rPr>
        <w:t>所以想让我和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妥协是不可能的，我只能和它硬刚</w:t>
      </w:r>
    </w:p>
    <w:p w:rsidR="003256CD" w:rsidRDefault="003256CD" w:rsidP="00775BB5">
      <w:pPr>
        <w:spacing w:line="240" w:lineRule="auto"/>
      </w:pPr>
      <w:r>
        <w:rPr>
          <w:rFonts w:hint="eastAsia"/>
        </w:rPr>
        <w:t>难道面试的时候他们就想听细节吗</w:t>
      </w:r>
    </w:p>
    <w:p w:rsidR="00B352BD" w:rsidRDefault="00B352BD" w:rsidP="00775BB5">
      <w:pPr>
        <w:spacing w:line="240" w:lineRule="auto"/>
      </w:pPr>
      <w:r>
        <w:rPr>
          <w:rFonts w:hint="eastAsia"/>
        </w:rPr>
        <w:t>有可能这一次是要来修复我的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印的</w:t>
      </w:r>
    </w:p>
    <w:p w:rsidR="00F06A19" w:rsidRDefault="00F06A19" w:rsidP="00775BB5">
      <w:pPr>
        <w:spacing w:line="240" w:lineRule="auto"/>
      </w:pPr>
      <w:r>
        <w:rPr>
          <w:rFonts w:hint="eastAsia"/>
        </w:rPr>
        <w:t>我用气功给她治疗一下吧</w:t>
      </w:r>
    </w:p>
    <w:p w:rsidR="00F06A19" w:rsidRDefault="00F06A19" w:rsidP="00775BB5">
      <w:pPr>
        <w:spacing w:line="240" w:lineRule="auto"/>
      </w:pPr>
      <w:r>
        <w:rPr>
          <w:rFonts w:hint="eastAsia"/>
        </w:rPr>
        <w:t>我现在这样到底是不是正确的呼吸方式了</w:t>
      </w:r>
    </w:p>
    <w:p w:rsidR="00F06A19" w:rsidRDefault="00F06A19" w:rsidP="00775BB5">
      <w:pPr>
        <w:spacing w:line="240" w:lineRule="auto"/>
      </w:pPr>
      <w:r>
        <w:rPr>
          <w:rFonts w:hint="eastAsia"/>
        </w:rPr>
        <w:t>至少我这样呼吸是没有粉刺的</w:t>
      </w:r>
    </w:p>
    <w:p w:rsidR="00F06A19" w:rsidRDefault="00F06A19" w:rsidP="00775BB5">
      <w:pPr>
        <w:spacing w:line="240" w:lineRule="auto"/>
      </w:pPr>
      <w:r>
        <w:rPr>
          <w:rFonts w:hint="eastAsia"/>
        </w:rPr>
        <w:t>感觉倒是有些</w:t>
      </w:r>
      <w:proofErr w:type="gramStart"/>
      <w:r>
        <w:rPr>
          <w:rFonts w:hint="eastAsia"/>
        </w:rPr>
        <w:t>瘪</w:t>
      </w:r>
      <w:proofErr w:type="gramEnd"/>
      <w:r>
        <w:rPr>
          <w:rFonts w:hint="eastAsia"/>
        </w:rPr>
        <w:t>下去了，但是也有新的长出来</w:t>
      </w:r>
    </w:p>
    <w:p w:rsidR="00935D17" w:rsidRDefault="00935D17" w:rsidP="00775BB5">
      <w:pPr>
        <w:spacing w:line="240" w:lineRule="auto"/>
      </w:pPr>
      <w:r>
        <w:rPr>
          <w:rFonts w:hint="eastAsia"/>
        </w:rPr>
        <w:t>我已经帮她搞过能量场了，差不多就好了</w:t>
      </w:r>
    </w:p>
    <w:p w:rsidR="00935D17" w:rsidRDefault="00935D17" w:rsidP="00775BB5">
      <w:pPr>
        <w:spacing w:line="240" w:lineRule="auto"/>
      </w:pPr>
      <w:proofErr w:type="gramStart"/>
      <w:r>
        <w:rPr>
          <w:rFonts w:hint="eastAsia"/>
        </w:rPr>
        <w:t>云星的</w:t>
      </w:r>
      <w:proofErr w:type="gramEnd"/>
      <w:r>
        <w:rPr>
          <w:rFonts w:hint="eastAsia"/>
        </w:rPr>
        <w:t>同事用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都没人管</w:t>
      </w:r>
    </w:p>
    <w:p w:rsidR="00935D17" w:rsidRDefault="00935D17" w:rsidP="00775BB5">
      <w:pPr>
        <w:spacing w:line="240" w:lineRule="auto"/>
      </w:pPr>
      <w:r>
        <w:rPr>
          <w:rFonts w:hint="eastAsia"/>
        </w:rPr>
        <w:t>只要他哼了一句歌，我就要一直深呼吸</w:t>
      </w:r>
    </w:p>
    <w:p w:rsidR="00935D17" w:rsidRDefault="00935D17" w:rsidP="00775BB5">
      <w:pPr>
        <w:spacing w:line="240" w:lineRule="auto"/>
      </w:pPr>
      <w:r>
        <w:rPr>
          <w:rFonts w:hint="eastAsia"/>
        </w:rPr>
        <w:t>因为只有深呼吸能保护我</w:t>
      </w:r>
    </w:p>
    <w:p w:rsidR="00935D17" w:rsidRDefault="00935D17" w:rsidP="00775BB5">
      <w:pPr>
        <w:spacing w:line="240" w:lineRule="auto"/>
      </w:pPr>
      <w:r>
        <w:rPr>
          <w:rFonts w:hint="eastAsia"/>
        </w:rPr>
        <w:t>我先点一下按钮，就会发生一些功能</w:t>
      </w:r>
    </w:p>
    <w:p w:rsidR="00701393" w:rsidRDefault="00701393" w:rsidP="00775BB5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总感觉这个逻辑怪怪呢</w:t>
      </w:r>
    </w:p>
    <w:p w:rsidR="00701393" w:rsidRDefault="00701393" w:rsidP="00775BB5">
      <w:pPr>
        <w:spacing w:line="240" w:lineRule="auto"/>
      </w:pPr>
      <w:r>
        <w:rPr>
          <w:rFonts w:hint="eastAsia"/>
        </w:rPr>
        <w:t>原来都没有创建啊</w:t>
      </w:r>
    </w:p>
    <w:p w:rsidR="00701393" w:rsidRDefault="00701393" w:rsidP="00775BB5">
      <w:pPr>
        <w:spacing w:line="240" w:lineRule="auto"/>
      </w:pPr>
      <w:r>
        <w:rPr>
          <w:rFonts w:hint="eastAsia"/>
        </w:rPr>
        <w:t>我深呼吸就深呼吸了，怕什么，要打架就打架</w:t>
      </w:r>
    </w:p>
    <w:p w:rsidR="00701393" w:rsidRDefault="00701393" w:rsidP="00775BB5">
      <w:pPr>
        <w:spacing w:line="240" w:lineRule="auto"/>
      </w:pPr>
      <w:r>
        <w:rPr>
          <w:rFonts w:hint="eastAsia"/>
        </w:rPr>
        <w:t>老子就不信他能一直唱</w:t>
      </w:r>
    </w:p>
    <w:p w:rsidR="00701393" w:rsidRDefault="00701393" w:rsidP="00775BB5">
      <w:pPr>
        <w:spacing w:line="240" w:lineRule="auto"/>
      </w:pPr>
      <w:r>
        <w:rPr>
          <w:rFonts w:hint="eastAsia"/>
        </w:rPr>
        <w:t>这是他逼我的</w:t>
      </w:r>
    </w:p>
    <w:p w:rsidR="00701393" w:rsidRDefault="00701393" w:rsidP="00775BB5">
      <w:pPr>
        <w:spacing w:line="240" w:lineRule="auto"/>
      </w:pPr>
      <w:r>
        <w:rPr>
          <w:rFonts w:hint="eastAsia"/>
        </w:rPr>
        <w:t>感觉逻辑上还是差不多，但是结构更好了</w:t>
      </w:r>
    </w:p>
    <w:p w:rsidR="001D1841" w:rsidRDefault="001D1841" w:rsidP="00775BB5">
      <w:pPr>
        <w:spacing w:line="240" w:lineRule="auto"/>
      </w:pPr>
      <w:r>
        <w:rPr>
          <w:rFonts w:hint="eastAsia"/>
        </w:rPr>
        <w:t>可能我做完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版本，还需要更多的来理解自己的东西吧</w:t>
      </w:r>
    </w:p>
    <w:p w:rsidR="001D1841" w:rsidRDefault="001D1841" w:rsidP="00775BB5">
      <w:pPr>
        <w:spacing w:line="240" w:lineRule="auto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版本根本不敢商用，就是只能给别人展示的一个</w:t>
      </w:r>
      <w:r>
        <w:rPr>
          <w:rFonts w:hint="eastAsia"/>
        </w:rPr>
        <w:t>demo</w:t>
      </w:r>
    </w:p>
    <w:p w:rsidR="001D1841" w:rsidRDefault="001D1841" w:rsidP="00775BB5">
      <w:pPr>
        <w:spacing w:line="240" w:lineRule="auto"/>
      </w:pPr>
      <w:r>
        <w:rPr>
          <w:rFonts w:hint="eastAsia"/>
        </w:rPr>
        <w:t>重构还是不简单</w:t>
      </w:r>
    </w:p>
    <w:p w:rsidR="000E5E09" w:rsidRDefault="000E5E09" w:rsidP="00775BB5">
      <w:pPr>
        <w:spacing w:line="240" w:lineRule="auto"/>
      </w:pPr>
      <w:r>
        <w:rPr>
          <w:rFonts w:hint="eastAsia"/>
        </w:rPr>
        <w:t>如果我放在</w:t>
      </w:r>
      <w:r>
        <w:rPr>
          <w:rFonts w:hint="eastAsia"/>
        </w:rPr>
        <w:t>run</w:t>
      </w:r>
      <w:r>
        <w:rPr>
          <w:rFonts w:hint="eastAsia"/>
        </w:rPr>
        <w:t>函数的话，我就只能判定一次了</w:t>
      </w:r>
    </w:p>
    <w:p w:rsidR="000E5E09" w:rsidRDefault="000E5E09" w:rsidP="00775BB5">
      <w:pPr>
        <w:spacing w:line="240" w:lineRule="auto"/>
      </w:pPr>
      <w:r>
        <w:rPr>
          <w:rFonts w:hint="eastAsia"/>
        </w:rPr>
        <w:t>优化的不多，优化了一点点</w:t>
      </w:r>
    </w:p>
    <w:p w:rsidR="00B81704" w:rsidRDefault="00B81704" w:rsidP="00775BB5">
      <w:pPr>
        <w:spacing w:line="240" w:lineRule="auto"/>
      </w:pPr>
      <w:r>
        <w:rPr>
          <w:rFonts w:hint="eastAsia"/>
        </w:rPr>
        <w:t>可以，感觉今天的创业项目还是写了好多了</w:t>
      </w:r>
    </w:p>
    <w:p w:rsidR="00B81704" w:rsidRDefault="00B81704" w:rsidP="00775BB5">
      <w:pPr>
        <w:spacing w:line="240" w:lineRule="auto"/>
      </w:pPr>
      <w:r>
        <w:rPr>
          <w:rFonts w:hint="eastAsia"/>
        </w:rPr>
        <w:t>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就是因为这个工作了</w:t>
      </w:r>
    </w:p>
    <w:p w:rsidR="00B81704" w:rsidRDefault="00B81704" w:rsidP="00775BB5">
      <w:pPr>
        <w:spacing w:line="240" w:lineRule="auto"/>
      </w:pPr>
      <w:r>
        <w:rPr>
          <w:rFonts w:hint="eastAsia"/>
        </w:rPr>
        <w:t>这个</w:t>
      </w:r>
      <w:r>
        <w:t>UI</w:t>
      </w:r>
      <w:r>
        <w:rPr>
          <w:rFonts w:hint="eastAsia"/>
        </w:rPr>
        <w:t>是我能设计的天花板了</w:t>
      </w:r>
    </w:p>
    <w:p w:rsidR="005D6CB6" w:rsidRDefault="005D6CB6" w:rsidP="00775BB5">
      <w:pPr>
        <w:spacing w:line="240" w:lineRule="auto"/>
      </w:pPr>
      <w:r>
        <w:rPr>
          <w:rFonts w:hint="eastAsia"/>
        </w:rPr>
        <w:t>肯定要找一个比较有禅意的</w:t>
      </w:r>
      <w:r>
        <w:rPr>
          <w:rFonts w:hint="eastAsia"/>
        </w:rPr>
        <w:t>gif</w:t>
      </w:r>
    </w:p>
    <w:p w:rsidR="005D6CB6" w:rsidRDefault="005D6CB6" w:rsidP="00775BB5">
      <w:pPr>
        <w:spacing w:line="240" w:lineRule="auto"/>
      </w:pPr>
      <w:r>
        <w:rPr>
          <w:rFonts w:hint="eastAsia"/>
        </w:rPr>
        <w:t>我有气功我不怕，我肯定也要给他气功的</w:t>
      </w:r>
    </w:p>
    <w:p w:rsidR="005D6CB6" w:rsidRDefault="005D6CB6" w:rsidP="00775BB5">
      <w:pPr>
        <w:spacing w:line="240" w:lineRule="auto"/>
      </w:pPr>
      <w:r>
        <w:rPr>
          <w:rFonts w:hint="eastAsia"/>
        </w:rPr>
        <w:t>王国之泪还能怎么优化：</w:t>
      </w:r>
    </w:p>
    <w:p w:rsidR="005D6CB6" w:rsidRDefault="005D6CB6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为啥火不能成为动力</w:t>
      </w:r>
    </w:p>
    <w:p w:rsidR="005D6CB6" w:rsidRDefault="005D6CB6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既然有冰冻能力，为什么不可以制作冰冻剑</w:t>
      </w:r>
    </w:p>
    <w:p w:rsidR="00B43D40" w:rsidRDefault="00B43D40" w:rsidP="00775BB5">
      <w:pPr>
        <w:spacing w:line="240" w:lineRule="auto"/>
      </w:pPr>
      <w:r>
        <w:rPr>
          <w:rFonts w:hint="eastAsia"/>
        </w:rPr>
        <w:t>现在我的所有意识都在我的下巴上面，慢慢扩散到整个脸部</w:t>
      </w:r>
    </w:p>
    <w:p w:rsidR="00B43D40" w:rsidRDefault="00B43D40" w:rsidP="00775BB5">
      <w:pPr>
        <w:spacing w:line="240" w:lineRule="auto"/>
      </w:pPr>
      <w:r>
        <w:rPr>
          <w:rFonts w:hint="eastAsia"/>
        </w:rPr>
        <w:t>把注意力全部集中在面部，下巴，省得爱长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，反正我不想也不会好</w:t>
      </w:r>
    </w:p>
    <w:p w:rsidR="00B43D40" w:rsidRDefault="00B43D40" w:rsidP="00775BB5">
      <w:pPr>
        <w:spacing w:line="240" w:lineRule="auto"/>
      </w:pPr>
      <w:r>
        <w:rPr>
          <w:rFonts w:hint="eastAsia"/>
        </w:rPr>
        <w:t>我试试这样，把注意力放在下巴，想象：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好了，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好了</w:t>
      </w:r>
    </w:p>
    <w:p w:rsidR="00B43D40" w:rsidRDefault="00B43D40" w:rsidP="00775BB5">
      <w:pPr>
        <w:spacing w:line="240" w:lineRule="auto"/>
      </w:pPr>
      <w:r>
        <w:rPr>
          <w:rFonts w:hint="eastAsia"/>
        </w:rPr>
        <w:t>难道最后治好我的，还是自己的气功</w:t>
      </w:r>
    </w:p>
    <w:p w:rsidR="00B43D40" w:rsidRDefault="00B43D40" w:rsidP="00775BB5">
      <w:pPr>
        <w:spacing w:line="240" w:lineRule="auto"/>
      </w:pPr>
      <w:r>
        <w:rPr>
          <w:rFonts w:hint="eastAsia"/>
        </w:rPr>
        <w:t>我好像连面部肌肉都改变了</w:t>
      </w:r>
    </w:p>
    <w:p w:rsidR="00A701A2" w:rsidRDefault="00A701A2" w:rsidP="00775BB5">
      <w:pPr>
        <w:spacing w:line="240" w:lineRule="auto"/>
      </w:pPr>
      <w:r>
        <w:rPr>
          <w:rFonts w:hint="eastAsia"/>
        </w:rPr>
        <w:t>把气血都输送到我的下巴上面</w:t>
      </w:r>
    </w:p>
    <w:p w:rsidR="00A701A2" w:rsidRDefault="00A701A2" w:rsidP="00775BB5">
      <w:pPr>
        <w:spacing w:line="240" w:lineRule="auto"/>
      </w:pPr>
      <w:r>
        <w:rPr>
          <w:rFonts w:hint="eastAsia"/>
        </w:rPr>
        <w:t>气功也是要感受</w:t>
      </w:r>
    </w:p>
    <w:p w:rsidR="00A701A2" w:rsidRDefault="00A701A2" w:rsidP="00775BB5">
      <w:pPr>
        <w:spacing w:line="240" w:lineRule="auto"/>
      </w:pPr>
      <w:r>
        <w:rPr>
          <w:rFonts w:hint="eastAsia"/>
        </w:rPr>
        <w:t>现在才有当年那种感觉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难道只要我一直根据这种呼吸方式就能达到了：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吸纳气息，然后达到身体的每一个地方，然后充斥身体的每一个地方，而不是释放出去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以前为什么是错的，是因为我把气息释放出去了，好的，我现在终于找到了</w:t>
      </w:r>
    </w:p>
    <w:p w:rsidR="00400A77" w:rsidRDefault="00400A77" w:rsidP="00775BB5">
      <w:pPr>
        <w:spacing w:line="240" w:lineRule="auto"/>
      </w:pPr>
      <w:proofErr w:type="gramStart"/>
      <w:r>
        <w:rPr>
          <w:rFonts w:hint="eastAsia"/>
        </w:rPr>
        <w:t>难怪大</w:t>
      </w:r>
      <w:proofErr w:type="gramEnd"/>
      <w:r>
        <w:rPr>
          <w:rFonts w:hint="eastAsia"/>
        </w:rPr>
        <w:t>周天还可以循环回来，而不是直接释放出去了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游戏还是挺难做的，逻辑要求非常高啊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原来我从一开始就进行了大周天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每当我想戒除某个东西的时候，我就反向思考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戒除食物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反向思考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>戒除手淫</w:t>
      </w:r>
    </w:p>
    <w:p w:rsidR="00400A77" w:rsidRDefault="00400A77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反向思考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t>戒除零食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反向思考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t>戒除物质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反向思考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t>只要想想这个我非常想要的事物不好的一方面，我其实就戒除了</w:t>
      </w:r>
    </w:p>
    <w:p w:rsidR="00507D57" w:rsidRDefault="00507D57" w:rsidP="00775BB5">
      <w:pPr>
        <w:spacing w:line="240" w:lineRule="auto"/>
      </w:pPr>
      <w:r>
        <w:rPr>
          <w:rFonts w:hint="eastAsia"/>
        </w:rPr>
        <w:lastRenderedPageBreak/>
        <w:t>他来打就皱眉干他，</w:t>
      </w:r>
      <w:proofErr w:type="spellStart"/>
      <w:r>
        <w:rPr>
          <w:rFonts w:hint="eastAsia"/>
        </w:rPr>
        <w:t>xiaozazhong</w:t>
      </w:r>
      <w:proofErr w:type="spellEnd"/>
    </w:p>
    <w:p w:rsidR="007D051A" w:rsidRDefault="007D051A" w:rsidP="00775BB5">
      <w:pPr>
        <w:spacing w:line="240" w:lineRule="auto"/>
      </w:pPr>
      <w:proofErr w:type="spellStart"/>
      <w:r>
        <w:t>L</w:t>
      </w:r>
      <w:r>
        <w:rPr>
          <w:rFonts w:hint="eastAsia"/>
        </w:rPr>
        <w:t>ichuyue</w:t>
      </w:r>
      <w:proofErr w:type="spellEnd"/>
      <w:r>
        <w:rPr>
          <w:rFonts w:hint="eastAsia"/>
        </w:rPr>
        <w:t>要有</w:t>
      </w:r>
      <w:proofErr w:type="gramStart"/>
      <w:r>
        <w:rPr>
          <w:rFonts w:hint="eastAsia"/>
        </w:rPr>
        <w:t>呢拽呢</w:t>
      </w:r>
      <w:proofErr w:type="gramEnd"/>
      <w:r>
        <w:rPr>
          <w:rFonts w:hint="eastAsia"/>
        </w:rPr>
        <w:t>，真的是</w:t>
      </w:r>
      <w:r w:rsidR="003C4A86">
        <w:rPr>
          <w:rFonts w:hint="eastAsia"/>
        </w:rPr>
        <w:t>，她不看我，我眼里难道还会有她，</w:t>
      </w:r>
      <w:proofErr w:type="spellStart"/>
      <w:r w:rsidR="003C4A86">
        <w:rPr>
          <w:rFonts w:hint="eastAsia"/>
        </w:rPr>
        <w:t>shabi</w:t>
      </w:r>
      <w:proofErr w:type="spellEnd"/>
      <w:r w:rsidR="003C4A86">
        <w:rPr>
          <w:rFonts w:hint="eastAsia"/>
        </w:rPr>
        <w:t>，人都是相互的，她拽，好的，以后我的脑子里面就去除了这么一个人，根本不看不想</w:t>
      </w:r>
    </w:p>
    <w:p w:rsidR="003C4A86" w:rsidRDefault="003C4A86" w:rsidP="00775BB5">
      <w:pPr>
        <w:spacing w:line="240" w:lineRule="auto"/>
      </w:pPr>
      <w:r>
        <w:rPr>
          <w:rFonts w:hint="eastAsia"/>
        </w:rPr>
        <w:t>我还听她说话，听屁，只要她一说话，我就要戴耳机了</w:t>
      </w:r>
    </w:p>
    <w:p w:rsidR="003C4A86" w:rsidRDefault="003C4A86" w:rsidP="00775BB5">
      <w:pPr>
        <w:spacing w:line="240" w:lineRule="auto"/>
      </w:pPr>
      <w:r>
        <w:rPr>
          <w:rFonts w:hint="eastAsia"/>
        </w:rPr>
        <w:t>长得也很难看，罗圈腿，方块脸</w:t>
      </w:r>
    </w:p>
    <w:p w:rsidR="00EE7974" w:rsidRDefault="00EE7974" w:rsidP="00775BB5">
      <w:pPr>
        <w:spacing w:line="240" w:lineRule="auto"/>
      </w:pPr>
      <w:r>
        <w:rPr>
          <w:rFonts w:hint="eastAsia"/>
        </w:rPr>
        <w:t>有的时候需要一点时间来开启自己的任务</w:t>
      </w:r>
    </w:p>
    <w:p w:rsidR="00EE7974" w:rsidRDefault="00EE7974" w:rsidP="00775BB5">
      <w:pPr>
        <w:spacing w:line="240" w:lineRule="auto"/>
      </w:pPr>
      <w:r>
        <w:rPr>
          <w:rFonts w:hint="eastAsia"/>
        </w:rPr>
        <w:t>想到看到</w:t>
      </w:r>
      <w:proofErr w:type="spellStart"/>
      <w:r>
        <w:rPr>
          <w:rFonts w:hint="eastAsia"/>
        </w:rPr>
        <w:t>lichuyue</w:t>
      </w:r>
      <w:proofErr w:type="spellEnd"/>
      <w:r>
        <w:rPr>
          <w:rFonts w:hint="eastAsia"/>
        </w:rPr>
        <w:t>，就思考她长得真丑</w:t>
      </w:r>
    </w:p>
    <w:p w:rsidR="00460F80" w:rsidRDefault="00460F80" w:rsidP="00775BB5">
      <w:pPr>
        <w:spacing w:line="240" w:lineRule="auto"/>
      </w:pPr>
      <w:r>
        <w:rPr>
          <w:rFonts w:hint="eastAsia"/>
        </w:rPr>
        <w:t>我竟然开始觉得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有点无聊了</w:t>
      </w:r>
    </w:p>
    <w:p w:rsidR="00460F80" w:rsidRDefault="00460F80" w:rsidP="00775BB5">
      <w:pPr>
        <w:spacing w:line="240" w:lineRule="auto"/>
      </w:pPr>
      <w:r>
        <w:rPr>
          <w:rFonts w:hint="eastAsia"/>
        </w:rPr>
        <w:t>感觉更有用的还是哲学</w:t>
      </w:r>
      <w:r>
        <w:rPr>
          <w:rFonts w:hint="eastAsia"/>
        </w:rPr>
        <w:t>A</w:t>
      </w:r>
      <w:r>
        <w:t>I</w:t>
      </w:r>
    </w:p>
    <w:p w:rsidR="00633447" w:rsidRDefault="00633447" w:rsidP="00775BB5">
      <w:pPr>
        <w:spacing w:line="240" w:lineRule="auto"/>
      </w:pPr>
      <w:r>
        <w:rPr>
          <w:rFonts w:hint="eastAsia"/>
        </w:rPr>
        <w:t>感觉我很不太自己创作了，就复刻别人的项目，抄抄代码，来打发时间，就这样，这样就是我现在想做的</w:t>
      </w:r>
    </w:p>
    <w:p w:rsidR="002B444E" w:rsidRDefault="002B444E" w:rsidP="00775BB5">
      <w:pPr>
        <w:spacing w:line="240" w:lineRule="auto"/>
      </w:pPr>
      <w:r>
        <w:rPr>
          <w:rFonts w:hint="eastAsia"/>
        </w:rPr>
        <w:t>也可以不听任何东西，只戴耳机</w:t>
      </w:r>
    </w:p>
    <w:p w:rsidR="002B444E" w:rsidRDefault="002B444E" w:rsidP="00775BB5">
      <w:pPr>
        <w:spacing w:line="240" w:lineRule="auto"/>
      </w:pPr>
      <w:r>
        <w:rPr>
          <w:rFonts w:hint="eastAsia"/>
        </w:rPr>
        <w:t>可以再听听课</w:t>
      </w:r>
    </w:p>
    <w:p w:rsidR="005A0B45" w:rsidRDefault="005A0B45" w:rsidP="00775BB5">
      <w:pPr>
        <w:spacing w:line="240" w:lineRule="auto"/>
      </w:pPr>
      <w:r>
        <w:rPr>
          <w:rFonts w:hint="eastAsia"/>
        </w:rPr>
        <w:t>无聊的时候真正解决问题的办法是想</w:t>
      </w:r>
      <w:proofErr w:type="gramStart"/>
      <w:r>
        <w:rPr>
          <w:rFonts w:hint="eastAsia"/>
        </w:rPr>
        <w:t>做什么做什么</w:t>
      </w:r>
      <w:proofErr w:type="gramEnd"/>
      <w:r>
        <w:rPr>
          <w:rFonts w:hint="eastAsia"/>
        </w:rPr>
        <w:t>，还是消点</w:t>
      </w:r>
    </w:p>
    <w:p w:rsidR="00D544AC" w:rsidRDefault="00D544AC" w:rsidP="00775BB5">
      <w:pPr>
        <w:spacing w:line="240" w:lineRule="auto"/>
      </w:pPr>
      <w:r>
        <w:rPr>
          <w:rFonts w:hint="eastAsia"/>
        </w:rPr>
        <w:t>还是想继续创作了</w:t>
      </w:r>
    </w:p>
    <w:p w:rsidR="00C90FB2" w:rsidRDefault="00C90FB2" w:rsidP="00775BB5">
      <w:pPr>
        <w:spacing w:line="240" w:lineRule="auto"/>
      </w:pPr>
      <w:r>
        <w:rPr>
          <w:rFonts w:hint="eastAsia"/>
        </w:rPr>
        <w:t>为什么输入输出都是</w:t>
      </w:r>
      <w:proofErr w:type="spellStart"/>
      <w:r>
        <w:rPr>
          <w:rFonts w:hint="eastAsia"/>
        </w:rPr>
        <w:t>vocab</w:t>
      </w:r>
      <w:r>
        <w:t>_size</w:t>
      </w:r>
      <w:proofErr w:type="spellEnd"/>
    </w:p>
    <w:p w:rsidR="002D40F4" w:rsidRDefault="002D40F4" w:rsidP="00775BB5">
      <w:pPr>
        <w:spacing w:line="240" w:lineRule="auto"/>
      </w:pPr>
      <w:r>
        <w:rPr>
          <w:rFonts w:hint="eastAsia"/>
        </w:rPr>
        <w:t>我就说，根本就不是一路人，怎么可能走得在一起呢</w:t>
      </w:r>
    </w:p>
    <w:p w:rsidR="00B84EDF" w:rsidRDefault="00B84EDF" w:rsidP="00775BB5">
      <w:pPr>
        <w:spacing w:line="240" w:lineRule="auto"/>
      </w:pPr>
      <w:r>
        <w:rPr>
          <w:rFonts w:hint="eastAsia"/>
        </w:rPr>
        <w:t>重点是也没人来叫我去吃下午茶啊</w:t>
      </w:r>
    </w:p>
    <w:p w:rsidR="00B84EDF" w:rsidRDefault="00B84EDF" w:rsidP="00775BB5">
      <w:pPr>
        <w:spacing w:line="240" w:lineRule="auto"/>
      </w:pPr>
      <w:r>
        <w:rPr>
          <w:rFonts w:hint="eastAsia"/>
        </w:rPr>
        <w:t>如果我回到最初的原点呢</w:t>
      </w:r>
    </w:p>
    <w:p w:rsidR="006E1A96" w:rsidRDefault="006E1A96" w:rsidP="00775BB5">
      <w:pPr>
        <w:spacing w:line="240" w:lineRule="auto"/>
      </w:pPr>
      <w:r>
        <w:rPr>
          <w:rFonts w:hint="eastAsia"/>
        </w:rPr>
        <w:t>好像就是自从我开始变化自己的世界观的时候，开始起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了，实在不行，就回到原点吧，我自己也很累了，耐不住了</w:t>
      </w:r>
    </w:p>
    <w:p w:rsidR="006E1A96" w:rsidRDefault="006E1A96" w:rsidP="00775BB5">
      <w:pPr>
        <w:spacing w:line="240" w:lineRule="auto"/>
      </w:pPr>
      <w:r>
        <w:rPr>
          <w:rFonts w:hint="eastAsia"/>
        </w:rPr>
        <w:t>不搞其他的世界观了，我还是深呼吸吧，只有这个才能给我带来安全感</w:t>
      </w:r>
    </w:p>
    <w:p w:rsidR="006E1A96" w:rsidRDefault="006E1A96" w:rsidP="00775BB5">
      <w:pPr>
        <w:spacing w:line="240" w:lineRule="auto"/>
      </w:pPr>
      <w:r>
        <w:rPr>
          <w:rFonts w:hint="eastAsia"/>
        </w:rPr>
        <w:t>不破不立，如果不经历这些肯定是不会得到更加圆满的世界观的，所以我很害怕重塑世界观，每一次都很痛苦</w:t>
      </w:r>
    </w:p>
    <w:p w:rsidR="006E1A96" w:rsidRDefault="006E1A96" w:rsidP="00775BB5">
      <w:pPr>
        <w:spacing w:line="240" w:lineRule="auto"/>
      </w:pPr>
      <w:r>
        <w:rPr>
          <w:rFonts w:hint="eastAsia"/>
        </w:rPr>
        <w:t>说明这个世界上千千万万条路，能救我的只有一条路</w:t>
      </w:r>
    </w:p>
    <w:p w:rsidR="008942A9" w:rsidRDefault="008942A9" w:rsidP="00775BB5">
      <w:pPr>
        <w:spacing w:line="240" w:lineRule="auto"/>
      </w:pPr>
      <w:r>
        <w:rPr>
          <w:rFonts w:hint="eastAsia"/>
        </w:rPr>
        <w:t>勇气、欲望、健康</w:t>
      </w:r>
    </w:p>
    <w:p w:rsidR="00AE5BEF" w:rsidRDefault="00AE5BEF" w:rsidP="00775BB5">
      <w:pPr>
        <w:spacing w:line="240" w:lineRule="auto"/>
      </w:pPr>
      <w:r>
        <w:rPr>
          <w:rFonts w:hint="eastAsia"/>
        </w:rPr>
        <w:t>现在的中医为什么不行，因为现在的中医好多都很</w:t>
      </w:r>
      <w:r>
        <w:rPr>
          <w:rFonts w:hint="eastAsia"/>
        </w:rPr>
        <w:t>low</w:t>
      </w:r>
      <w:r>
        <w:rPr>
          <w:rFonts w:hint="eastAsia"/>
        </w:rPr>
        <w:t>，没什么本事</w:t>
      </w:r>
    </w:p>
    <w:p w:rsidR="00232FEF" w:rsidRDefault="00232FEF" w:rsidP="00775BB5">
      <w:pPr>
        <w:spacing w:line="240" w:lineRule="auto"/>
      </w:pPr>
      <w:r>
        <w:rPr>
          <w:rFonts w:hint="eastAsia"/>
        </w:rPr>
        <w:t>感觉还是要看小说，沉浸在某个世界观里面，这个课余时间打发时间才有东西可以打发</w:t>
      </w:r>
      <w:r w:rsidR="00B55F9B">
        <w:br/>
      </w:r>
      <w:r w:rsidR="00B55F9B">
        <w:rPr>
          <w:rFonts w:hint="eastAsia"/>
        </w:rPr>
        <w:t>难道我只要</w:t>
      </w:r>
      <w:proofErr w:type="gramStart"/>
      <w:r w:rsidR="00B55F9B">
        <w:rPr>
          <w:rFonts w:hint="eastAsia"/>
        </w:rPr>
        <w:t>一</w:t>
      </w:r>
      <w:proofErr w:type="gramEnd"/>
      <w:r w:rsidR="00B55F9B">
        <w:rPr>
          <w:rFonts w:hint="eastAsia"/>
        </w:rPr>
        <w:t>紧张就开始长</w:t>
      </w:r>
      <w:proofErr w:type="gramStart"/>
      <w:r w:rsidR="00B55F9B">
        <w:rPr>
          <w:rFonts w:hint="eastAsia"/>
        </w:rPr>
        <w:t>痘痘</w:t>
      </w:r>
      <w:proofErr w:type="gramEnd"/>
      <w:r w:rsidR="00B55F9B">
        <w:rPr>
          <w:rFonts w:hint="eastAsia"/>
        </w:rPr>
        <w:t>吗</w:t>
      </w:r>
    </w:p>
    <w:p w:rsidR="000B5717" w:rsidRDefault="000B5717" w:rsidP="00775BB5">
      <w:pPr>
        <w:spacing w:line="240" w:lineRule="auto"/>
      </w:pPr>
      <w:r>
        <w:rPr>
          <w:rFonts w:hint="eastAsia"/>
        </w:rPr>
        <w:t>其实在讲</w:t>
      </w:r>
      <w:r>
        <w:rPr>
          <w:rFonts w:hint="eastAsia"/>
        </w:rPr>
        <w:t>ppt</w:t>
      </w:r>
      <w:r>
        <w:rPr>
          <w:rFonts w:hint="eastAsia"/>
        </w:rPr>
        <w:t>之前我开始有点恐惧了，下次还是把注意力放在深呼吸上面进行</w:t>
      </w:r>
    </w:p>
    <w:p w:rsidR="00205A1C" w:rsidRDefault="00205A1C" w:rsidP="00775BB5">
      <w:pPr>
        <w:spacing w:line="240" w:lineRule="auto"/>
      </w:pPr>
      <w:r>
        <w:rPr>
          <w:rFonts w:hint="eastAsia"/>
        </w:rPr>
        <w:t>感觉历练的差不多了，我是否可以实现财富自由了，如果我真的是紫薇星，我就要有更多的时间来做自己的事情，而不是处在这种嘈杂的环境里面</w:t>
      </w:r>
    </w:p>
    <w:p w:rsidR="00B06DCB" w:rsidRDefault="00B06DCB" w:rsidP="00775BB5">
      <w:pPr>
        <w:spacing w:line="240" w:lineRule="auto"/>
      </w:pPr>
      <w:r>
        <w:rPr>
          <w:rFonts w:hint="eastAsia"/>
        </w:rPr>
        <w:t>看来摸鱼最好玩的还是只能看小说了、看博客，自己创作</w:t>
      </w:r>
    </w:p>
    <w:p w:rsidR="00B06DCB" w:rsidRDefault="00B06DCB" w:rsidP="00775BB5">
      <w:pPr>
        <w:spacing w:line="240" w:lineRule="auto"/>
      </w:pPr>
      <w:r>
        <w:rPr>
          <w:rFonts w:hint="eastAsia"/>
        </w:rPr>
        <w:t>我在家里面</w:t>
      </w:r>
      <w:proofErr w:type="gramStart"/>
      <w:r>
        <w:rPr>
          <w:rFonts w:hint="eastAsia"/>
        </w:rPr>
        <w:t>刷抖音</w:t>
      </w:r>
      <w:proofErr w:type="gramEnd"/>
      <w:r>
        <w:rPr>
          <w:rFonts w:hint="eastAsia"/>
        </w:rPr>
        <w:t>，改成看小说，在家里面玩游戏改成创作，在工位上就是</w:t>
      </w:r>
    </w:p>
    <w:p w:rsidR="00B06DCB" w:rsidRDefault="00B06DCB" w:rsidP="00775BB5">
      <w:pPr>
        <w:spacing w:line="240" w:lineRule="auto"/>
      </w:pPr>
      <w:r>
        <w:rPr>
          <w:rFonts w:hint="eastAsia"/>
        </w:rPr>
        <w:t>还可以听听课、听听小说</w:t>
      </w:r>
    </w:p>
    <w:p w:rsidR="00B06DCB" w:rsidRDefault="00B06DCB" w:rsidP="00775BB5">
      <w:pPr>
        <w:spacing w:line="240" w:lineRule="auto"/>
      </w:pPr>
      <w:r>
        <w:rPr>
          <w:rFonts w:hint="eastAsia"/>
        </w:rPr>
        <w:t>在工位上不想干事情就不干</w:t>
      </w:r>
    </w:p>
    <w:p w:rsidR="00B06DCB" w:rsidRDefault="00B06DCB" w:rsidP="00775BB5">
      <w:pPr>
        <w:spacing w:line="240" w:lineRule="auto"/>
        <w:rPr>
          <w:rFonts w:hint="eastAsia"/>
        </w:rPr>
      </w:pPr>
      <w:r>
        <w:rPr>
          <w:rFonts w:hint="eastAsia"/>
        </w:rPr>
        <w:t>想干什么干什么，反正我现在也没什么本事了</w:t>
      </w:r>
    </w:p>
    <w:p w:rsidR="0068662D" w:rsidRDefault="00E841B4" w:rsidP="00775BB5">
      <w:pPr>
        <w:spacing w:line="240" w:lineRule="auto"/>
      </w:pPr>
      <w:r>
        <w:rPr>
          <w:rFonts w:hint="eastAsia"/>
        </w:rPr>
        <w:t>我真的不想再干程序员的工作了，我已经很疲惫了</w:t>
      </w:r>
    </w:p>
    <w:p w:rsidR="005D3131" w:rsidRDefault="005D3131" w:rsidP="00775BB5">
      <w:pPr>
        <w:spacing w:line="240" w:lineRule="auto"/>
      </w:pPr>
      <w:r>
        <w:rPr>
          <w:rFonts w:hint="eastAsia"/>
        </w:rPr>
        <w:t>那为什么不是你去拉啊</w:t>
      </w:r>
      <w:r w:rsidR="000A462B">
        <w:rPr>
          <w:rFonts w:hint="eastAsia"/>
        </w:rPr>
        <w:t>，一直在指挥我们</w:t>
      </w:r>
    </w:p>
    <w:p w:rsidR="00F61D74" w:rsidRDefault="00F61D74" w:rsidP="00775BB5">
      <w:pPr>
        <w:spacing w:line="240" w:lineRule="auto"/>
      </w:pPr>
      <w:r>
        <w:rPr>
          <w:rFonts w:hint="eastAsia"/>
        </w:rPr>
        <w:t>感觉我现在一点都不想提升自己</w:t>
      </w:r>
    </w:p>
    <w:p w:rsidR="00F61D74" w:rsidRDefault="00F61D74" w:rsidP="00775BB5">
      <w:pPr>
        <w:spacing w:line="240" w:lineRule="auto"/>
      </w:pPr>
      <w:r>
        <w:rPr>
          <w:rFonts w:hint="eastAsia"/>
        </w:rPr>
        <w:t>我在华为也得不到任何的</w:t>
      </w:r>
      <w:r w:rsidR="00003F7F">
        <w:rPr>
          <w:rFonts w:hint="eastAsia"/>
        </w:rPr>
        <w:t>职位和能力上的提升了</w:t>
      </w:r>
    </w:p>
    <w:p w:rsidR="00003F7F" w:rsidRDefault="00003F7F" w:rsidP="00775BB5">
      <w:pPr>
        <w:spacing w:line="240" w:lineRule="auto"/>
      </w:pPr>
      <w:r>
        <w:rPr>
          <w:rFonts w:hint="eastAsia"/>
        </w:rPr>
        <w:t>现在我的人生好无力啊，我不想干这个工作，但是我又找不到能赚钱的工作</w:t>
      </w:r>
    </w:p>
    <w:p w:rsidR="00003F7F" w:rsidRDefault="00003F7F" w:rsidP="00775BB5">
      <w:pPr>
        <w:spacing w:line="240" w:lineRule="auto"/>
      </w:pPr>
      <w:r>
        <w:rPr>
          <w:rFonts w:hint="eastAsia"/>
        </w:rPr>
        <w:t>我想创作，但我感觉好像创作也没有那么重要</w:t>
      </w:r>
    </w:p>
    <w:p w:rsidR="00003F7F" w:rsidRDefault="00003F7F" w:rsidP="00775BB5">
      <w:pPr>
        <w:spacing w:line="240" w:lineRule="auto"/>
      </w:pPr>
      <w:r>
        <w:rPr>
          <w:rFonts w:hint="eastAsia"/>
        </w:rPr>
        <w:lastRenderedPageBreak/>
        <w:t>我对于创业完全就没有自信，因为是需要自己去搞销售这些东西，没人买的话，我根本就不行</w:t>
      </w:r>
    </w:p>
    <w:p w:rsidR="00003F7F" w:rsidRDefault="00003F7F" w:rsidP="00775BB5">
      <w:pPr>
        <w:spacing w:line="240" w:lineRule="auto"/>
      </w:pPr>
      <w:r>
        <w:rPr>
          <w:rFonts w:hint="eastAsia"/>
        </w:rPr>
        <w:t>对面唱歌，我就深呼吸</w:t>
      </w:r>
    </w:p>
    <w:p w:rsidR="00003F7F" w:rsidRDefault="00003F7F" w:rsidP="00775BB5">
      <w:pPr>
        <w:spacing w:line="240" w:lineRule="auto"/>
      </w:pPr>
      <w:r>
        <w:rPr>
          <w:rFonts w:hint="eastAsia"/>
        </w:rPr>
        <w:t>为什么我的创业一直不成功，是因为我的作品打磨的还不够，最终呈现要达到一定的程度，才会有市场</w:t>
      </w:r>
    </w:p>
    <w:p w:rsidR="00B0057C" w:rsidRDefault="00B0057C" w:rsidP="00775BB5">
      <w:pPr>
        <w:spacing w:line="240" w:lineRule="auto"/>
      </w:pPr>
      <w:r>
        <w:rPr>
          <w:rFonts w:hint="eastAsia"/>
        </w:rPr>
        <w:t>一到公司就长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，难受</w:t>
      </w:r>
    </w:p>
    <w:p w:rsidR="00253F7F" w:rsidRDefault="00253F7F" w:rsidP="00775BB5">
      <w:pPr>
        <w:spacing w:line="240" w:lineRule="auto"/>
      </w:pPr>
      <w:r>
        <w:rPr>
          <w:rFonts w:hint="eastAsia"/>
        </w:rPr>
        <w:t>我感觉我只有现在这样比较舒服一些</w:t>
      </w:r>
    </w:p>
    <w:p w:rsidR="00BE7FA4" w:rsidRDefault="00BE7FA4" w:rsidP="00775BB5">
      <w:pPr>
        <w:spacing w:line="240" w:lineRule="auto"/>
      </w:pPr>
      <w:r>
        <w:rPr>
          <w:rFonts w:hint="eastAsia"/>
        </w:rPr>
        <w:t>之前是没有加上运动，所以才不太行</w:t>
      </w:r>
    </w:p>
    <w:p w:rsidR="002E149A" w:rsidRDefault="002E149A" w:rsidP="00775BB5">
      <w:pPr>
        <w:spacing w:line="240" w:lineRule="auto"/>
      </w:pPr>
      <w:r>
        <w:t>Observation</w:t>
      </w:r>
      <w:r>
        <w:rPr>
          <w:rFonts w:hint="eastAsia"/>
        </w:rPr>
        <w:t>是作为神经网络的输入值</w:t>
      </w:r>
    </w:p>
    <w:p w:rsidR="002E149A" w:rsidRDefault="002E149A" w:rsidP="00775BB5">
      <w:pPr>
        <w:spacing w:line="240" w:lineRule="auto"/>
      </w:pPr>
      <w:r>
        <w:rPr>
          <w:rFonts w:hint="eastAsia"/>
        </w:rPr>
        <w:t>所以</w:t>
      </w:r>
      <w:r>
        <w:rPr>
          <w:rFonts w:hint="eastAsia"/>
        </w:rPr>
        <w:t>step</w:t>
      </w:r>
      <w:r>
        <w:rPr>
          <w:rFonts w:hint="eastAsia"/>
        </w:rPr>
        <w:t>和神经网络的循环应该是可以共用的</w:t>
      </w:r>
    </w:p>
    <w:p w:rsidR="002E149A" w:rsidRDefault="002E149A" w:rsidP="00775BB5">
      <w:pPr>
        <w:spacing w:line="240" w:lineRule="auto"/>
      </w:pPr>
      <w:r>
        <w:rPr>
          <w:rFonts w:hint="eastAsia"/>
        </w:rPr>
        <w:t>鼻子其实也不能抠了</w:t>
      </w:r>
    </w:p>
    <w:p w:rsidR="00402FC9" w:rsidRDefault="00402FC9" w:rsidP="00775BB5">
      <w:pPr>
        <w:spacing w:line="240" w:lineRule="auto"/>
      </w:pPr>
      <w:r>
        <w:rPr>
          <w:rFonts w:hint="eastAsia"/>
        </w:rPr>
        <w:t>皇帝内经里面的内容很多啊</w:t>
      </w:r>
    </w:p>
    <w:p w:rsidR="00402FC9" w:rsidRDefault="00402FC9" w:rsidP="00775BB5">
      <w:pPr>
        <w:spacing w:line="240" w:lineRule="auto"/>
        <w:rPr>
          <w:rFonts w:hint="eastAsia"/>
        </w:rPr>
      </w:pPr>
      <w:r>
        <w:rPr>
          <w:rFonts w:hint="eastAsia"/>
        </w:rPr>
        <w:t>在车上可以多读读皇帝内经</w:t>
      </w:r>
      <w:bookmarkStart w:id="0" w:name="_GoBack"/>
      <w:bookmarkEnd w:id="0"/>
    </w:p>
    <w:p w:rsidR="00E841B4" w:rsidRDefault="00E841B4" w:rsidP="00775BB5">
      <w:pPr>
        <w:spacing w:line="240" w:lineRule="auto"/>
        <w:rPr>
          <w:rFonts w:hint="eastAsia"/>
        </w:rPr>
      </w:pPr>
    </w:p>
    <w:p w:rsidR="00152B8F" w:rsidRDefault="0068662D" w:rsidP="00775BB5">
      <w:pPr>
        <w:spacing w:line="240" w:lineRule="auto"/>
      </w:pPr>
      <w:r>
        <w:rPr>
          <w:rFonts w:hint="eastAsia"/>
        </w:rPr>
        <w:t>道</w:t>
      </w:r>
      <w:r>
        <w:rPr>
          <w:rFonts w:hint="eastAsia"/>
        </w:rPr>
        <w:t xml:space="preserve"> </w:t>
      </w:r>
      <w:r w:rsidR="00402FC9">
        <w:t>89</w:t>
      </w:r>
    </w:p>
    <w:p w:rsidR="00033C52" w:rsidRDefault="00033C52" w:rsidP="00775BB5">
      <w:pPr>
        <w:spacing w:line="240" w:lineRule="auto"/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</w:t>
      </w:r>
      <w:r w:rsidR="001D1841">
        <w:t>7</w:t>
      </w:r>
      <w:r w:rsidR="005D6CB6">
        <w:t>2</w:t>
      </w:r>
    </w:p>
    <w:p w:rsidR="00E76786" w:rsidRDefault="00E76786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B84EDF">
        <w:t>6</w:t>
      </w:r>
      <w:r w:rsidR="00003F7F">
        <w:t>0</w:t>
      </w:r>
    </w:p>
    <w:p w:rsidR="00B1166B" w:rsidRDefault="00B1166B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400A77">
        <w:t>6</w:t>
      </w:r>
    </w:p>
    <w:p w:rsidR="00F06A19" w:rsidRDefault="00F06A19" w:rsidP="00775BB5">
      <w:pPr>
        <w:spacing w:line="240" w:lineRule="auto"/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9</w:t>
      </w:r>
      <w:r w:rsidR="00A701A2">
        <w:t>0</w:t>
      </w:r>
    </w:p>
    <w:p w:rsidR="00EE7974" w:rsidRDefault="00EE7974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681F55">
        <w:t>7</w:t>
      </w:r>
      <w:r w:rsidR="002E149A">
        <w:t>1</w:t>
      </w:r>
    </w:p>
    <w:p w:rsidR="00205A1C" w:rsidRDefault="00205A1C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:rsidR="00B06DCB" w:rsidRDefault="00B06DCB" w:rsidP="00775BB5">
      <w:pPr>
        <w:spacing w:line="240" w:lineRule="auto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sectPr w:rsidR="00B0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27" w:rsidRDefault="00451127">
      <w:r>
        <w:separator/>
      </w:r>
    </w:p>
  </w:endnote>
  <w:endnote w:type="continuationSeparator" w:id="0">
    <w:p w:rsidR="00451127" w:rsidRDefault="0045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393" w:rsidRDefault="0070139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701393" w:rsidTr="0075012D">
      <w:trPr>
        <w:trHeight w:val="257"/>
      </w:trPr>
      <w:tc>
        <w:tcPr>
          <w:tcW w:w="1760" w:type="pct"/>
        </w:tcPr>
        <w:p w:rsidR="00701393" w:rsidRDefault="00701393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2023-5-25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01393" w:rsidRDefault="00701393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701393" w:rsidRDefault="00701393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701393" w:rsidRDefault="0070139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393" w:rsidRDefault="0070139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27" w:rsidRDefault="00451127">
      <w:r>
        <w:separator/>
      </w:r>
    </w:p>
  </w:footnote>
  <w:footnote w:type="continuationSeparator" w:id="0">
    <w:p w:rsidR="00451127" w:rsidRDefault="0045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393" w:rsidRDefault="0070139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701393">
      <w:trPr>
        <w:cantSplit/>
        <w:trHeight w:hRule="exact" w:val="782"/>
      </w:trPr>
      <w:tc>
        <w:tcPr>
          <w:tcW w:w="500" w:type="pct"/>
        </w:tcPr>
        <w:p w:rsidR="00701393" w:rsidRDefault="00701393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701393" w:rsidRPr="00780144" w:rsidRDefault="00701393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701393" w:rsidRPr="00780144" w:rsidRDefault="00701393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701393" w:rsidRDefault="00701393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393" w:rsidRDefault="0070139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3F7F"/>
    <w:rsid w:val="00033C52"/>
    <w:rsid w:val="00035469"/>
    <w:rsid w:val="000947A8"/>
    <w:rsid w:val="000A462B"/>
    <w:rsid w:val="000B5717"/>
    <w:rsid w:val="000E5E09"/>
    <w:rsid w:val="0012175A"/>
    <w:rsid w:val="00152B8F"/>
    <w:rsid w:val="00190001"/>
    <w:rsid w:val="001D165A"/>
    <w:rsid w:val="001D1841"/>
    <w:rsid w:val="00205A1C"/>
    <w:rsid w:val="0021360C"/>
    <w:rsid w:val="0022173D"/>
    <w:rsid w:val="00232FEF"/>
    <w:rsid w:val="00253F7F"/>
    <w:rsid w:val="00294A62"/>
    <w:rsid w:val="002B444E"/>
    <w:rsid w:val="002D40F4"/>
    <w:rsid w:val="002E149A"/>
    <w:rsid w:val="003055E4"/>
    <w:rsid w:val="00307760"/>
    <w:rsid w:val="00311910"/>
    <w:rsid w:val="00322719"/>
    <w:rsid w:val="003256CD"/>
    <w:rsid w:val="00327B3A"/>
    <w:rsid w:val="003B07FB"/>
    <w:rsid w:val="003C4A86"/>
    <w:rsid w:val="003E08EC"/>
    <w:rsid w:val="00400A77"/>
    <w:rsid w:val="00402FC9"/>
    <w:rsid w:val="00425F62"/>
    <w:rsid w:val="00451127"/>
    <w:rsid w:val="00460F80"/>
    <w:rsid w:val="004863E9"/>
    <w:rsid w:val="00507D57"/>
    <w:rsid w:val="0052233A"/>
    <w:rsid w:val="005428C0"/>
    <w:rsid w:val="005A0B45"/>
    <w:rsid w:val="005B2FC9"/>
    <w:rsid w:val="005D1E18"/>
    <w:rsid w:val="005D3131"/>
    <w:rsid w:val="005D6CB6"/>
    <w:rsid w:val="00633447"/>
    <w:rsid w:val="00634265"/>
    <w:rsid w:val="00681F55"/>
    <w:rsid w:val="0068662D"/>
    <w:rsid w:val="006B27C2"/>
    <w:rsid w:val="006B65C1"/>
    <w:rsid w:val="006E1A96"/>
    <w:rsid w:val="00701393"/>
    <w:rsid w:val="007162BA"/>
    <w:rsid w:val="00726697"/>
    <w:rsid w:val="0075012D"/>
    <w:rsid w:val="00775BB5"/>
    <w:rsid w:val="00780144"/>
    <w:rsid w:val="0078115C"/>
    <w:rsid w:val="007D051A"/>
    <w:rsid w:val="007D2038"/>
    <w:rsid w:val="0084398A"/>
    <w:rsid w:val="00852C18"/>
    <w:rsid w:val="008942A9"/>
    <w:rsid w:val="008E0140"/>
    <w:rsid w:val="00921A6E"/>
    <w:rsid w:val="00935D17"/>
    <w:rsid w:val="00941438"/>
    <w:rsid w:val="00943F90"/>
    <w:rsid w:val="009B1A8F"/>
    <w:rsid w:val="009D3328"/>
    <w:rsid w:val="009F1470"/>
    <w:rsid w:val="00A701A2"/>
    <w:rsid w:val="00AE3BED"/>
    <w:rsid w:val="00AE5BEF"/>
    <w:rsid w:val="00AF215B"/>
    <w:rsid w:val="00B0057C"/>
    <w:rsid w:val="00B06DCB"/>
    <w:rsid w:val="00B1166B"/>
    <w:rsid w:val="00B352BD"/>
    <w:rsid w:val="00B43D40"/>
    <w:rsid w:val="00B55F9B"/>
    <w:rsid w:val="00B81704"/>
    <w:rsid w:val="00B84EDF"/>
    <w:rsid w:val="00BE7FA4"/>
    <w:rsid w:val="00C53AFA"/>
    <w:rsid w:val="00C90FB2"/>
    <w:rsid w:val="00C93A30"/>
    <w:rsid w:val="00D16C4C"/>
    <w:rsid w:val="00D544AC"/>
    <w:rsid w:val="00D76A84"/>
    <w:rsid w:val="00D87114"/>
    <w:rsid w:val="00DF65E7"/>
    <w:rsid w:val="00E76786"/>
    <w:rsid w:val="00E841B4"/>
    <w:rsid w:val="00ED4D13"/>
    <w:rsid w:val="00EE2438"/>
    <w:rsid w:val="00EE58DB"/>
    <w:rsid w:val="00EE7974"/>
    <w:rsid w:val="00F06A19"/>
    <w:rsid w:val="00F61D74"/>
    <w:rsid w:val="00FD52B5"/>
    <w:rsid w:val="00FD7A0D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D393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ACC7-1B05-4F38-9C25-A76250CA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8592</TotalTime>
  <Pages>1</Pages>
  <Words>547</Words>
  <Characters>3118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6</cp:revision>
  <dcterms:created xsi:type="dcterms:W3CDTF">2019-07-19T03:06:00Z</dcterms:created>
  <dcterms:modified xsi:type="dcterms:W3CDTF">2023-05-30T01:45:00Z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(3)eH2HL84jg4SvKuGRKlZf6wPRb9EgoVDgYqurhEkSOB7+TbEcFZW3HGRkSsF54SMQugwWeGnd
Nj6LuyRiswPEhYgjUBruAWGDpOraNTCOu059pMr+YWFZb4l8xVaWVTw0Dgn11lLjOBoBcCGD
ufuQjCnbpQLJgzsr3yBRPB95FdKJKZkGLJdM1eDD1Mowuz0zap5foy8ABDNjBduDn89e0f2K
BYh3QIwkb2FF6Ma1dO</vt:lpwstr>
  </property>
  <property fmtid="{D5CDD505-2E9C-101B-9397-08002B2CF9AE}" pid="7" name="_2015_ms_pID_7253431">
    <vt:lpwstr>RRGzpk/mrWbufzQjZ8U+ukYhEhT/0Dbx+agoslPst2w8M/R1lrt+MW
60sqF0PRn3eaOOuJtIUF3bCUi0vuIrwp+Nu0Sf8OCWh80tRnzBSJ4bYkFIOB97wgODpA+zJW
s9dxeLFNWYEnhwwfuPknxe4s9KEgMegBoRChzlBs/Q3Qcgh1yaVVqeMAMOUym7jZcsui/CIA
jpuVCagaclML6khafuB3BquA/60GBXpJlYqp</vt:lpwstr>
  </property>
  <property fmtid="{D5CDD505-2E9C-101B-9397-08002B2CF9AE}" pid="8" name="_2015_ms_pID_7253432">
    <vt:lpwstr>kA==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