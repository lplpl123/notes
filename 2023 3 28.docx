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414" w:rsidRDefault="00202414" w:rsidP="00775BB5">
      <w:pPr>
        <w:spacing w:line="240" w:lineRule="auto"/>
      </w:pPr>
      <w:r>
        <w:rPr>
          <w:rFonts w:hint="eastAsia"/>
        </w:rPr>
        <w:t>我不会做一个人机交互的</w:t>
      </w:r>
      <w:r>
        <w:rPr>
          <w:rFonts w:hint="eastAsia"/>
        </w:rPr>
        <w:t>app</w:t>
      </w:r>
      <w:r>
        <w:rPr>
          <w:rFonts w:hint="eastAsia"/>
        </w:rPr>
        <w:t>啊</w:t>
      </w:r>
    </w:p>
    <w:p w:rsidR="003904DD" w:rsidRDefault="000D456B" w:rsidP="00775BB5">
      <w:pPr>
        <w:spacing w:line="240" w:lineRule="auto"/>
        <w:rPr>
          <w:rFonts w:hint="eastAsia"/>
        </w:rPr>
      </w:pPr>
      <w:r>
        <w:rPr>
          <w:rFonts w:hint="eastAsia"/>
        </w:rPr>
        <w:t>还能做什么对于</w:t>
      </w:r>
      <w:r>
        <w:rPr>
          <w:rFonts w:hint="eastAsia"/>
        </w:rPr>
        <w:t>A</w:t>
      </w:r>
      <w:r>
        <w:t>I</w:t>
      </w:r>
    </w:p>
    <w:p w:rsidR="00F05F90" w:rsidRDefault="00F05F90" w:rsidP="00775BB5">
      <w:pPr>
        <w:spacing w:line="240" w:lineRule="auto"/>
      </w:pPr>
      <w:r>
        <w:rPr>
          <w:rFonts w:hint="eastAsia"/>
        </w:rPr>
        <w:t>我也有自己的事情是要做的</w:t>
      </w:r>
    </w:p>
    <w:p w:rsidR="00F05F90" w:rsidRDefault="00F05F90" w:rsidP="00775BB5">
      <w:pPr>
        <w:spacing w:line="240" w:lineRule="auto"/>
      </w:pPr>
      <w:r>
        <w:rPr>
          <w:rFonts w:hint="eastAsia"/>
        </w:rPr>
        <w:t>怎么可能完全就是把这个工作当成自己的</w:t>
      </w:r>
    </w:p>
    <w:p w:rsidR="00532D81" w:rsidRDefault="00532D81" w:rsidP="00775BB5">
      <w:pPr>
        <w:spacing w:line="240" w:lineRule="auto"/>
      </w:pPr>
      <w:r>
        <w:rPr>
          <w:rFonts w:hint="eastAsia"/>
        </w:rPr>
        <w:t>我也不是很想拉人了</w:t>
      </w:r>
    </w:p>
    <w:p w:rsidR="00532D81" w:rsidRDefault="00532D81" w:rsidP="00775BB5">
      <w:pPr>
        <w:spacing w:line="240" w:lineRule="auto"/>
      </w:pPr>
      <w:r>
        <w:rPr>
          <w:rFonts w:hint="eastAsia"/>
        </w:rPr>
        <w:t>老子又不是专业对口的</w:t>
      </w:r>
    </w:p>
    <w:p w:rsidR="00532D81" w:rsidRDefault="00532D81" w:rsidP="00775BB5">
      <w:pPr>
        <w:spacing w:line="240" w:lineRule="auto"/>
      </w:pPr>
      <w:r>
        <w:rPr>
          <w:rFonts w:hint="eastAsia"/>
        </w:rPr>
        <w:t>为什么我对其他人就比较的放松，但是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碰到严肃的人，自己也变严肃了</w:t>
      </w:r>
    </w:p>
    <w:p w:rsidR="00532D81" w:rsidRDefault="00532D81" w:rsidP="00775BB5">
      <w:pPr>
        <w:spacing w:line="240" w:lineRule="auto"/>
      </w:pPr>
      <w:r>
        <w:rPr>
          <w:rFonts w:hint="eastAsia"/>
        </w:rPr>
        <w:t>反正我差不多也要离职了</w:t>
      </w:r>
    </w:p>
    <w:p w:rsidR="00532D81" w:rsidRDefault="00532D81" w:rsidP="00775BB5">
      <w:pPr>
        <w:spacing w:line="240" w:lineRule="auto"/>
      </w:pPr>
      <w:r>
        <w:rPr>
          <w:rFonts w:hint="eastAsia"/>
        </w:rPr>
        <w:t>只要看不见</w:t>
      </w:r>
      <w:proofErr w:type="spellStart"/>
      <w:r>
        <w:rPr>
          <w:rFonts w:hint="eastAsia"/>
        </w:rPr>
        <w:t>welink</w:t>
      </w:r>
      <w:proofErr w:type="spellEnd"/>
      <w:r>
        <w:rPr>
          <w:rFonts w:hint="eastAsia"/>
        </w:rPr>
        <w:t>，我就没有消息</w:t>
      </w:r>
    </w:p>
    <w:p w:rsidR="00532D81" w:rsidRDefault="00532D81" w:rsidP="00775BB5">
      <w:pPr>
        <w:spacing w:line="240" w:lineRule="auto"/>
      </w:pPr>
      <w:r>
        <w:rPr>
          <w:rFonts w:hint="eastAsia"/>
        </w:rPr>
        <w:t>管它的，我自己本身也不爱做这个工作</w:t>
      </w:r>
    </w:p>
    <w:p w:rsidR="00532D81" w:rsidRDefault="00532D81" w:rsidP="00775BB5">
      <w:pPr>
        <w:spacing w:line="240" w:lineRule="auto"/>
      </w:pPr>
      <w:r>
        <w:rPr>
          <w:rFonts w:hint="eastAsia"/>
        </w:rPr>
        <w:t>反正我也不想干了，想说什么话说什么话，想拉谁拉谁</w:t>
      </w:r>
    </w:p>
    <w:p w:rsidR="00124147" w:rsidRDefault="00124147" w:rsidP="00775BB5">
      <w:pPr>
        <w:spacing w:line="240" w:lineRule="auto"/>
      </w:pPr>
      <w:r>
        <w:rPr>
          <w:rFonts w:hint="eastAsia"/>
        </w:rPr>
        <w:t>老子才懒得帮你们擦屁股的</w:t>
      </w:r>
    </w:p>
    <w:p w:rsidR="00124147" w:rsidRDefault="00124147" w:rsidP="00775BB5">
      <w:pPr>
        <w:spacing w:line="240" w:lineRule="auto"/>
      </w:pPr>
      <w:r>
        <w:rPr>
          <w:rFonts w:hint="eastAsia"/>
        </w:rPr>
        <w:t>我帮</w:t>
      </w:r>
      <w:proofErr w:type="spellStart"/>
      <w:r>
        <w:rPr>
          <w:rFonts w:hint="eastAsia"/>
        </w:rPr>
        <w:t>zhangyu</w:t>
      </w:r>
      <w:proofErr w:type="spellEnd"/>
      <w:r>
        <w:rPr>
          <w:rFonts w:hint="eastAsia"/>
        </w:rPr>
        <w:t>是因为我想证明自己，在没有</w:t>
      </w:r>
      <w:proofErr w:type="spellStart"/>
      <w:r>
        <w:rPr>
          <w:rFonts w:hint="eastAsia"/>
        </w:rPr>
        <w:t>maofu</w:t>
      </w:r>
      <w:proofErr w:type="spellEnd"/>
      <w:r>
        <w:rPr>
          <w:rFonts w:hint="eastAsia"/>
        </w:rPr>
        <w:t>的情况下，自己能做到什么程度</w:t>
      </w:r>
    </w:p>
    <w:p w:rsidR="00124147" w:rsidRDefault="00124147" w:rsidP="00775BB5">
      <w:pPr>
        <w:spacing w:line="240" w:lineRule="auto"/>
      </w:pPr>
      <w:r>
        <w:rPr>
          <w:rFonts w:hint="eastAsia"/>
        </w:rPr>
        <w:t>我又没有什么好怕的，想干什么干什么</w:t>
      </w:r>
    </w:p>
    <w:p w:rsidR="002D53AE" w:rsidRDefault="002D53AE" w:rsidP="00775BB5">
      <w:pPr>
        <w:spacing w:line="240" w:lineRule="auto"/>
      </w:pPr>
      <w:r>
        <w:rPr>
          <w:rFonts w:hint="eastAsia"/>
        </w:rPr>
        <w:t>深呼吸没有必要藏着掖着了，因为我快被幺压到社会底层了</w:t>
      </w:r>
    </w:p>
    <w:p w:rsidR="002D53AE" w:rsidRDefault="002D53AE" w:rsidP="00775BB5">
      <w:pPr>
        <w:spacing w:line="240" w:lineRule="auto"/>
      </w:pPr>
      <w:r>
        <w:rPr>
          <w:rFonts w:hint="eastAsia"/>
        </w:rPr>
        <w:t>难道我的阴阳就是：深呼吸</w:t>
      </w:r>
      <w:r>
        <w:rPr>
          <w:rFonts w:hint="eastAsia"/>
        </w:rPr>
        <w:t>+</w:t>
      </w:r>
      <w:r>
        <w:rPr>
          <w:rFonts w:hint="eastAsia"/>
        </w:rPr>
        <w:t>反向思考</w:t>
      </w:r>
    </w:p>
    <w:p w:rsidR="003A637F" w:rsidRDefault="003A637F" w:rsidP="00775BB5">
      <w:pPr>
        <w:spacing w:line="240" w:lineRule="auto"/>
      </w:pPr>
      <w:r>
        <w:rPr>
          <w:rFonts w:hint="eastAsia"/>
        </w:rPr>
        <w:t>身体和精神</w:t>
      </w:r>
    </w:p>
    <w:p w:rsidR="003A637F" w:rsidRDefault="003A637F" w:rsidP="00775BB5">
      <w:pPr>
        <w:spacing w:line="240" w:lineRule="auto"/>
      </w:pPr>
      <w:r>
        <w:rPr>
          <w:rFonts w:hint="eastAsia"/>
        </w:rPr>
        <w:t>不要吸入自然界的能量，要吸入上天宇宙的能量</w:t>
      </w:r>
    </w:p>
    <w:p w:rsidR="0076798D" w:rsidRDefault="0076798D" w:rsidP="00775BB5">
      <w:pPr>
        <w:spacing w:line="240" w:lineRule="auto"/>
      </w:pPr>
      <w:r>
        <w:rPr>
          <w:rFonts w:hint="eastAsia"/>
        </w:rPr>
        <w:t>为什么以前我觉得从来不重要的社交，开始慢慢占据了一定的位置</w:t>
      </w:r>
    </w:p>
    <w:p w:rsidR="0076798D" w:rsidRDefault="0076798D" w:rsidP="00775BB5">
      <w:pPr>
        <w:spacing w:line="240" w:lineRule="auto"/>
      </w:pPr>
      <w:r>
        <w:rPr>
          <w:rFonts w:hint="eastAsia"/>
        </w:rPr>
        <w:t>不一定创业就是要追求流量，马斯克和乔布斯都不是</w:t>
      </w:r>
      <w:r w:rsidR="00191516">
        <w:rPr>
          <w:rFonts w:hint="eastAsia"/>
        </w:rPr>
        <w:t>追求流量，然后他们都成功了</w:t>
      </w:r>
    </w:p>
    <w:p w:rsidR="00191516" w:rsidRDefault="00191516" w:rsidP="00775BB5">
      <w:pPr>
        <w:spacing w:line="240" w:lineRule="auto"/>
      </w:pPr>
      <w:r>
        <w:rPr>
          <w:rFonts w:hint="eastAsia"/>
        </w:rPr>
        <w:t>管它的，我的流量也没有什么起色，以后也不会有起色的</w:t>
      </w:r>
    </w:p>
    <w:p w:rsidR="00191516" w:rsidRDefault="00191516" w:rsidP="00775BB5">
      <w:pPr>
        <w:spacing w:line="240" w:lineRule="auto"/>
      </w:pPr>
      <w:r>
        <w:rPr>
          <w:rFonts w:hint="eastAsia"/>
        </w:rPr>
        <w:t>周围每个人都在忙，只有我自己不在忙，因为我不想干这个活计了</w:t>
      </w:r>
    </w:p>
    <w:p w:rsidR="00C97DA7" w:rsidRDefault="00C97DA7" w:rsidP="00775BB5">
      <w:pPr>
        <w:spacing w:line="240" w:lineRule="auto"/>
      </w:pPr>
      <w:r>
        <w:rPr>
          <w:rFonts w:hint="eastAsia"/>
        </w:rPr>
        <w:t>她还是很可能不会理我的，因为之前也出现过，她会忙自己的事情，然后就不再理我了</w:t>
      </w:r>
    </w:p>
    <w:p w:rsidR="00C97DA7" w:rsidRDefault="00C97DA7" w:rsidP="00775BB5">
      <w:pPr>
        <w:spacing w:line="240" w:lineRule="auto"/>
      </w:pPr>
      <w:r>
        <w:rPr>
          <w:rFonts w:hint="eastAsia"/>
        </w:rPr>
        <w:t>感觉自己好累啊，连着上了这么多天班之后</w:t>
      </w:r>
    </w:p>
    <w:p w:rsidR="003636F7" w:rsidRDefault="003636F7" w:rsidP="00775BB5">
      <w:pPr>
        <w:spacing w:line="240" w:lineRule="auto"/>
      </w:pPr>
      <w:r>
        <w:rPr>
          <w:rFonts w:hint="eastAsia"/>
        </w:rPr>
        <w:t>我又有什么资格呢？</w:t>
      </w:r>
    </w:p>
    <w:p w:rsidR="003636F7" w:rsidRDefault="003636F7" w:rsidP="00775BB5">
      <w:pPr>
        <w:spacing w:line="240" w:lineRule="auto"/>
        <w:rPr>
          <w:rFonts w:hint="eastAsia"/>
        </w:rPr>
      </w:pPr>
      <w:r>
        <w:rPr>
          <w:rFonts w:hint="eastAsia"/>
        </w:rPr>
        <w:t>我喝酒，她也不会再感知到了</w:t>
      </w:r>
    </w:p>
    <w:p w:rsidR="003636F7" w:rsidRDefault="003636F7" w:rsidP="00775BB5">
      <w:pPr>
        <w:spacing w:line="240" w:lineRule="auto"/>
      </w:pPr>
      <w:r>
        <w:rPr>
          <w:rFonts w:hint="eastAsia"/>
        </w:rPr>
        <w:t>感觉自己好累啊，我也不配</w:t>
      </w:r>
      <w:r w:rsidR="003F36D8">
        <w:rPr>
          <w:rFonts w:hint="eastAsia"/>
        </w:rPr>
        <w:t>受到任何人的关注，就让我自己一个人沉沦下去了</w:t>
      </w:r>
    </w:p>
    <w:p w:rsidR="003F36D8" w:rsidRDefault="003F36D8" w:rsidP="00775BB5">
      <w:pPr>
        <w:spacing w:line="240" w:lineRule="auto"/>
      </w:pPr>
      <w:r>
        <w:rPr>
          <w:rFonts w:hint="eastAsia"/>
        </w:rPr>
        <w:t>这种心情，也没有什么好焦虑的，自己一个人也没有焦虑的</w:t>
      </w:r>
    </w:p>
    <w:p w:rsidR="00046972" w:rsidRDefault="00046972" w:rsidP="00775BB5">
      <w:pPr>
        <w:spacing w:line="240" w:lineRule="auto"/>
      </w:pPr>
      <w:r>
        <w:rPr>
          <w:rFonts w:hint="eastAsia"/>
        </w:rPr>
        <w:t>被裁怕什么，根本就什么都不怕</w:t>
      </w:r>
    </w:p>
    <w:p w:rsidR="008F0B67" w:rsidRDefault="008F0B67" w:rsidP="00775BB5">
      <w:pPr>
        <w:spacing w:line="240" w:lineRule="auto"/>
      </w:pPr>
      <w:r>
        <w:rPr>
          <w:rFonts w:hint="eastAsia"/>
        </w:rPr>
        <w:t>我真的发现我干不来运维，</w:t>
      </w:r>
      <w:r w:rsidR="004B7FDC">
        <w:rPr>
          <w:rFonts w:hint="eastAsia"/>
        </w:rPr>
        <w:t>以前我还会觉得要证明自己拥有解决问题的能力，其实根本不具有，因为我不是开发</w:t>
      </w:r>
    </w:p>
    <w:p w:rsidR="00BD0C6D" w:rsidRDefault="00BD0C6D" w:rsidP="00775BB5">
      <w:pPr>
        <w:spacing w:line="240" w:lineRule="auto"/>
      </w:pPr>
      <w:r>
        <w:rPr>
          <w:rFonts w:hint="eastAsia"/>
        </w:rPr>
        <w:t>怕什么，我有多狂，怕什么，我就是个</w:t>
      </w:r>
      <w:r>
        <w:rPr>
          <w:rFonts w:hint="eastAsia"/>
        </w:rPr>
        <w:t>od</w:t>
      </w:r>
      <w:r>
        <w:rPr>
          <w:rFonts w:hint="eastAsia"/>
        </w:rPr>
        <w:t>，我拿的工资也不高，然后我早就想离职了</w:t>
      </w:r>
    </w:p>
    <w:p w:rsidR="00453A4A" w:rsidRDefault="00453A4A" w:rsidP="00775BB5">
      <w:pPr>
        <w:spacing w:line="240" w:lineRule="auto"/>
      </w:pPr>
      <w:r>
        <w:rPr>
          <w:rFonts w:hint="eastAsia"/>
        </w:rPr>
        <w:t>有什么好担心</w:t>
      </w:r>
      <w:r w:rsidR="00810D27">
        <w:rPr>
          <w:rFonts w:hint="eastAsia"/>
        </w:rPr>
        <w:t>直接下班的，完成不了任务的，我能力有限，不要来找我了</w:t>
      </w:r>
    </w:p>
    <w:p w:rsidR="00810D27" w:rsidRDefault="00810D27" w:rsidP="00775BB5">
      <w:pPr>
        <w:spacing w:line="240" w:lineRule="auto"/>
        <w:rPr>
          <w:rFonts w:hint="eastAsia"/>
        </w:rPr>
      </w:pPr>
      <w:r>
        <w:rPr>
          <w:rFonts w:hint="eastAsia"/>
        </w:rPr>
        <w:t>领导要骂就骂，无所谓，反正我也要离职了</w:t>
      </w:r>
    </w:p>
    <w:p w:rsidR="00B716CE" w:rsidRDefault="00810D27" w:rsidP="00775BB5">
      <w:pPr>
        <w:spacing w:line="240" w:lineRule="auto"/>
      </w:pPr>
      <w:r>
        <w:rPr>
          <w:rFonts w:hint="eastAsia"/>
        </w:rPr>
        <w:t>我这个组件在他们眼里面是没有价值的，所以估计也不会有人催我</w:t>
      </w:r>
    </w:p>
    <w:p w:rsidR="00810D27" w:rsidRDefault="00810D27" w:rsidP="00775BB5">
      <w:pPr>
        <w:spacing w:line="240" w:lineRule="auto"/>
      </w:pPr>
      <w:r>
        <w:rPr>
          <w:rFonts w:hint="eastAsia"/>
        </w:rPr>
        <w:t>好绝望啊，只能通过</w:t>
      </w:r>
      <w:r w:rsidR="00A63B62">
        <w:rPr>
          <w:rFonts w:hint="eastAsia"/>
        </w:rPr>
        <w:t>气功来改变我的处境了</w:t>
      </w:r>
    </w:p>
    <w:p w:rsidR="00A63B62" w:rsidRDefault="00A63B62" w:rsidP="00775BB5">
      <w:pPr>
        <w:spacing w:line="240" w:lineRule="auto"/>
      </w:pPr>
      <w:r>
        <w:rPr>
          <w:rFonts w:hint="eastAsia"/>
        </w:rPr>
        <w:t>创业这个消点还没有这么频繁，以后要更加频繁一点了</w:t>
      </w:r>
    </w:p>
    <w:p w:rsidR="00A63B62" w:rsidRDefault="00A63B62" w:rsidP="00775BB5">
      <w:pPr>
        <w:spacing w:line="240" w:lineRule="auto"/>
      </w:pPr>
      <w:r>
        <w:rPr>
          <w:rFonts w:hint="eastAsia"/>
        </w:rPr>
        <w:t>想想创业还能做什么，最想做的就是先把创新机器人做出来</w:t>
      </w:r>
    </w:p>
    <w:p w:rsidR="00A63B62" w:rsidRDefault="00A63B62" w:rsidP="00775BB5">
      <w:pPr>
        <w:spacing w:line="240" w:lineRule="auto"/>
      </w:pPr>
      <w:r>
        <w:rPr>
          <w:rFonts w:hint="eastAsia"/>
        </w:rPr>
        <w:t>然后再</w:t>
      </w:r>
      <w:proofErr w:type="gramStart"/>
      <w:r>
        <w:rPr>
          <w:rFonts w:hint="eastAsia"/>
        </w:rPr>
        <w:t>把安卓的</w:t>
      </w:r>
      <w:proofErr w:type="gramEnd"/>
      <w:r>
        <w:rPr>
          <w:rFonts w:hint="eastAsia"/>
        </w:rPr>
        <w:t>app</w:t>
      </w:r>
      <w:r>
        <w:rPr>
          <w:rFonts w:hint="eastAsia"/>
        </w:rPr>
        <w:t>可以做出来</w:t>
      </w:r>
    </w:p>
    <w:p w:rsidR="00A63B62" w:rsidRDefault="00A63B62" w:rsidP="00775BB5">
      <w:pPr>
        <w:spacing w:line="240" w:lineRule="auto"/>
      </w:pPr>
      <w:r>
        <w:rPr>
          <w:rFonts w:hint="eastAsia"/>
        </w:rPr>
        <w:t>怕什么啊，我真的要离职了</w:t>
      </w:r>
    </w:p>
    <w:p w:rsidR="00A63B62" w:rsidRDefault="00A63B62" w:rsidP="00775BB5">
      <w:pPr>
        <w:spacing w:line="240" w:lineRule="auto"/>
        <w:rPr>
          <w:rFonts w:hint="eastAsia"/>
        </w:rPr>
      </w:pPr>
      <w:r>
        <w:rPr>
          <w:rFonts w:hint="eastAsia"/>
        </w:rPr>
        <w:t>以后出现</w:t>
      </w:r>
      <w:proofErr w:type="gramStart"/>
      <w:r>
        <w:rPr>
          <w:rFonts w:hint="eastAsia"/>
        </w:rPr>
        <w:t>热搜都</w:t>
      </w:r>
      <w:proofErr w:type="gramEnd"/>
      <w:r>
        <w:rPr>
          <w:rFonts w:hint="eastAsia"/>
        </w:rPr>
        <w:t>要截图了</w:t>
      </w:r>
    </w:p>
    <w:p w:rsidR="00810D27" w:rsidRDefault="00C16DDC" w:rsidP="00775BB5">
      <w:pPr>
        <w:spacing w:line="240" w:lineRule="auto"/>
      </w:pPr>
      <w:r>
        <w:rPr>
          <w:rFonts w:hint="eastAsia"/>
        </w:rPr>
        <w:t>我是</w:t>
      </w:r>
      <w:proofErr w:type="gramStart"/>
      <w:r>
        <w:rPr>
          <w:rFonts w:hint="eastAsia"/>
        </w:rPr>
        <w:t>个偏财的</w:t>
      </w:r>
      <w:proofErr w:type="gramEnd"/>
      <w:r>
        <w:rPr>
          <w:rFonts w:hint="eastAsia"/>
        </w:rPr>
        <w:t>人，</w:t>
      </w:r>
      <w:proofErr w:type="gramStart"/>
      <w:r>
        <w:rPr>
          <w:rFonts w:hint="eastAsia"/>
        </w:rPr>
        <w:t>偏财加</w:t>
      </w:r>
      <w:proofErr w:type="gramEnd"/>
      <w:r>
        <w:rPr>
          <w:rFonts w:hint="eastAsia"/>
        </w:rPr>
        <w:t>劫财</w:t>
      </w:r>
    </w:p>
    <w:p w:rsidR="00061C1A" w:rsidRDefault="00061C1A" w:rsidP="00775BB5">
      <w:pPr>
        <w:spacing w:line="240" w:lineRule="auto"/>
      </w:pPr>
      <w:r>
        <w:rPr>
          <w:rFonts w:hint="eastAsia"/>
        </w:rPr>
        <w:t>创业还是要打磨自己的产品</w:t>
      </w:r>
    </w:p>
    <w:p w:rsidR="00061C1A" w:rsidRDefault="00061C1A" w:rsidP="00775BB5">
      <w:pPr>
        <w:spacing w:line="240" w:lineRule="auto"/>
      </w:pPr>
      <w:r>
        <w:rPr>
          <w:rFonts w:hint="eastAsia"/>
        </w:rPr>
        <w:lastRenderedPageBreak/>
        <w:t>算了，我还是继续搞我的创业吧</w:t>
      </w:r>
    </w:p>
    <w:p w:rsidR="00061C1A" w:rsidRDefault="00061C1A" w:rsidP="00775BB5">
      <w:pPr>
        <w:spacing w:line="240" w:lineRule="auto"/>
      </w:pPr>
      <w:r>
        <w:rPr>
          <w:rFonts w:hint="eastAsia"/>
        </w:rPr>
        <w:t>我为什么会紧张，反正我也不干了，管它的，会有多厉害，</w:t>
      </w:r>
      <w:r w:rsidR="00A76E35">
        <w:rPr>
          <w:rFonts w:hint="eastAsia"/>
        </w:rPr>
        <w:t>还不是个打工人</w:t>
      </w:r>
    </w:p>
    <w:p w:rsidR="00A76E35" w:rsidRDefault="00A76E35" w:rsidP="00775BB5">
      <w:pPr>
        <w:spacing w:line="240" w:lineRule="auto"/>
      </w:pPr>
      <w:r>
        <w:rPr>
          <w:rFonts w:hint="eastAsia"/>
        </w:rPr>
        <w:t>他不一定比我懂啊，搞算法的，反正我学了差不多就去搞算法了</w:t>
      </w:r>
    </w:p>
    <w:p w:rsidR="00BD7B8A" w:rsidRDefault="00BD7B8A" w:rsidP="00775BB5">
      <w:pPr>
        <w:spacing w:line="240" w:lineRule="auto"/>
      </w:pPr>
      <w:r>
        <w:rPr>
          <w:rFonts w:hint="eastAsia"/>
        </w:rPr>
        <w:t>我和他们是聊不在一块的</w:t>
      </w:r>
    </w:p>
    <w:p w:rsidR="00702E94" w:rsidRDefault="00702E94" w:rsidP="00775BB5">
      <w:pPr>
        <w:spacing w:line="240" w:lineRule="auto"/>
      </w:pPr>
      <w:r>
        <w:rPr>
          <w:rFonts w:hint="eastAsia"/>
        </w:rPr>
        <w:t>我就是不爱打电话，只爱发消息</w:t>
      </w:r>
    </w:p>
    <w:p w:rsidR="00702E94" w:rsidRDefault="00702E94" w:rsidP="00775BB5">
      <w:pPr>
        <w:spacing w:line="240" w:lineRule="auto"/>
      </w:pPr>
      <w:r>
        <w:rPr>
          <w:rFonts w:hint="eastAsia"/>
        </w:rPr>
        <w:t>忙起自己的事情来，就不会管别人的事情了</w:t>
      </w:r>
    </w:p>
    <w:p w:rsidR="00AC0A86" w:rsidRDefault="00AC0A86" w:rsidP="00775BB5">
      <w:pPr>
        <w:spacing w:line="240" w:lineRule="auto"/>
      </w:pPr>
      <w:r>
        <w:rPr>
          <w:rFonts w:hint="eastAsia"/>
        </w:rPr>
        <w:t>这不就是</w:t>
      </w:r>
      <w:r>
        <w:rPr>
          <w:rFonts w:hint="eastAsia"/>
        </w:rPr>
        <w:t>python</w:t>
      </w:r>
      <w:r>
        <w:rPr>
          <w:rFonts w:hint="eastAsia"/>
        </w:rPr>
        <w:t>的第三</w:t>
      </w:r>
      <w:proofErr w:type="gramStart"/>
      <w:r>
        <w:rPr>
          <w:rFonts w:hint="eastAsia"/>
        </w:rPr>
        <w:t>方库这个</w:t>
      </w:r>
      <w:proofErr w:type="gramEnd"/>
      <w:r>
        <w:rPr>
          <w:rFonts w:hint="eastAsia"/>
        </w:rPr>
        <w:t>意思吗</w:t>
      </w:r>
    </w:p>
    <w:p w:rsidR="00AC0A86" w:rsidRDefault="00AC0A86" w:rsidP="00775BB5">
      <w:pPr>
        <w:spacing w:line="240" w:lineRule="auto"/>
      </w:pPr>
      <w:r>
        <w:rPr>
          <w:rFonts w:hint="eastAsia"/>
        </w:rPr>
        <w:t>原来那次考的</w:t>
      </w:r>
      <w:proofErr w:type="gramStart"/>
      <w:r>
        <w:rPr>
          <w:rFonts w:hint="eastAsia"/>
        </w:rPr>
        <w:t>试都是</w:t>
      </w:r>
      <w:proofErr w:type="gramEnd"/>
      <w:r>
        <w:rPr>
          <w:rFonts w:hint="eastAsia"/>
        </w:rPr>
        <w:t>在</w:t>
      </w:r>
      <w:r w:rsidR="00071308">
        <w:rPr>
          <w:rFonts w:hint="eastAsia"/>
        </w:rPr>
        <w:t>java</w:t>
      </w:r>
      <w:r w:rsidR="00071308">
        <w:rPr>
          <w:rFonts w:hint="eastAsia"/>
        </w:rPr>
        <w:t>中，高级</w:t>
      </w:r>
      <w:r w:rsidR="00071308">
        <w:rPr>
          <w:rFonts w:hint="eastAsia"/>
        </w:rPr>
        <w:t>java</w:t>
      </w:r>
      <w:r w:rsidR="00071308">
        <w:rPr>
          <w:rFonts w:hint="eastAsia"/>
        </w:rPr>
        <w:t>语言里面</w:t>
      </w:r>
    </w:p>
    <w:p w:rsidR="00071308" w:rsidRDefault="00071308" w:rsidP="00775BB5">
      <w:pPr>
        <w:spacing w:line="240" w:lineRule="auto"/>
      </w:pPr>
      <w:r>
        <w:rPr>
          <w:rFonts w:hint="eastAsia"/>
        </w:rPr>
        <w:t>好像我在做我自己的事情的时候，会有一种恍如隔世的感觉</w:t>
      </w:r>
    </w:p>
    <w:p w:rsidR="00020A1F" w:rsidRDefault="00020A1F" w:rsidP="00775BB5">
      <w:pPr>
        <w:spacing w:line="240" w:lineRule="auto"/>
      </w:pPr>
      <w:r>
        <w:rPr>
          <w:rFonts w:hint="eastAsia"/>
        </w:rPr>
        <w:t>好像是找到</w:t>
      </w:r>
      <w:proofErr w:type="gramStart"/>
      <w:r>
        <w:rPr>
          <w:rFonts w:hint="eastAsia"/>
        </w:rPr>
        <w:t>一个靠谱的</w:t>
      </w:r>
      <w:proofErr w:type="gramEnd"/>
      <w:r>
        <w:rPr>
          <w:rFonts w:hint="eastAsia"/>
        </w:rPr>
        <w:t>了</w:t>
      </w:r>
    </w:p>
    <w:p w:rsidR="00020A1F" w:rsidRDefault="00020A1F" w:rsidP="00775BB5">
      <w:pPr>
        <w:spacing w:line="240" w:lineRule="auto"/>
      </w:pPr>
      <w:r>
        <w:rPr>
          <w:rFonts w:hint="eastAsia"/>
        </w:rPr>
        <w:t>还是得先把基本的</w:t>
      </w:r>
      <w:r>
        <w:rPr>
          <w:rFonts w:hint="eastAsia"/>
        </w:rPr>
        <w:t>java</w:t>
      </w:r>
      <w:r>
        <w:rPr>
          <w:rFonts w:hint="eastAsia"/>
        </w:rPr>
        <w:t>环境打通</w:t>
      </w:r>
    </w:p>
    <w:p w:rsidR="00020A1F" w:rsidRDefault="00020A1F" w:rsidP="00775BB5">
      <w:pPr>
        <w:spacing w:line="240" w:lineRule="auto"/>
      </w:pPr>
      <w:r>
        <w:rPr>
          <w:rFonts w:hint="eastAsia"/>
        </w:rPr>
        <w:t>如果我不写这行代码会怎么样</w:t>
      </w:r>
    </w:p>
    <w:p w:rsidR="00020A1F" w:rsidRDefault="00020A1F" w:rsidP="00775BB5">
      <w:pPr>
        <w:spacing w:line="240" w:lineRule="auto"/>
      </w:pPr>
      <w:r>
        <w:rPr>
          <w:rFonts w:hint="eastAsia"/>
        </w:rPr>
        <w:t>而且我感觉下面的大部分代码逻辑都是共通的</w:t>
      </w:r>
    </w:p>
    <w:p w:rsidR="00F84D89" w:rsidRDefault="00F84D89" w:rsidP="00775BB5">
      <w:pPr>
        <w:spacing w:line="240" w:lineRule="auto"/>
      </w:pPr>
      <w:r>
        <w:rPr>
          <w:rFonts w:hint="eastAsia"/>
        </w:rPr>
        <w:t>我已经上了很多天的班了</w:t>
      </w:r>
    </w:p>
    <w:p w:rsidR="00F84D89" w:rsidRDefault="00F84D89" w:rsidP="00775BB5">
      <w:pPr>
        <w:spacing w:line="240" w:lineRule="auto"/>
      </w:pPr>
      <w:r>
        <w:rPr>
          <w:rFonts w:hint="eastAsia"/>
        </w:rPr>
        <w:t>这是新建一个实例</w:t>
      </w:r>
    </w:p>
    <w:p w:rsidR="00F84D89" w:rsidRDefault="00F84D89" w:rsidP="00775BB5">
      <w:pPr>
        <w:spacing w:line="240" w:lineRule="auto"/>
      </w:pPr>
      <w:r>
        <w:t>N</w:t>
      </w:r>
      <w:r>
        <w:rPr>
          <w:rFonts w:hint="eastAsia"/>
        </w:rPr>
        <w:t>ew</w:t>
      </w:r>
      <w:r>
        <w:rPr>
          <w:rFonts w:hint="eastAsia"/>
        </w:rPr>
        <w:t>相当于是新创建一个实例吗</w:t>
      </w:r>
    </w:p>
    <w:p w:rsidR="00876C75" w:rsidRDefault="00876C75" w:rsidP="00775BB5">
      <w:pPr>
        <w:spacing w:line="240" w:lineRule="auto"/>
      </w:pPr>
      <w:r>
        <w:rPr>
          <w:rFonts w:hint="eastAsia"/>
        </w:rPr>
        <w:t>它的</w:t>
      </w:r>
      <w:r>
        <w:rPr>
          <w:rFonts w:hint="eastAsia"/>
        </w:rPr>
        <w:t>prepare</w:t>
      </w:r>
      <w:r>
        <w:rPr>
          <w:rFonts w:hint="eastAsia"/>
        </w:rPr>
        <w:t>都是在初始化一些东西</w:t>
      </w:r>
    </w:p>
    <w:p w:rsidR="001C7F56" w:rsidRDefault="001C7F56" w:rsidP="00775BB5">
      <w:pPr>
        <w:spacing w:line="240" w:lineRule="auto"/>
      </w:pPr>
      <w:r>
        <w:rPr>
          <w:rFonts w:hint="eastAsia"/>
        </w:rPr>
        <w:t>要打就打</w:t>
      </w:r>
    </w:p>
    <w:p w:rsidR="009D5E6D" w:rsidRDefault="009D5E6D" w:rsidP="00775BB5">
      <w:pPr>
        <w:spacing w:line="240" w:lineRule="auto"/>
      </w:pPr>
      <w:r>
        <w:rPr>
          <w:rFonts w:hint="eastAsia"/>
        </w:rPr>
        <w:t>我为什么要干这么多活计，我也不是很想干</w:t>
      </w:r>
    </w:p>
    <w:p w:rsidR="00242679" w:rsidRDefault="00242679" w:rsidP="00775BB5">
      <w:pPr>
        <w:spacing w:line="240" w:lineRule="auto"/>
      </w:pPr>
      <w:r>
        <w:rPr>
          <w:rFonts w:hint="eastAsia"/>
        </w:rPr>
        <w:t>原来</w:t>
      </w:r>
      <w:r>
        <w:rPr>
          <w:rFonts w:hint="eastAsia"/>
        </w:rPr>
        <w:t>java</w:t>
      </w:r>
      <w:r>
        <w:rPr>
          <w:rFonts w:hint="eastAsia"/>
        </w:rPr>
        <w:t>这么简单，我还是可以做的</w:t>
      </w:r>
    </w:p>
    <w:p w:rsidR="005D5A04" w:rsidRDefault="005D5A04" w:rsidP="00775BB5">
      <w:pPr>
        <w:spacing w:line="240" w:lineRule="auto"/>
      </w:pPr>
      <w:r>
        <w:rPr>
          <w:rFonts w:hint="eastAsia"/>
        </w:rPr>
        <w:t>晚上我就不干工作了</w:t>
      </w:r>
    </w:p>
    <w:p w:rsidR="00415DAE" w:rsidRDefault="00415DAE" w:rsidP="00775BB5">
      <w:pPr>
        <w:spacing w:line="240" w:lineRule="auto"/>
      </w:pPr>
      <w:r>
        <w:rPr>
          <w:rFonts w:hint="eastAsia"/>
        </w:rPr>
        <w:t>我</w:t>
      </w:r>
      <w:proofErr w:type="gramStart"/>
      <w:r>
        <w:rPr>
          <w:rFonts w:hint="eastAsia"/>
        </w:rPr>
        <w:t>是偏财的</w:t>
      </w:r>
      <w:proofErr w:type="gramEnd"/>
      <w:r>
        <w:rPr>
          <w:rFonts w:hint="eastAsia"/>
        </w:rPr>
        <w:t>命运，</w:t>
      </w:r>
      <w:r w:rsidR="00603B11">
        <w:rPr>
          <w:rFonts w:hint="eastAsia"/>
        </w:rPr>
        <w:t>所以我不适合一直在一个岗位上一直干</w:t>
      </w:r>
    </w:p>
    <w:p w:rsidR="00603B11" w:rsidRDefault="00603B11" w:rsidP="00775BB5">
      <w:pPr>
        <w:spacing w:line="240" w:lineRule="auto"/>
      </w:pPr>
      <w:r>
        <w:rPr>
          <w:rFonts w:hint="eastAsia"/>
        </w:rPr>
        <w:t>我为什么要帮他完成这个任务</w:t>
      </w:r>
    </w:p>
    <w:p w:rsidR="00603B11" w:rsidRDefault="00603B11" w:rsidP="00775BB5">
      <w:pPr>
        <w:spacing w:line="240" w:lineRule="auto"/>
      </w:pPr>
      <w:r>
        <w:rPr>
          <w:rFonts w:hint="eastAsia"/>
        </w:rPr>
        <w:t>创业还是得搞自己的事情啊</w:t>
      </w:r>
    </w:p>
    <w:p w:rsidR="00603B11" w:rsidRDefault="00603B11" w:rsidP="00775BB5">
      <w:pPr>
        <w:spacing w:line="240" w:lineRule="auto"/>
      </w:pPr>
      <w:r>
        <w:rPr>
          <w:rFonts w:hint="eastAsia"/>
        </w:rPr>
        <w:t>感觉这么多工作，我根本静不下心来</w:t>
      </w:r>
      <w:r w:rsidR="00037371">
        <w:rPr>
          <w:rFonts w:hint="eastAsia"/>
        </w:rPr>
        <w:t>做我自己的事情</w:t>
      </w:r>
    </w:p>
    <w:p w:rsidR="00037371" w:rsidRDefault="00037371" w:rsidP="00775BB5">
      <w:pPr>
        <w:spacing w:line="240" w:lineRule="auto"/>
      </w:pPr>
      <w:r>
        <w:rPr>
          <w:rFonts w:hint="eastAsia"/>
        </w:rPr>
        <w:t>为什么问题这么多呢，就是因为华为这个东西做的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垃圾了</w:t>
      </w:r>
    </w:p>
    <w:p w:rsidR="00037371" w:rsidRDefault="00037371" w:rsidP="00775BB5">
      <w:pPr>
        <w:spacing w:line="240" w:lineRule="auto"/>
      </w:pPr>
      <w:r>
        <w:rPr>
          <w:rFonts w:hint="eastAsia"/>
        </w:rPr>
        <w:t>管它的，我都快要离职了</w:t>
      </w:r>
    </w:p>
    <w:p w:rsidR="00037371" w:rsidRDefault="00037371" w:rsidP="00775BB5">
      <w:pPr>
        <w:spacing w:line="240" w:lineRule="auto"/>
      </w:pPr>
      <w:r>
        <w:rPr>
          <w:rFonts w:hint="eastAsia"/>
        </w:rPr>
        <w:t>我都空无一人了</w:t>
      </w:r>
    </w:p>
    <w:p w:rsidR="00037371" w:rsidRDefault="00037371" w:rsidP="00775BB5">
      <w:pPr>
        <w:spacing w:line="240" w:lineRule="auto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只能慢慢学，不太能一下子吃成个胖子</w:t>
      </w:r>
    </w:p>
    <w:p w:rsidR="00037371" w:rsidRDefault="00037371" w:rsidP="00775BB5">
      <w:pPr>
        <w:spacing w:line="240" w:lineRule="auto"/>
      </w:pPr>
      <w:r>
        <w:rPr>
          <w:rFonts w:hint="eastAsia"/>
        </w:rPr>
        <w:t>我已经做到我该做的了</w:t>
      </w:r>
    </w:p>
    <w:p w:rsidR="00037371" w:rsidRDefault="00037371" w:rsidP="00775BB5">
      <w:pPr>
        <w:spacing w:line="240" w:lineRule="auto"/>
      </w:pPr>
      <w:r>
        <w:rPr>
          <w:rFonts w:hint="eastAsia"/>
        </w:rPr>
        <w:t>该找人也找了，然后该打电话也打电话了</w:t>
      </w:r>
    </w:p>
    <w:p w:rsidR="0001437E" w:rsidRDefault="0001437E" w:rsidP="00775BB5">
      <w:pPr>
        <w:spacing w:line="240" w:lineRule="auto"/>
      </w:pPr>
      <w:r>
        <w:rPr>
          <w:rFonts w:hint="eastAsia"/>
        </w:rPr>
        <w:t>我自己心态都崩了，为什么还要搞这些东西</w:t>
      </w:r>
    </w:p>
    <w:p w:rsidR="0008242F" w:rsidRDefault="0008242F" w:rsidP="00775BB5">
      <w:pPr>
        <w:spacing w:line="240" w:lineRule="auto"/>
      </w:pPr>
      <w:r>
        <w:rPr>
          <w:rFonts w:hint="eastAsia"/>
        </w:rPr>
        <w:t>好像</w:t>
      </w:r>
      <w:proofErr w:type="gramStart"/>
      <w:r>
        <w:rPr>
          <w:rFonts w:hint="eastAsia"/>
        </w:rPr>
        <w:t>我事情</w:t>
      </w:r>
      <w:proofErr w:type="gramEnd"/>
      <w:r>
        <w:rPr>
          <w:rFonts w:hint="eastAsia"/>
        </w:rPr>
        <w:t>越多</w:t>
      </w:r>
      <w:r w:rsidR="00FC608F">
        <w:rPr>
          <w:rFonts w:hint="eastAsia"/>
        </w:rPr>
        <w:t>越不慌张</w:t>
      </w:r>
    </w:p>
    <w:p w:rsidR="009C7F99" w:rsidRDefault="009C7F99" w:rsidP="00775BB5">
      <w:pPr>
        <w:spacing w:line="240" w:lineRule="auto"/>
      </w:pPr>
      <w:r>
        <w:rPr>
          <w:rFonts w:hint="eastAsia"/>
        </w:rPr>
        <w:t>我现在</w:t>
      </w:r>
      <w:r w:rsidR="0000112A">
        <w:rPr>
          <w:rFonts w:hint="eastAsia"/>
        </w:rPr>
        <w:t>不离职，很可能是因为我舍不得这些财富</w:t>
      </w:r>
    </w:p>
    <w:p w:rsidR="004E7B15" w:rsidRDefault="004E7B15" w:rsidP="00775BB5">
      <w:pPr>
        <w:spacing w:line="240" w:lineRule="auto"/>
      </w:pPr>
      <w:r>
        <w:rPr>
          <w:rFonts w:hint="eastAsia"/>
        </w:rPr>
        <w:t>为什么我在家里面没有办法</w:t>
      </w:r>
      <w:r w:rsidR="00F56BDB">
        <w:rPr>
          <w:rFonts w:hint="eastAsia"/>
        </w:rPr>
        <w:t>专注在自己的事情上面，就是这种外部的东西太多了，卖不出去就寄回家去</w:t>
      </w:r>
    </w:p>
    <w:p w:rsidR="00F56BDB" w:rsidRDefault="00F56BDB" w:rsidP="00775BB5">
      <w:pPr>
        <w:spacing w:line="240" w:lineRule="auto"/>
      </w:pPr>
      <w:r>
        <w:rPr>
          <w:rFonts w:hint="eastAsia"/>
        </w:rPr>
        <w:t>卖出去的东西，可以拿来炒股，我肯定是不能以炒股为生的，那我要以什么为生呢，还是去干个工作</w:t>
      </w:r>
    </w:p>
    <w:p w:rsidR="00F56BDB" w:rsidRDefault="00F56BDB" w:rsidP="00775BB5">
      <w:pPr>
        <w:spacing w:line="240" w:lineRule="auto"/>
      </w:pPr>
      <w:r>
        <w:rPr>
          <w:rFonts w:hint="eastAsia"/>
        </w:rPr>
        <w:t>难道继续在华为干的，然后我的课余全部时间都拿去进行创业这些东西了吧</w:t>
      </w:r>
    </w:p>
    <w:p w:rsidR="00F56BDB" w:rsidRDefault="00F56BDB" w:rsidP="00775BB5">
      <w:pPr>
        <w:spacing w:line="240" w:lineRule="auto"/>
      </w:pPr>
      <w:r>
        <w:rPr>
          <w:rFonts w:hint="eastAsia"/>
        </w:rPr>
        <w:t>房子这件事情没什么好害怕的，退了就退了，本来也不是我的房子，反正我也是居无定所的，肯定也是要租其他的</w:t>
      </w:r>
      <w:proofErr w:type="gramStart"/>
      <w:r>
        <w:rPr>
          <w:rFonts w:hint="eastAsia"/>
        </w:rPr>
        <w:t>的</w:t>
      </w:r>
      <w:proofErr w:type="gramEnd"/>
    </w:p>
    <w:p w:rsidR="00CA3A79" w:rsidRDefault="00CA3A79" w:rsidP="00775BB5">
      <w:pPr>
        <w:spacing w:line="240" w:lineRule="auto"/>
      </w:pPr>
      <w:r>
        <w:rPr>
          <w:rFonts w:hint="eastAsia"/>
        </w:rPr>
        <w:t>没有这么好的条件也没啥关系，因为我的专注的地方也不在这里</w:t>
      </w:r>
    </w:p>
    <w:p w:rsidR="00CA3A79" w:rsidRDefault="00CA3A79" w:rsidP="00775BB5">
      <w:pPr>
        <w:spacing w:line="240" w:lineRule="auto"/>
      </w:pPr>
      <w:r>
        <w:rPr>
          <w:rFonts w:hint="eastAsia"/>
        </w:rPr>
        <w:t>管它的，我也没有办法了，反正还有深呼吸</w:t>
      </w:r>
    </w:p>
    <w:p w:rsidR="00CA3A79" w:rsidRDefault="00CA3A79" w:rsidP="00775BB5">
      <w:pPr>
        <w:spacing w:line="240" w:lineRule="auto"/>
      </w:pPr>
      <w:r>
        <w:rPr>
          <w:rFonts w:hint="eastAsia"/>
        </w:rPr>
        <w:lastRenderedPageBreak/>
        <w:t>没有什么好害怕的，</w:t>
      </w:r>
      <w:r w:rsidR="0032439C">
        <w:rPr>
          <w:rFonts w:hint="eastAsia"/>
        </w:rPr>
        <w:t>对于未知的不确定，只要我自己还是我自己，就什么都不用害怕</w:t>
      </w:r>
    </w:p>
    <w:p w:rsidR="0032439C" w:rsidRDefault="0032439C" w:rsidP="00775BB5">
      <w:pPr>
        <w:spacing w:line="240" w:lineRule="auto"/>
      </w:pPr>
      <w:r>
        <w:rPr>
          <w:rFonts w:hint="eastAsia"/>
        </w:rPr>
        <w:t>反正我生来都只是我自己，没有别的附加事物</w:t>
      </w:r>
    </w:p>
    <w:p w:rsidR="0032439C" w:rsidRDefault="0032439C" w:rsidP="00775BB5">
      <w:pPr>
        <w:spacing w:line="240" w:lineRule="auto"/>
      </w:pPr>
      <w:r>
        <w:rPr>
          <w:rFonts w:hint="eastAsia"/>
        </w:rPr>
        <w:t>其实我也不需要电视，只是吃饭的时候看什么都无所谓，感觉宿舍在的都挺好的</w:t>
      </w:r>
    </w:p>
    <w:p w:rsidR="0032439C" w:rsidRDefault="0032439C" w:rsidP="00775BB5">
      <w:pPr>
        <w:spacing w:line="240" w:lineRule="auto"/>
      </w:pPr>
      <w:r>
        <w:rPr>
          <w:rFonts w:hint="eastAsia"/>
        </w:rPr>
        <w:t>我想先回家，然后再想想自己要干嘛</w:t>
      </w:r>
    </w:p>
    <w:p w:rsidR="0032439C" w:rsidRDefault="0032439C" w:rsidP="00775BB5">
      <w:pPr>
        <w:spacing w:line="240" w:lineRule="auto"/>
      </w:pPr>
      <w:r>
        <w:rPr>
          <w:rFonts w:hint="eastAsia"/>
        </w:rPr>
        <w:t>不用害怕创业、失业、没有工作</w:t>
      </w:r>
      <w:r w:rsidR="0071568C">
        <w:rPr>
          <w:rFonts w:hint="eastAsia"/>
        </w:rPr>
        <w:t>，这又不是我能控制的，我还不是只能走一步看一步</w:t>
      </w:r>
    </w:p>
    <w:p w:rsidR="00D949E2" w:rsidRDefault="00D949E2" w:rsidP="00775BB5">
      <w:pPr>
        <w:spacing w:line="240" w:lineRule="auto"/>
      </w:pPr>
      <w:r>
        <w:rPr>
          <w:rFonts w:hint="eastAsia"/>
        </w:rPr>
        <w:t>我的圣经是我安身立命的根本</w:t>
      </w:r>
    </w:p>
    <w:p w:rsidR="001B3633" w:rsidRDefault="001B3633" w:rsidP="00775BB5">
      <w:pPr>
        <w:spacing w:line="240" w:lineRule="auto"/>
      </w:pPr>
      <w:r>
        <w:rPr>
          <w:rFonts w:hint="eastAsia"/>
        </w:rPr>
        <w:t>当周围都处于一种很</w:t>
      </w:r>
      <w:r w:rsidR="005235D5">
        <w:rPr>
          <w:rFonts w:hint="eastAsia"/>
        </w:rPr>
        <w:t>紧张的氛围，每个人都在做其他事情的时候，感觉我很抽身不出来</w:t>
      </w:r>
    </w:p>
    <w:p w:rsidR="005235D5" w:rsidRDefault="005235D5" w:rsidP="00775BB5">
      <w:pPr>
        <w:spacing w:line="240" w:lineRule="auto"/>
      </w:pPr>
      <w:r>
        <w:rPr>
          <w:rFonts w:hint="eastAsia"/>
        </w:rPr>
        <w:t>看来我还是不想干这个工作啊，作为生活来说，这个工作很重要，对于工作内容来说，我是不太感兴趣的</w:t>
      </w:r>
    </w:p>
    <w:p w:rsidR="005235D5" w:rsidRDefault="005235D5" w:rsidP="00775BB5">
      <w:pPr>
        <w:spacing w:line="240" w:lineRule="auto"/>
      </w:pPr>
      <w:r>
        <w:rPr>
          <w:rFonts w:hint="eastAsia"/>
        </w:rPr>
        <w:t>创业就是该干什么，劈里啪啦的干起来</w:t>
      </w:r>
    </w:p>
    <w:p w:rsidR="005235D5" w:rsidRDefault="005235D5" w:rsidP="00775BB5">
      <w:pPr>
        <w:spacing w:line="240" w:lineRule="auto"/>
      </w:pPr>
      <w:r>
        <w:rPr>
          <w:rFonts w:hint="eastAsia"/>
        </w:rPr>
        <w:t>其实只要开始一项任务了，就不会内耗了，但是为什么我开始不了呢，因为我犹犹豫豫的</w:t>
      </w:r>
    </w:p>
    <w:p w:rsidR="005235D5" w:rsidRDefault="005235D5" w:rsidP="00775BB5">
      <w:pPr>
        <w:spacing w:line="240" w:lineRule="auto"/>
      </w:pPr>
      <w:r>
        <w:rPr>
          <w:rFonts w:hint="eastAsia"/>
        </w:rPr>
        <w:t>就像打游戏一样，不知道打开哪个，就在纠结，其实不用，不要多想，拿到哪个就是哪个</w:t>
      </w:r>
    </w:p>
    <w:p w:rsidR="005235D5" w:rsidRDefault="005235D5" w:rsidP="00775BB5">
      <w:pPr>
        <w:spacing w:line="240" w:lineRule="auto"/>
      </w:pPr>
      <w:r>
        <w:rPr>
          <w:rFonts w:hint="eastAsia"/>
        </w:rPr>
        <w:t>有的时候玩游戏我也很积极，只要拿起来就可以玩了</w:t>
      </w:r>
    </w:p>
    <w:p w:rsidR="005235D5" w:rsidRDefault="005235D5" w:rsidP="00775BB5">
      <w:pPr>
        <w:spacing w:line="240" w:lineRule="auto"/>
      </w:pPr>
      <w:r>
        <w:rPr>
          <w:rFonts w:hint="eastAsia"/>
        </w:rPr>
        <w:t>当我</w:t>
      </w:r>
      <w:r w:rsidR="0071210A">
        <w:rPr>
          <w:rFonts w:hint="eastAsia"/>
        </w:rPr>
        <w:t>开始一项任务的时候，犹犹豫豫</w:t>
      </w:r>
    </w:p>
    <w:p w:rsidR="0071210A" w:rsidRDefault="0071210A" w:rsidP="00775BB5">
      <w:pPr>
        <w:spacing w:line="240" w:lineRule="auto"/>
      </w:pPr>
      <w:r>
        <w:t xml:space="preserve">  </w:t>
      </w:r>
      <w:r>
        <w:rPr>
          <w:rFonts w:hint="eastAsia"/>
        </w:rPr>
        <w:t>想想我可以有很多笔记和顿悟</w:t>
      </w:r>
    </w:p>
    <w:p w:rsidR="005A7B96" w:rsidRDefault="005A7B96" w:rsidP="00775BB5">
      <w:pPr>
        <w:spacing w:line="240" w:lineRule="auto"/>
      </w:pPr>
      <w:r>
        <w:rPr>
          <w:rFonts w:hint="eastAsia"/>
        </w:rPr>
        <w:t>这样可以增加我的代码量</w:t>
      </w:r>
    </w:p>
    <w:p w:rsidR="00470342" w:rsidRDefault="00470342" w:rsidP="00775BB5">
      <w:pPr>
        <w:spacing w:line="240" w:lineRule="auto"/>
      </w:pPr>
      <w:r>
        <w:rPr>
          <w:rFonts w:hint="eastAsia"/>
        </w:rPr>
        <w:t>你倒是会的，下班和我说提交了，我倒是不管</w:t>
      </w:r>
    </w:p>
    <w:p w:rsidR="00417E63" w:rsidRDefault="00417E63" w:rsidP="00775BB5">
      <w:pPr>
        <w:spacing w:line="240" w:lineRule="auto"/>
      </w:pPr>
      <w:r>
        <w:rPr>
          <w:rFonts w:hint="eastAsia"/>
        </w:rPr>
        <w:t>不能抢太多，不能太满</w:t>
      </w:r>
    </w:p>
    <w:p w:rsidR="00E63FB3" w:rsidRDefault="00E63FB3" w:rsidP="00775BB5">
      <w:pPr>
        <w:spacing w:line="240" w:lineRule="auto"/>
      </w:pPr>
      <w:r>
        <w:rPr>
          <w:rFonts w:hint="eastAsia"/>
        </w:rPr>
        <w:t>今天正好做到这个，我就做这个就好了</w:t>
      </w:r>
    </w:p>
    <w:p w:rsidR="00E63FB3" w:rsidRDefault="00E63FB3" w:rsidP="00775BB5">
      <w:pPr>
        <w:spacing w:line="240" w:lineRule="auto"/>
      </w:pPr>
      <w:r>
        <w:rPr>
          <w:rFonts w:hint="eastAsia"/>
        </w:rPr>
        <w:t>复制粘贴的前提是要自己知道该怎么做</w:t>
      </w:r>
    </w:p>
    <w:p w:rsidR="00E63FB3" w:rsidRDefault="00E63FB3" w:rsidP="00775BB5">
      <w:pPr>
        <w:spacing w:line="240" w:lineRule="auto"/>
      </w:pPr>
      <w:r>
        <w:rPr>
          <w:rFonts w:hint="eastAsia"/>
        </w:rPr>
        <w:t>大家还在群里面</w:t>
      </w:r>
      <w:proofErr w:type="gramStart"/>
      <w:r>
        <w:rPr>
          <w:rFonts w:hint="eastAsia"/>
        </w:rPr>
        <w:t>竖</w:t>
      </w:r>
      <w:proofErr w:type="gramEnd"/>
      <w:r>
        <w:rPr>
          <w:rFonts w:hint="eastAsia"/>
        </w:rPr>
        <w:t>大拇指，真的，每个人都知道这种活计都是拉人沟通，领导肯定是不想做的，全部就交给下属去做</w:t>
      </w:r>
      <w:r w:rsidR="00F25DAA">
        <w:rPr>
          <w:rFonts w:hint="eastAsia"/>
        </w:rPr>
        <w:t>，然后领导还不会从心底认为你是厉害的，技术是厉害的，顶多就是搬个奖</w:t>
      </w:r>
    </w:p>
    <w:p w:rsidR="00F25DAA" w:rsidRDefault="00F25DAA" w:rsidP="00775BB5">
      <w:pPr>
        <w:spacing w:line="240" w:lineRule="auto"/>
      </w:pPr>
      <w:r>
        <w:rPr>
          <w:rFonts w:hint="eastAsia"/>
        </w:rPr>
        <w:t>只有真正的领导，需要负责那个才知道要加大人手</w:t>
      </w:r>
    </w:p>
    <w:p w:rsidR="009A2D14" w:rsidRDefault="009A2D14" w:rsidP="00775BB5">
      <w:pPr>
        <w:spacing w:line="240" w:lineRule="auto"/>
        <w:rPr>
          <w:rFonts w:hint="eastAsia"/>
        </w:rPr>
      </w:pPr>
      <w:r>
        <w:rPr>
          <w:rFonts w:hint="eastAsia"/>
        </w:rPr>
        <w:t>就像在家一样，反正我自己无聊的话</w:t>
      </w:r>
      <w:r w:rsidR="00CA21FD">
        <w:rPr>
          <w:rFonts w:hint="eastAsia"/>
        </w:rPr>
        <w:t>，就开始消点</w:t>
      </w:r>
    </w:p>
    <w:p w:rsidR="00C16DDC" w:rsidRDefault="00C16DDC" w:rsidP="00775BB5">
      <w:pPr>
        <w:spacing w:line="240" w:lineRule="auto"/>
        <w:rPr>
          <w:rFonts w:hint="eastAsia"/>
        </w:rPr>
      </w:pPr>
    </w:p>
    <w:p w:rsidR="00152B8F" w:rsidRDefault="005B7011" w:rsidP="00775BB5">
      <w:pPr>
        <w:spacing w:line="240" w:lineRule="auto"/>
      </w:pPr>
      <w:r>
        <w:rPr>
          <w:rFonts w:hint="eastAsia"/>
        </w:rPr>
        <w:t>A</w:t>
      </w:r>
      <w:r>
        <w:t>I 9</w:t>
      </w:r>
      <w:r w:rsidR="00124147">
        <w:t>4</w:t>
      </w:r>
    </w:p>
    <w:p w:rsidR="002B708A" w:rsidRDefault="00694394" w:rsidP="00775BB5">
      <w:pPr>
        <w:spacing w:line="240" w:lineRule="auto"/>
        <w:rPr>
          <w:rFonts w:hint="eastAsia"/>
        </w:rPr>
      </w:pPr>
      <w:r>
        <w:rPr>
          <w:rFonts w:hint="eastAsia"/>
        </w:rPr>
        <w:t>心理</w:t>
      </w:r>
      <w:r>
        <w:rPr>
          <w:rFonts w:hint="eastAsia"/>
        </w:rPr>
        <w:t xml:space="preserve"> </w:t>
      </w:r>
      <w:r w:rsidR="005235D5">
        <w:t>6</w:t>
      </w:r>
      <w:r w:rsidR="00E63FB3">
        <w:t>6</w:t>
      </w:r>
      <w:bookmarkStart w:id="0" w:name="_GoBack"/>
      <w:bookmarkEnd w:id="0"/>
    </w:p>
    <w:p w:rsidR="00D949E2" w:rsidRDefault="00D949E2" w:rsidP="00775BB5">
      <w:pPr>
        <w:spacing w:line="240" w:lineRule="auto"/>
        <w:rPr>
          <w:rFonts w:hint="eastAsia"/>
        </w:rPr>
      </w:pPr>
      <w:r>
        <w:rPr>
          <w:rFonts w:hint="eastAsia"/>
        </w:rPr>
        <w:t>创作</w:t>
      </w:r>
      <w:r>
        <w:rPr>
          <w:rFonts w:hint="eastAsia"/>
        </w:rPr>
        <w:t xml:space="preserve"> </w:t>
      </w:r>
      <w:r>
        <w:t>99</w:t>
      </w:r>
    </w:p>
    <w:sectPr w:rsidR="00D949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1F9C" w:rsidRDefault="00DA1F9C">
      <w:r>
        <w:separator/>
      </w:r>
    </w:p>
  </w:endnote>
  <w:endnote w:type="continuationSeparator" w:id="0">
    <w:p w:rsidR="00DA1F9C" w:rsidRDefault="00DA1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3A79" w:rsidRDefault="00CA3A79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CA3A79" w:rsidTr="0075012D">
      <w:trPr>
        <w:trHeight w:val="257"/>
      </w:trPr>
      <w:tc>
        <w:tcPr>
          <w:tcW w:w="1760" w:type="pct"/>
        </w:tcPr>
        <w:p w:rsidR="00CA3A79" w:rsidRDefault="00CA3A79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>
            <w:rPr>
              <w:noProof/>
            </w:rPr>
            <w:t>2023-3-29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A3A79" w:rsidRDefault="00CA3A79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CA3A79" w:rsidRDefault="00CA3A79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CA3A79" w:rsidRDefault="00CA3A79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3A79" w:rsidRDefault="00CA3A79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1F9C" w:rsidRDefault="00DA1F9C">
      <w:r>
        <w:separator/>
      </w:r>
    </w:p>
  </w:footnote>
  <w:footnote w:type="continuationSeparator" w:id="0">
    <w:p w:rsidR="00DA1F9C" w:rsidRDefault="00DA1F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3A79" w:rsidRDefault="00CA3A79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A3A79">
      <w:trPr>
        <w:cantSplit/>
        <w:trHeight w:hRule="exact" w:val="782"/>
      </w:trPr>
      <w:tc>
        <w:tcPr>
          <w:tcW w:w="500" w:type="pct"/>
        </w:tcPr>
        <w:p w:rsidR="00CA3A79" w:rsidRDefault="00CA3A79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CA3A79" w:rsidRPr="00780144" w:rsidRDefault="00CA3A79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CA3A79" w:rsidRPr="00780144" w:rsidRDefault="00CA3A79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CA3A79" w:rsidRDefault="00CA3A79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3A79" w:rsidRDefault="00CA3A79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0112A"/>
    <w:rsid w:val="0001437E"/>
    <w:rsid w:val="00020A1F"/>
    <w:rsid w:val="00035469"/>
    <w:rsid w:val="00037371"/>
    <w:rsid w:val="00046972"/>
    <w:rsid w:val="00061C1A"/>
    <w:rsid w:val="00071308"/>
    <w:rsid w:val="0008242F"/>
    <w:rsid w:val="000D456B"/>
    <w:rsid w:val="0012175A"/>
    <w:rsid w:val="00124147"/>
    <w:rsid w:val="00152B8F"/>
    <w:rsid w:val="00191516"/>
    <w:rsid w:val="001A7422"/>
    <w:rsid w:val="001B3633"/>
    <w:rsid w:val="001C7F56"/>
    <w:rsid w:val="001D740B"/>
    <w:rsid w:val="00202414"/>
    <w:rsid w:val="00242679"/>
    <w:rsid w:val="002B5858"/>
    <w:rsid w:val="002B708A"/>
    <w:rsid w:val="002D53AE"/>
    <w:rsid w:val="003055E4"/>
    <w:rsid w:val="00307760"/>
    <w:rsid w:val="00322719"/>
    <w:rsid w:val="0032439C"/>
    <w:rsid w:val="003636F7"/>
    <w:rsid w:val="003904DD"/>
    <w:rsid w:val="003A637F"/>
    <w:rsid w:val="003D02E2"/>
    <w:rsid w:val="003F36D8"/>
    <w:rsid w:val="00415DAE"/>
    <w:rsid w:val="00417E63"/>
    <w:rsid w:val="00425F62"/>
    <w:rsid w:val="00453A4A"/>
    <w:rsid w:val="00470342"/>
    <w:rsid w:val="004B7FDC"/>
    <w:rsid w:val="004E7B15"/>
    <w:rsid w:val="0052233A"/>
    <w:rsid w:val="005235D5"/>
    <w:rsid w:val="00532D81"/>
    <w:rsid w:val="005A7B96"/>
    <w:rsid w:val="005B7011"/>
    <w:rsid w:val="005D5A04"/>
    <w:rsid w:val="00603B11"/>
    <w:rsid w:val="00611340"/>
    <w:rsid w:val="00634265"/>
    <w:rsid w:val="00694394"/>
    <w:rsid w:val="00702E94"/>
    <w:rsid w:val="0071210A"/>
    <w:rsid w:val="0071568C"/>
    <w:rsid w:val="007162BA"/>
    <w:rsid w:val="0075012D"/>
    <w:rsid w:val="0076798D"/>
    <w:rsid w:val="00775BB5"/>
    <w:rsid w:val="00780144"/>
    <w:rsid w:val="00810D27"/>
    <w:rsid w:val="00876C75"/>
    <w:rsid w:val="008F0B67"/>
    <w:rsid w:val="009A2D14"/>
    <w:rsid w:val="009C7F99"/>
    <w:rsid w:val="009D5E6D"/>
    <w:rsid w:val="00A63B62"/>
    <w:rsid w:val="00A76E35"/>
    <w:rsid w:val="00AC0A86"/>
    <w:rsid w:val="00B4263C"/>
    <w:rsid w:val="00B716CE"/>
    <w:rsid w:val="00BD0C6D"/>
    <w:rsid w:val="00BD7B8A"/>
    <w:rsid w:val="00C16DDC"/>
    <w:rsid w:val="00C20B93"/>
    <w:rsid w:val="00C53AFA"/>
    <w:rsid w:val="00C97DA7"/>
    <w:rsid w:val="00CA21FD"/>
    <w:rsid w:val="00CA3A79"/>
    <w:rsid w:val="00D16C4C"/>
    <w:rsid w:val="00D87114"/>
    <w:rsid w:val="00D949E2"/>
    <w:rsid w:val="00DA1F9C"/>
    <w:rsid w:val="00E63FB3"/>
    <w:rsid w:val="00EE2438"/>
    <w:rsid w:val="00EE58DB"/>
    <w:rsid w:val="00F05F90"/>
    <w:rsid w:val="00F25DAA"/>
    <w:rsid w:val="00F56BDB"/>
    <w:rsid w:val="00F84D89"/>
    <w:rsid w:val="00FC608F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3B80C8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E9C9AB-499C-44A2-B2A0-B0CEDBC2A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</Template>
  <TotalTime>8844</TotalTime>
  <Pages>3</Pages>
  <Words>357</Words>
  <Characters>2036</Characters>
  <Application>Microsoft Office Word</Application>
  <DocSecurity>0</DocSecurity>
  <Lines>16</Lines>
  <Paragraphs>4</Paragraphs>
  <ScaleCrop>false</ScaleCrop>
  <Company>Huawei Technologies Co.,Ltd.</Company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pugejing</dc:creator>
  <cp:keywords/>
  <dc:description/>
  <cp:lastModifiedBy>pugejing</cp:lastModifiedBy>
  <cp:revision>4</cp:revision>
  <dcterms:created xsi:type="dcterms:W3CDTF">2019-07-19T03:06:00Z</dcterms:created>
  <dcterms:modified xsi:type="dcterms:W3CDTF">2023-04-03T06:16:00Z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(3)TymszCvAHMRF8EMvvtnkozbZYu9J3f7MDDTPpeU6J68wZxIXknbzm6tQwFPjw9/yZRp/YXfZ
Bw+2QSpk92LBLbJzUfsbkxebW/DcLRZxcwM4QvxNlYD80mwdzN2WoaNbdTNqRlm3gyH9J/7J
+m5IXaYvUEIMkpM2RqVJFnRdnH6VIJvC1nVZdP2x8Mn1roczco6xT5zrepDi79oDh19M1nnI
DOpolwBjmaabz4N6Iy</vt:lpwstr>
  </property>
  <property fmtid="{D5CDD505-2E9C-101B-9397-08002B2CF9AE}" pid="7" name="_2015_ms_pID_7253431">
    <vt:lpwstr>DTQy9kgC2gvEcml7gENe7Hvyv4C+NNOlNheB/XFin12HIQGHVo4mI0
M3I23Kn861rM2M83Nc1cY1UJA4ZqdRq5SqpQvhtxniUa0NotrclUx59TGJO6SoMnIn5s4yDL
m5/bJjuS3M+cpohp41dwOI9O0aqf/hJtw9noB8fVFeBw0rFcJH7WZct1d0iInyGJ2N3G0kOE
XNCXXn1JKUu3cuadLrvNHpMn2nIH43wP5occ</vt:lpwstr>
  </property>
  <property fmtid="{D5CDD505-2E9C-101B-9397-08002B2CF9AE}" pid="8" name="_2015_ms_pID_7253432">
    <vt:lpwstr>cA==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