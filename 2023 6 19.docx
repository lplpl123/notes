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717" w:rsidRDefault="00491717" w:rsidP="00491717">
      <w:pPr>
        <w:pStyle w:val="1"/>
        <w:numPr>
          <w:ilvl w:val="0"/>
          <w:numId w:val="33"/>
        </w:numPr>
      </w:pPr>
      <w:r>
        <w:rPr>
          <w:rFonts w:hint="eastAsia"/>
        </w:rPr>
        <w:t>早</w:t>
      </w:r>
    </w:p>
    <w:p w:rsidR="00491717" w:rsidRDefault="00491717" w:rsidP="00491717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:rsidR="00491717" w:rsidRDefault="00491717" w:rsidP="00491717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491717" w:rsidRDefault="00491717" w:rsidP="00491717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chuang</w:t>
      </w:r>
    </w:p>
    <w:p w:rsidR="00491717" w:rsidRDefault="00491717" w:rsidP="00491717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:rsidR="00491717" w:rsidRDefault="00491717" w:rsidP="00491717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:rsidR="00491717" w:rsidRDefault="00491717" w:rsidP="00491717">
      <w:r>
        <w:rPr>
          <w:rFonts w:hint="eastAsia"/>
        </w:rPr>
        <w:t>洗漱洗澡做早饭</w:t>
      </w:r>
    </w:p>
    <w:p w:rsidR="00491717" w:rsidRDefault="00491717" w:rsidP="00491717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491717" w:rsidRDefault="00491717" w:rsidP="00491717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:rsidR="00BD6202" w:rsidRDefault="00BD6202" w:rsidP="00491717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>99</w:t>
      </w:r>
    </w:p>
    <w:p w:rsidR="008270B9" w:rsidRDefault="008270B9" w:rsidP="00491717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t>99</w:t>
      </w:r>
    </w:p>
    <w:p w:rsidR="000230CB" w:rsidRDefault="000230CB" w:rsidP="00491717"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99</w:t>
      </w:r>
    </w:p>
    <w:p w:rsidR="00DC59EE" w:rsidRDefault="00DC59EE" w:rsidP="00491717">
      <w:r>
        <w:t>C</w:t>
      </w:r>
      <w:r>
        <w:rPr>
          <w:rFonts w:hint="eastAsia"/>
        </w:rPr>
        <w:t>huang</w:t>
      </w:r>
      <w:r>
        <w:t xml:space="preserve"> 9</w:t>
      </w:r>
      <w:r w:rsidR="00806490">
        <w:t>5</w:t>
      </w:r>
    </w:p>
    <w:p w:rsidR="00491717" w:rsidRDefault="00491717" w:rsidP="00491717"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752665">
        <w:t>89</w:t>
      </w:r>
    </w:p>
    <w:p w:rsidR="00752665" w:rsidRDefault="00752665" w:rsidP="00491717"/>
    <w:p w:rsidR="00752665" w:rsidRDefault="00752665" w:rsidP="00752665">
      <w:pPr>
        <w:pStyle w:val="1"/>
        <w:numPr>
          <w:ilvl w:val="0"/>
          <w:numId w:val="33"/>
        </w:numPr>
      </w:pPr>
      <w:r>
        <w:rPr>
          <w:rFonts w:hint="eastAsia"/>
        </w:rPr>
        <w:t>中</w:t>
      </w:r>
    </w:p>
    <w:p w:rsidR="00752665" w:rsidRDefault="00752665" w:rsidP="00752665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:rsidR="00752665" w:rsidRDefault="00752665" w:rsidP="00752665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:rsidR="00752665" w:rsidRDefault="00752665" w:rsidP="00752665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:rsidR="00752665" w:rsidRDefault="00752665" w:rsidP="00752665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数学分析</w:t>
      </w:r>
    </w:p>
    <w:p w:rsidR="00752665" w:rsidRDefault="00752665" w:rsidP="00752665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next</w:t>
      </w:r>
    </w:p>
    <w:p w:rsidR="00752665" w:rsidRDefault="00752665" w:rsidP="00752665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creative_</w:t>
      </w:r>
      <w:r>
        <w:t>robot</w:t>
      </w:r>
    </w:p>
    <w:p w:rsidR="00752665" w:rsidRDefault="00752665" w:rsidP="00752665"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小说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音乐</w:t>
      </w:r>
    </w:p>
    <w:p w:rsidR="00752665" w:rsidRDefault="00752665" w:rsidP="00752665">
      <w:r>
        <w:rPr>
          <w:rFonts w:hint="eastAsia"/>
        </w:rPr>
        <w:t>听课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计算机网络</w:t>
      </w:r>
    </w:p>
    <w:p w:rsidR="00752665" w:rsidRDefault="00752665" w:rsidP="00752665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5</w:t>
      </w:r>
    </w:p>
    <w:p w:rsidR="00752665" w:rsidRDefault="00752665" w:rsidP="00491717"/>
    <w:p w:rsidR="00491717" w:rsidRDefault="00752665" w:rsidP="00491717">
      <w:r>
        <w:rPr>
          <w:rFonts w:hint="eastAsia"/>
        </w:rPr>
        <w:lastRenderedPageBreak/>
        <w:t>《始于极限》</w:t>
      </w:r>
    </w:p>
    <w:p w:rsidR="00752665" w:rsidRDefault="00752665" w:rsidP="00491717">
      <w:r>
        <w:rPr>
          <w:rFonts w:hint="eastAsia"/>
        </w:rPr>
        <w:t>《如雪如山》</w:t>
      </w:r>
    </w:p>
    <w:p w:rsidR="004925F1" w:rsidRDefault="004925F1" w:rsidP="00491717">
      <w:r>
        <w:rPr>
          <w:rFonts w:hint="eastAsia"/>
        </w:rPr>
        <w:t>《</w:t>
      </w:r>
      <w:r w:rsidRPr="004925F1">
        <w:rPr>
          <w:rFonts w:hint="eastAsia"/>
        </w:rPr>
        <w:t>吠月</w:t>
      </w:r>
      <w:r>
        <w:rPr>
          <w:rFonts w:hint="eastAsia"/>
        </w:rPr>
        <w:t>》</w:t>
      </w:r>
    </w:p>
    <w:p w:rsidR="004925F1" w:rsidRDefault="004925F1" w:rsidP="00491717">
      <w:r>
        <w:rPr>
          <w:rFonts w:hint="eastAsia"/>
        </w:rPr>
        <w:t>《</w:t>
      </w:r>
      <w:r w:rsidR="00A43CB3">
        <w:rPr>
          <w:rFonts w:hint="eastAsia"/>
        </w:rPr>
        <w:t>必有人重写爱情</w:t>
      </w:r>
      <w:r>
        <w:rPr>
          <w:rFonts w:hint="eastAsia"/>
        </w:rPr>
        <w:t>》</w:t>
      </w:r>
    </w:p>
    <w:p w:rsidR="00DA7847" w:rsidRPr="00DA7847" w:rsidRDefault="00DA7847" w:rsidP="00491717">
      <w:pPr>
        <w:rPr>
          <w:rFonts w:hint="eastAsia"/>
        </w:rPr>
      </w:pPr>
      <w:r>
        <w:rPr>
          <w:rFonts w:hint="eastAsia"/>
        </w:rPr>
        <w:t>因为星耀局每个人都很会玩，所以只能不死，就赢了，星耀局</w:t>
      </w:r>
    </w:p>
    <w:p w:rsidR="004925F1" w:rsidRDefault="004925F1" w:rsidP="00491717">
      <w:r>
        <w:rPr>
          <w:rFonts w:hint="eastAsia"/>
        </w:rPr>
        <w:t>我怎么会对诗歌开始感兴趣了呢</w:t>
      </w:r>
    </w:p>
    <w:p w:rsidR="00752665" w:rsidRDefault="00752665" w:rsidP="00491717">
      <w:r>
        <w:rPr>
          <w:rFonts w:hint="eastAsia"/>
        </w:rPr>
        <w:t>自从我不再</w:t>
      </w:r>
      <w:r w:rsidR="004925F1">
        <w:rPr>
          <w:rFonts w:hint="eastAsia"/>
        </w:rPr>
        <w:t>沉溺游戏，感觉整个世界开始变得更有质感了：</w:t>
      </w:r>
      <w:r w:rsidR="004925F1">
        <w:rPr>
          <w:rFonts w:hint="eastAsia"/>
        </w:rPr>
        <w:t>N</w:t>
      </w:r>
      <w:r w:rsidR="004925F1">
        <w:t>BA</w:t>
      </w:r>
      <w:r w:rsidR="004925F1">
        <w:rPr>
          <w:rFonts w:hint="eastAsia"/>
        </w:rPr>
        <w:t>、生活、明星</w:t>
      </w:r>
    </w:p>
    <w:p w:rsidR="00752665" w:rsidRDefault="00752665" w:rsidP="00491717">
      <w:r>
        <w:rPr>
          <w:rFonts w:hint="eastAsia"/>
        </w:rPr>
        <w:t>我好像又恢复了对于读书的热爱</w:t>
      </w:r>
    </w:p>
    <w:p w:rsidR="00752665" w:rsidRDefault="00752665" w:rsidP="00491717">
      <w:r>
        <w:rPr>
          <w:rFonts w:hint="eastAsia"/>
        </w:rPr>
        <w:t>好像我看世界的角度真的是变了很多了</w:t>
      </w:r>
    </w:p>
    <w:p w:rsidR="00752665" w:rsidRDefault="00752665" w:rsidP="00491717">
      <w:r>
        <w:rPr>
          <w:rFonts w:hint="eastAsia"/>
        </w:rPr>
        <w:t>如果是以前的话，我根本最唐诗宋词是不感兴趣的，但是一旦我要写的话，别人的这些东西我就突然感兴趣起来了</w:t>
      </w:r>
    </w:p>
    <w:p w:rsidR="00752665" w:rsidRDefault="00752665" w:rsidP="00491717">
      <w:r>
        <w:rPr>
          <w:rFonts w:hint="eastAsia"/>
        </w:rPr>
        <w:t>为什么我的数学学不好呢，因为我找不到意义，根本就找不到意义，在这个学科里面，好多东西我不知道学了干什么，因为我自己是没有目的的，人家伽罗瓦因为有想解决高元多次方程的目的，所以才产生了这个理论，我们不是要学习这个理论，而是要解决这个问题</w:t>
      </w:r>
    </w:p>
    <w:p w:rsidR="00752665" w:rsidRDefault="00752665" w:rsidP="00491717">
      <w:r>
        <w:rPr>
          <w:rFonts w:hint="eastAsia"/>
        </w:rPr>
        <w:t>我觉得软件开发也很弱智，基本上都是一个套路，没有更加新颖的东西了</w:t>
      </w:r>
    </w:p>
    <w:p w:rsidR="00BD6202" w:rsidRDefault="00BD6202" w:rsidP="00491717">
      <w:r>
        <w:rPr>
          <w:rFonts w:hint="eastAsia"/>
        </w:rPr>
        <w:t>好的，体力的问题解决了</w:t>
      </w:r>
    </w:p>
    <w:p w:rsidR="008270B9" w:rsidRDefault="008270B9" w:rsidP="00491717">
      <w:r>
        <w:rPr>
          <w:rFonts w:hint="eastAsia"/>
        </w:rPr>
        <w:t>但是为什么我的体力这么差呢</w:t>
      </w:r>
    </w:p>
    <w:p w:rsidR="008270B9" w:rsidRDefault="008270B9" w:rsidP="00491717">
      <w:r>
        <w:rPr>
          <w:rFonts w:hint="eastAsia"/>
        </w:rPr>
        <w:t>有可能是老天给了我另外一条路，所以如果我如果走传统的路子的话，体力是连一般人都不如的。举个例子：中考的时候，我花费了常人两倍的努力来练习一千米，但是效果还不如他们，只能说明我天生体力很差，我发现我不管怎么练，都达不到其他人的那种</w:t>
      </w:r>
      <w:r w:rsidR="00BD6202">
        <w:rPr>
          <w:rFonts w:hint="eastAsia"/>
        </w:rPr>
        <w:t>两步一呼吸或者三步一呼吸，感觉根本没有任何的进步，我是拼了命才拿到的这个跑步的时间。但是我觉得我没有这么垃圾，我改变想法：把气功纳入到运动里面，能不能对于体力有提升呢，现在只是有了投篮的提升，我小时候一直都在纠结投篮的姿势，这属于技巧，我还差身体的体力，难道说我真的能实现吗？走路走太多脚疼，跑步跑不动，我要疯狂的吸收能量，到我的丹田，先补充能量到我的丹田，然后在到四肢</w:t>
      </w:r>
    </w:p>
    <w:p w:rsidR="008270B9" w:rsidRDefault="008270B9" w:rsidP="00491717">
      <w:r>
        <w:rPr>
          <w:rFonts w:hint="eastAsia"/>
        </w:rPr>
        <w:t>所以篮球百分之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都是身体的，技术太多都只是一种变化和锦上添花，看乔丹就知道真正的天赋在哪里了</w:t>
      </w:r>
    </w:p>
    <w:p w:rsidR="008270B9" w:rsidRDefault="008270B9" w:rsidP="00491717">
      <w:r>
        <w:rPr>
          <w:rFonts w:hint="eastAsia"/>
        </w:rPr>
        <w:t>我上一场比赛失败的最大原因是什么：就是体力了</w:t>
      </w:r>
    </w:p>
    <w:p w:rsidR="00772E0D" w:rsidRDefault="00772E0D" w:rsidP="00491717">
      <w:r>
        <w:rPr>
          <w:rFonts w:hint="eastAsia"/>
        </w:rPr>
        <w:t>升级升错了怕什么，真的是</w:t>
      </w:r>
    </w:p>
    <w:p w:rsidR="00772E0D" w:rsidRDefault="00772E0D" w:rsidP="00491717">
      <w:r>
        <w:rPr>
          <w:rFonts w:hint="eastAsia"/>
        </w:rPr>
        <w:lastRenderedPageBreak/>
        <w:t>怎么感觉我才做了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下小周天就全世界都疯了</w:t>
      </w:r>
    </w:p>
    <w:p w:rsidR="00772E0D" w:rsidRDefault="00772E0D" w:rsidP="00491717">
      <w:r>
        <w:rPr>
          <w:rFonts w:hint="eastAsia"/>
        </w:rPr>
        <w:t>东莞不断打雷、玉溪不断打雷、北京不断打雷，三个地方共同打雷</w:t>
      </w:r>
    </w:p>
    <w:p w:rsidR="005A606B" w:rsidRDefault="005A606B" w:rsidP="00491717">
      <w:r>
        <w:rPr>
          <w:rFonts w:hint="eastAsia"/>
        </w:rPr>
        <w:t>总感觉西方的哲学都没有形成系统</w:t>
      </w:r>
    </w:p>
    <w:p w:rsidR="000230CB" w:rsidRDefault="000230CB" w:rsidP="00491717">
      <w:r>
        <w:rPr>
          <w:rFonts w:hint="eastAsia"/>
        </w:rPr>
        <w:t>古人在写诗的时候，在写意境的时候，是根据当时的环境和心情所写的，所以就证明了一个结论：如果我当下没有那种心境，我是写不出来这种东西的，完全按照想象是不可能的</w:t>
      </w:r>
    </w:p>
    <w:p w:rsidR="000230CB" w:rsidRDefault="000230CB" w:rsidP="00491717">
      <w:r>
        <w:rPr>
          <w:rFonts w:hint="eastAsia"/>
        </w:rPr>
        <w:t>我的</w:t>
      </w:r>
      <w:r>
        <w:rPr>
          <w:rFonts w:hint="eastAsia"/>
        </w:rPr>
        <w:t>app</w:t>
      </w:r>
      <w:r>
        <w:rPr>
          <w:rFonts w:hint="eastAsia"/>
        </w:rPr>
        <w:t>马上就能自己使用了，好多基本功能都快要实现了，是不是差不多准备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版本了</w:t>
      </w:r>
    </w:p>
    <w:p w:rsidR="000230CB" w:rsidRDefault="000230CB" w:rsidP="00491717">
      <w:r>
        <w:rPr>
          <w:rFonts w:hint="eastAsia"/>
        </w:rPr>
        <w:t>但是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版本，我要加入一些比较厉害的东西</w:t>
      </w:r>
    </w:p>
    <w:p w:rsidR="00DB7D77" w:rsidRDefault="00DB7D77" w:rsidP="00491717">
      <w:r>
        <w:rPr>
          <w:rFonts w:hint="eastAsia"/>
        </w:rPr>
        <w:t>好多人是熬到了裁员之后才感受到自己的父母也没有工作了，然后自己也被裁员了的焦虑</w:t>
      </w:r>
    </w:p>
    <w:p w:rsidR="00DB7D77" w:rsidRDefault="00DB7D77" w:rsidP="00491717">
      <w:r>
        <w:rPr>
          <w:rFonts w:hint="eastAsia"/>
        </w:rPr>
        <w:t>然而我现在就感受到了</w:t>
      </w:r>
    </w:p>
    <w:p w:rsidR="003C5BFB" w:rsidRDefault="003C5BFB" w:rsidP="00491717">
      <w:r>
        <w:rPr>
          <w:rFonts w:hint="eastAsia"/>
        </w:rPr>
        <w:t>感觉我已经不会大动干戈地做这个</w:t>
      </w:r>
      <w:r>
        <w:rPr>
          <w:rFonts w:hint="eastAsia"/>
        </w:rPr>
        <w:t>app</w:t>
      </w:r>
      <w:r>
        <w:rPr>
          <w:rFonts w:hint="eastAsia"/>
        </w:rPr>
        <w:t>了，已经差不多了，功能上来说，剩下要做的就是不断地丰富细节，可能一次就加入一点点东西，这样就够了</w:t>
      </w:r>
    </w:p>
    <w:p w:rsidR="00DC59EE" w:rsidRDefault="00DC59EE" w:rsidP="00491717">
      <w:r>
        <w:rPr>
          <w:rFonts w:hint="eastAsia"/>
        </w:rPr>
        <w:t>国外的小说有没有什么好看的</w:t>
      </w:r>
    </w:p>
    <w:p w:rsidR="00DC59EE" w:rsidRDefault="00DC59EE" w:rsidP="00491717">
      <w:r>
        <w:rPr>
          <w:rFonts w:hint="eastAsia"/>
        </w:rPr>
        <w:t>我小时候真的爱看这些小说，因为一个一个都是不同的世界</w:t>
      </w:r>
    </w:p>
    <w:p w:rsidR="004C11FE" w:rsidRDefault="004C11FE" w:rsidP="00491717">
      <w:r>
        <w:rPr>
          <w:rFonts w:hint="eastAsia"/>
        </w:rPr>
        <w:t>每当想起王者荣耀的氪金系统，我就一阵恶心</w:t>
      </w:r>
    </w:p>
    <w:p w:rsidR="00F86255" w:rsidRDefault="00F86255" w:rsidP="00491717">
      <w:r>
        <w:rPr>
          <w:rFonts w:hint="eastAsia"/>
        </w:rPr>
        <w:t>其实我很喜欢游戏里面的博弈，或者说我喜欢的是博弈的本质，它所演化生成的所有的变化</w:t>
      </w:r>
    </w:p>
    <w:p w:rsidR="00F86255" w:rsidRDefault="00F86255" w:rsidP="00491717">
      <w:r>
        <w:rPr>
          <w:rFonts w:hint="eastAsia"/>
        </w:rPr>
        <w:t>我想给王者消费，其实我自己可以做出来更厉害的东西，就是没有这么商业气息的。虽然是博弈，但是象棋真的就比王者非常有质感</w:t>
      </w:r>
    </w:p>
    <w:p w:rsidR="00491717" w:rsidRDefault="00491717" w:rsidP="00491717">
      <w:r>
        <w:rPr>
          <w:rFonts w:hint="eastAsia"/>
        </w:rPr>
        <w:t>感觉今早的气功让我本身很舒服，不知道为啥，就是感觉身心吧，但是脸上肯定还会有问题的</w:t>
      </w:r>
    </w:p>
    <w:p w:rsidR="00152B8F" w:rsidRDefault="00152B8F" w:rsidP="00775BB5">
      <w:pPr>
        <w:spacing w:line="240" w:lineRule="auto"/>
      </w:pPr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744B" w:rsidRDefault="0065744B">
      <w:r>
        <w:separator/>
      </w:r>
    </w:p>
  </w:endnote>
  <w:endnote w:type="continuationSeparator" w:id="0">
    <w:p w:rsidR="0065744B" w:rsidRDefault="00657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A7847">
            <w:rPr>
              <w:noProof/>
            </w:rPr>
            <w:t>2023-6-19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744B" w:rsidRDefault="0065744B">
      <w:r>
        <w:separator/>
      </w:r>
    </w:p>
  </w:footnote>
  <w:footnote w:type="continuationSeparator" w:id="0">
    <w:p w:rsidR="0065744B" w:rsidRDefault="00657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967315222">
    <w:abstractNumId w:val="10"/>
  </w:num>
  <w:num w:numId="2" w16cid:durableId="1847817826">
    <w:abstractNumId w:val="10"/>
  </w:num>
  <w:num w:numId="3" w16cid:durableId="1774785629">
    <w:abstractNumId w:val="10"/>
  </w:num>
  <w:num w:numId="4" w16cid:durableId="125781283">
    <w:abstractNumId w:val="6"/>
  </w:num>
  <w:num w:numId="5" w16cid:durableId="5383265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9156044">
    <w:abstractNumId w:val="10"/>
  </w:num>
  <w:num w:numId="7" w16cid:durableId="1336692385">
    <w:abstractNumId w:val="10"/>
  </w:num>
  <w:num w:numId="8" w16cid:durableId="2093768511">
    <w:abstractNumId w:val="10"/>
  </w:num>
  <w:num w:numId="9" w16cid:durableId="779448853">
    <w:abstractNumId w:val="10"/>
  </w:num>
  <w:num w:numId="10" w16cid:durableId="1841386699">
    <w:abstractNumId w:val="2"/>
  </w:num>
  <w:num w:numId="11" w16cid:durableId="1789817861">
    <w:abstractNumId w:val="2"/>
  </w:num>
  <w:num w:numId="12" w16cid:durableId="599412463">
    <w:abstractNumId w:val="2"/>
  </w:num>
  <w:num w:numId="13" w16cid:durableId="28343131">
    <w:abstractNumId w:val="4"/>
  </w:num>
  <w:num w:numId="14" w16cid:durableId="291442925">
    <w:abstractNumId w:val="5"/>
  </w:num>
  <w:num w:numId="15" w16cid:durableId="1875533815">
    <w:abstractNumId w:val="0"/>
  </w:num>
  <w:num w:numId="16" w16cid:durableId="1075976371">
    <w:abstractNumId w:val="3"/>
  </w:num>
  <w:num w:numId="17" w16cid:durableId="1745489558">
    <w:abstractNumId w:val="7"/>
  </w:num>
  <w:num w:numId="18" w16cid:durableId="2042196372">
    <w:abstractNumId w:val="7"/>
  </w:num>
  <w:num w:numId="19" w16cid:durableId="1126505524">
    <w:abstractNumId w:val="7"/>
  </w:num>
  <w:num w:numId="20" w16cid:durableId="1704136964">
    <w:abstractNumId w:val="11"/>
  </w:num>
  <w:num w:numId="21" w16cid:durableId="553274363">
    <w:abstractNumId w:val="11"/>
  </w:num>
  <w:num w:numId="22" w16cid:durableId="1857618587">
    <w:abstractNumId w:val="11"/>
  </w:num>
  <w:num w:numId="23" w16cid:durableId="2046296522">
    <w:abstractNumId w:val="11"/>
  </w:num>
  <w:num w:numId="24" w16cid:durableId="2079549868">
    <w:abstractNumId w:val="7"/>
  </w:num>
  <w:num w:numId="25" w16cid:durableId="599870698">
    <w:abstractNumId w:val="7"/>
  </w:num>
  <w:num w:numId="26" w16cid:durableId="2002269640">
    <w:abstractNumId w:val="11"/>
  </w:num>
  <w:num w:numId="27" w16cid:durableId="912202192">
    <w:abstractNumId w:val="11"/>
  </w:num>
  <w:num w:numId="28" w16cid:durableId="1291204183">
    <w:abstractNumId w:val="11"/>
  </w:num>
  <w:num w:numId="29" w16cid:durableId="889613180">
    <w:abstractNumId w:val="1"/>
  </w:num>
  <w:num w:numId="30" w16cid:durableId="64768703">
    <w:abstractNumId w:val="7"/>
  </w:num>
  <w:num w:numId="31" w16cid:durableId="1702393248">
    <w:abstractNumId w:val="7"/>
  </w:num>
  <w:num w:numId="32" w16cid:durableId="1562473186">
    <w:abstractNumId w:val="11"/>
  </w:num>
  <w:num w:numId="33" w16cid:durableId="1025332293">
    <w:abstractNumId w:val="9"/>
  </w:num>
  <w:num w:numId="34" w16cid:durableId="535192787">
    <w:abstractNumId w:val="9"/>
  </w:num>
  <w:num w:numId="35" w16cid:durableId="1590507967">
    <w:abstractNumId w:val="9"/>
  </w:num>
  <w:num w:numId="36" w16cid:durableId="695545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230CB"/>
    <w:rsid w:val="00035469"/>
    <w:rsid w:val="0012175A"/>
    <w:rsid w:val="00152B8F"/>
    <w:rsid w:val="003055E4"/>
    <w:rsid w:val="00307760"/>
    <w:rsid w:val="00307EC4"/>
    <w:rsid w:val="00322719"/>
    <w:rsid w:val="003C5BFB"/>
    <w:rsid w:val="00425F62"/>
    <w:rsid w:val="00491717"/>
    <w:rsid w:val="004925F1"/>
    <w:rsid w:val="004C054E"/>
    <w:rsid w:val="004C11FE"/>
    <w:rsid w:val="0052233A"/>
    <w:rsid w:val="005A606B"/>
    <w:rsid w:val="00634265"/>
    <w:rsid w:val="0065744B"/>
    <w:rsid w:val="007162BA"/>
    <w:rsid w:val="0075012D"/>
    <w:rsid w:val="00752665"/>
    <w:rsid w:val="00772E0D"/>
    <w:rsid w:val="00775BB5"/>
    <w:rsid w:val="00780144"/>
    <w:rsid w:val="00806490"/>
    <w:rsid w:val="008270B9"/>
    <w:rsid w:val="009E6375"/>
    <w:rsid w:val="00A43CB3"/>
    <w:rsid w:val="00BD6202"/>
    <w:rsid w:val="00C53AFA"/>
    <w:rsid w:val="00CE6F43"/>
    <w:rsid w:val="00D16C4C"/>
    <w:rsid w:val="00D87114"/>
    <w:rsid w:val="00DA7847"/>
    <w:rsid w:val="00DB7D77"/>
    <w:rsid w:val="00DC59EE"/>
    <w:rsid w:val="00EE2438"/>
    <w:rsid w:val="00EE484C"/>
    <w:rsid w:val="00EE58DB"/>
    <w:rsid w:val="00F86255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7B2E51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0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10">
    <w:name w:val="标题 1 字符"/>
    <w:basedOn w:val="a2"/>
    <w:link w:val="1"/>
    <w:rsid w:val="00491717"/>
    <w:rPr>
      <w:rFonts w:ascii="Arial" w:eastAsia="黑体" w:hAnsi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F0CB8-97EE-425F-9CE2-5492CF08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298</TotalTime>
  <Pages>3</Pages>
  <Words>228</Words>
  <Characters>1303</Characters>
  <Application>Microsoft Office Word</Application>
  <DocSecurity>0</DocSecurity>
  <Lines>10</Lines>
  <Paragraphs>3</Paragraphs>
  <ScaleCrop>false</ScaleCrop>
  <Company>Huawei Technologies Co.,Ltd.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 Michael</cp:lastModifiedBy>
  <cp:revision>4</cp:revision>
  <dcterms:created xsi:type="dcterms:W3CDTF">2019-07-19T03:06:00Z</dcterms:created>
  <dcterms:modified xsi:type="dcterms:W3CDTF">2023-06-19T15:59:00Z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(3)IHN3RPGZIpPqkR6GJhsi/dQ6Vtnoz26NAK9qvnpAwj2A4ZtfJpeNTgM/JdIyBdA5JU2vrdiY
vmrB6EYHUBq0PVnEsygYKlkhDO1hf7dYoiCUu82qR3fOPUvGmoQsUE6Ussoz6P1teYBfNVzd
Ll5JMycOLcsL1nWAU/jDKcfntJ3Jo1fSeDp18aiO/qN98b4hNo7x7GszrS4T7HJL47U1Hx9l
YXFEfdjmUt87FI2Fso</vt:lpwstr>
  </property>
  <property fmtid="{D5CDD505-2E9C-101B-9397-08002B2CF9AE}" pid="7" name="_2015_ms_pID_7253431">
    <vt:lpwstr>sA5xCxYeh4vyd04NyuySGk6Ypb/9hKFHxHrotxT/jSjukSATEoZ8OZ
XpoBBEMbr9UnuXNlczyvH1pBda6oQSDS+TgLsmHkSqQXj9auF+C66xfFhoIipZUNx+fN3WAS
2RpRnZGkBA3K6A4hJY/QmwygauksYY8K44qpywuuAsPl9mP8A9qpNlMdloqYIP5+jp+u5uBc
AlMF8zMsvM/4VE/DDVW5Fqg9AxvW7pQviTmR</vt:lpwstr>
  </property>
  <property fmtid="{D5CDD505-2E9C-101B-9397-08002B2CF9AE}" pid="8" name="_2015_ms_pID_7253432">
    <vt:lpwstr>7g==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