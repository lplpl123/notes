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FE7" w:rsidRDefault="00797FE7" w:rsidP="00775BB5">
      <w:pPr>
        <w:spacing w:line="240" w:lineRule="auto"/>
      </w:pPr>
      <w:r>
        <w:rPr>
          <w:rFonts w:hint="eastAsia"/>
        </w:rPr>
        <w:t>如果说我真的把</w:t>
      </w:r>
      <w:proofErr w:type="gramStart"/>
      <w:r>
        <w:rPr>
          <w:rFonts w:hint="eastAsia"/>
        </w:rPr>
        <w:t>宝可梦这个</w:t>
      </w:r>
      <w:proofErr w:type="gramEnd"/>
      <w:r>
        <w:rPr>
          <w:rFonts w:hint="eastAsia"/>
        </w:rPr>
        <w:t>游戏做出来了，我要怎么赚钱：</w:t>
      </w:r>
    </w:p>
    <w:p w:rsidR="00797FE7" w:rsidRDefault="00797FE7" w:rsidP="00797FE7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放到</w:t>
      </w:r>
      <w:r>
        <w:rPr>
          <w:rFonts w:hint="eastAsia"/>
        </w:rPr>
        <w:t>steam</w:t>
      </w:r>
      <w:r>
        <w:rPr>
          <w:rFonts w:hint="eastAsia"/>
        </w:rPr>
        <w:t>平台上面</w:t>
      </w:r>
    </w:p>
    <w:p w:rsidR="00797FE7" w:rsidRDefault="00797FE7" w:rsidP="00797FE7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或者给</w:t>
      </w:r>
      <w:proofErr w:type="gramStart"/>
      <w:r>
        <w:rPr>
          <w:rFonts w:hint="eastAsia"/>
        </w:rPr>
        <w:t>宝可梦公司</w:t>
      </w:r>
      <w:proofErr w:type="gramEnd"/>
      <w:r>
        <w:rPr>
          <w:rFonts w:hint="eastAsia"/>
        </w:rPr>
        <w:t>合作</w:t>
      </w:r>
    </w:p>
    <w:p w:rsidR="00797FE7" w:rsidRDefault="00797FE7" w:rsidP="00797FE7">
      <w:pPr>
        <w:pStyle w:val="af5"/>
        <w:numPr>
          <w:ilvl w:val="0"/>
          <w:numId w:val="37"/>
        </w:numPr>
        <w:spacing w:line="240" w:lineRule="auto"/>
        <w:ind w:firstLineChars="0"/>
      </w:pPr>
      <w:r>
        <w:rPr>
          <w:rFonts w:hint="eastAsia"/>
        </w:rPr>
        <w:t>或者</w:t>
      </w:r>
      <w:proofErr w:type="gramStart"/>
      <w:r>
        <w:rPr>
          <w:rFonts w:hint="eastAsia"/>
        </w:rPr>
        <w:t>淘宝上</w:t>
      </w:r>
      <w:proofErr w:type="gramEnd"/>
      <w:r>
        <w:rPr>
          <w:rFonts w:hint="eastAsia"/>
        </w:rPr>
        <w:t>卖</w:t>
      </w:r>
    </w:p>
    <w:p w:rsidR="00797FE7" w:rsidRDefault="00797FE7" w:rsidP="00797FE7">
      <w:pPr>
        <w:spacing w:line="240" w:lineRule="auto"/>
      </w:pPr>
      <w:r>
        <w:rPr>
          <w:rFonts w:hint="eastAsia"/>
        </w:rPr>
        <w:t>但是最重要的是人们能知道这款游戏</w:t>
      </w:r>
    </w:p>
    <w:p w:rsidR="00797FE7" w:rsidRDefault="00797FE7" w:rsidP="00797FE7">
      <w:pPr>
        <w:spacing w:line="240" w:lineRule="auto"/>
      </w:pPr>
      <w:r>
        <w:rPr>
          <w:rFonts w:hint="eastAsia"/>
        </w:rPr>
        <w:t>反正作为一个玩家一听到</w:t>
      </w:r>
      <w:proofErr w:type="gramStart"/>
      <w:r>
        <w:rPr>
          <w:rFonts w:hint="eastAsia"/>
        </w:rPr>
        <w:t>宝可梦是</w:t>
      </w:r>
      <w:proofErr w:type="gramEnd"/>
      <w:r>
        <w:rPr>
          <w:rFonts w:hint="eastAsia"/>
        </w:rPr>
        <w:t>仿的，肯定不行</w:t>
      </w:r>
    </w:p>
    <w:p w:rsidR="00797FE7" w:rsidRDefault="00797FE7" w:rsidP="00797FE7">
      <w:pPr>
        <w:spacing w:line="240" w:lineRule="auto"/>
      </w:pPr>
      <w:r>
        <w:rPr>
          <w:rFonts w:hint="eastAsia"/>
        </w:rPr>
        <w:t>最重要的是宝</w:t>
      </w:r>
      <w:proofErr w:type="gramStart"/>
      <w:r>
        <w:rPr>
          <w:rFonts w:hint="eastAsia"/>
        </w:rPr>
        <w:t>可梦比较</w:t>
      </w:r>
      <w:proofErr w:type="gramEnd"/>
      <w:r>
        <w:rPr>
          <w:rFonts w:hint="eastAsia"/>
        </w:rPr>
        <w:t>帅气和美丽吧</w:t>
      </w:r>
    </w:p>
    <w:p w:rsidR="00797FE7" w:rsidRDefault="00797FE7" w:rsidP="00797FE7">
      <w:pPr>
        <w:spacing w:line="240" w:lineRule="auto"/>
      </w:pPr>
      <w:r>
        <w:rPr>
          <w:rFonts w:hint="eastAsia"/>
        </w:rPr>
        <w:t>如果我想买电脑也可以，只要和她说我的电脑坏了，要重新买一台电脑，她肯定也会同意的</w:t>
      </w:r>
    </w:p>
    <w:p w:rsidR="00797FE7" w:rsidRDefault="00797FE7" w:rsidP="00797FE7">
      <w:pPr>
        <w:spacing w:line="240" w:lineRule="auto"/>
      </w:pPr>
      <w:r>
        <w:rPr>
          <w:rFonts w:hint="eastAsia"/>
        </w:rPr>
        <w:t>然后</w:t>
      </w:r>
      <w:proofErr w:type="gramStart"/>
      <w:r>
        <w:rPr>
          <w:rFonts w:hint="eastAsia"/>
        </w:rPr>
        <w:t>就说显卡</w:t>
      </w:r>
      <w:proofErr w:type="gramEnd"/>
      <w:r>
        <w:rPr>
          <w:rFonts w:hint="eastAsia"/>
        </w:rPr>
        <w:t>是拿来训练</w:t>
      </w:r>
      <w:r>
        <w:rPr>
          <w:rFonts w:hint="eastAsia"/>
        </w:rPr>
        <w:t>ai</w:t>
      </w:r>
      <w:r>
        <w:rPr>
          <w:rFonts w:hint="eastAsia"/>
        </w:rPr>
        <w:t>的</w:t>
      </w:r>
    </w:p>
    <w:p w:rsidR="00797FE7" w:rsidRDefault="00797FE7" w:rsidP="00797FE7">
      <w:pPr>
        <w:spacing w:line="240" w:lineRule="auto"/>
      </w:pPr>
      <w:r>
        <w:rPr>
          <w:rFonts w:hint="eastAsia"/>
        </w:rPr>
        <w:t>还有就是自己赚钱买，自己外包项目赚点钱</w:t>
      </w:r>
    </w:p>
    <w:p w:rsidR="00797FE7" w:rsidRDefault="00797FE7" w:rsidP="00797FE7">
      <w:pPr>
        <w:spacing w:line="240" w:lineRule="auto"/>
      </w:pPr>
      <w:r>
        <w:rPr>
          <w:rFonts w:hint="eastAsia"/>
        </w:rPr>
        <w:t>这个周末自己做一个外包项目，先模拟，不然感觉好多东西我也没有听过</w:t>
      </w:r>
    </w:p>
    <w:p w:rsidR="00D1762E" w:rsidRDefault="00D1762E" w:rsidP="00797FE7">
      <w:pPr>
        <w:spacing w:line="240" w:lineRule="auto"/>
      </w:pPr>
      <w:r>
        <w:rPr>
          <w:rFonts w:hint="eastAsia"/>
        </w:rPr>
        <w:t>感觉也没有什么好补充的了呀</w:t>
      </w:r>
    </w:p>
    <w:p w:rsidR="00D1762E" w:rsidRDefault="00D1762E" w:rsidP="00797FE7">
      <w:pPr>
        <w:spacing w:line="240" w:lineRule="auto"/>
      </w:pPr>
      <w:r>
        <w:rPr>
          <w:rFonts w:hint="eastAsia"/>
        </w:rPr>
        <w:t>感觉惠普</w:t>
      </w:r>
      <w:proofErr w:type="spellStart"/>
      <w:r>
        <w:rPr>
          <w:rFonts w:hint="eastAsia"/>
        </w:rPr>
        <w:t>elitebook</w:t>
      </w:r>
      <w:proofErr w:type="spellEnd"/>
      <w:r>
        <w:rPr>
          <w:rFonts w:hint="eastAsia"/>
        </w:rPr>
        <w:t>的键盘还是很好打的</w:t>
      </w:r>
    </w:p>
    <w:p w:rsidR="00D1762E" w:rsidRDefault="00D1762E" w:rsidP="00797FE7">
      <w:pPr>
        <w:spacing w:line="240" w:lineRule="auto"/>
      </w:pPr>
      <w:r>
        <w:rPr>
          <w:rFonts w:hint="eastAsia"/>
        </w:rPr>
        <w:t>如果我需要正态分布后面的概率，可以使用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xxx</w:t>
      </w:r>
      <w:r>
        <w:rPr>
          <w:rFonts w:hint="eastAsia"/>
        </w:rPr>
        <w:t>这个操作来进行</w:t>
      </w:r>
    </w:p>
    <w:p w:rsidR="00020FEB" w:rsidRDefault="00D1762E" w:rsidP="00797FE7">
      <w:pPr>
        <w:spacing w:line="240" w:lineRule="auto"/>
        <w:rPr>
          <w:rFonts w:hint="eastAsia"/>
        </w:rPr>
      </w:pPr>
      <w:r>
        <w:rPr>
          <w:rFonts w:hint="eastAsia"/>
        </w:rPr>
        <w:t>还是得学过统计学的，不然真的不好整</w:t>
      </w:r>
      <w:bookmarkStart w:id="0" w:name="_GoBack"/>
      <w:bookmarkEnd w:id="0"/>
    </w:p>
    <w:p w:rsidR="00797FE7" w:rsidRDefault="00797FE7" w:rsidP="00775BB5">
      <w:pPr>
        <w:spacing w:line="240" w:lineRule="auto"/>
      </w:pPr>
    </w:p>
    <w:p w:rsidR="00152B8F" w:rsidRDefault="00797FE7" w:rsidP="00775BB5">
      <w:pPr>
        <w:spacing w:line="240" w:lineRule="auto"/>
      </w:pPr>
      <w:r>
        <w:rPr>
          <w:rFonts w:hint="eastAsia"/>
        </w:rPr>
        <w:t>商道</w:t>
      </w:r>
      <w:r>
        <w:rPr>
          <w:rFonts w:hint="eastAsia"/>
        </w:rPr>
        <w:t xml:space="preserve"> </w:t>
      </w:r>
      <w:r>
        <w:t>99</w:t>
      </w:r>
    </w:p>
    <w:p w:rsidR="00797FE7" w:rsidRDefault="00797FE7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98</w:t>
      </w:r>
    </w:p>
    <w:p w:rsidR="00F97FC7" w:rsidRDefault="00F97FC7" w:rsidP="00775BB5">
      <w:pPr>
        <w:spacing w:line="240" w:lineRule="auto"/>
        <w:rPr>
          <w:rFonts w:hint="eastAsia"/>
        </w:rPr>
      </w:pP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>9</w:t>
      </w:r>
      <w:r w:rsidR="00E71B2B">
        <w:t>7</w:t>
      </w:r>
    </w:p>
    <w:sectPr w:rsidR="00F97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BB0" w:rsidRDefault="00062BB0">
      <w:r>
        <w:separator/>
      </w:r>
    </w:p>
  </w:endnote>
  <w:endnote w:type="continuationSeparator" w:id="0">
    <w:p w:rsidR="00062BB0" w:rsidRDefault="0006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97FE7">
            <w:rPr>
              <w:noProof/>
            </w:rPr>
            <w:t>2023-2-3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BB0" w:rsidRDefault="00062BB0">
      <w:r>
        <w:separator/>
      </w:r>
    </w:p>
  </w:footnote>
  <w:footnote w:type="continuationSeparator" w:id="0">
    <w:p w:rsidR="00062BB0" w:rsidRDefault="00062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D960D66"/>
    <w:multiLevelType w:val="hybridMultilevel"/>
    <w:tmpl w:val="181C5FB8"/>
    <w:lvl w:ilvl="0" w:tplc="67AE047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9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20FEB"/>
    <w:rsid w:val="00035469"/>
    <w:rsid w:val="00062BB0"/>
    <w:rsid w:val="0012175A"/>
    <w:rsid w:val="00152B8F"/>
    <w:rsid w:val="003055E4"/>
    <w:rsid w:val="00307760"/>
    <w:rsid w:val="00322719"/>
    <w:rsid w:val="00425F62"/>
    <w:rsid w:val="0052233A"/>
    <w:rsid w:val="00634265"/>
    <w:rsid w:val="007162BA"/>
    <w:rsid w:val="0075012D"/>
    <w:rsid w:val="00775BB5"/>
    <w:rsid w:val="00780144"/>
    <w:rsid w:val="00797FE7"/>
    <w:rsid w:val="009E48C2"/>
    <w:rsid w:val="00C53AFA"/>
    <w:rsid w:val="00D16C4C"/>
    <w:rsid w:val="00D1762E"/>
    <w:rsid w:val="00D87114"/>
    <w:rsid w:val="00E71B2B"/>
    <w:rsid w:val="00EE2438"/>
    <w:rsid w:val="00EE58DB"/>
    <w:rsid w:val="00F97FC7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86B33C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CC8B0-ECDF-4F41-833B-DDC940B08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10070</TotalTime>
  <Pages>1</Pages>
  <Words>49</Words>
  <Characters>280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2023-02-10T02:12:00Z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(3)tcgsS1tBwYnWQa6Ff2VVNXFe9uFHutjUEPKGHS7fdtGkL1+ltD8fHlCfFJyMNy52s4RaToHQ
CQGBtndp1KDTetHFYkGnlqvNMldrP9v0Wc/t672bYnzHilOvhh4PHOmBNJzYRa0olVxh4qRs
2KFXQFWjM26imewQBIRKXeCR66LjhtUM57lsm1lhPVfbKoYrz8TDwenJozwT4GRUXBbHWGRW
9HfZeKfvvditbBJUKE</vt:lpwstr>
  </property>
  <property fmtid="{D5CDD505-2E9C-101B-9397-08002B2CF9AE}" pid="7" name="_2015_ms_pID_7253431">
    <vt:lpwstr>qyDKZeltBZJFVtqJQM0K181zxJ/HQ9PScPdZtanJ7AqXsv90VvewlC
saxfb/4Uin3viCcDk8kTQVBMpQ/0Vs2+Ifg3TM77iUvdphFMBIBZQB6c1j01eIjgMPqd+YAu
KSXtHvySTZGMJWFyr5oFbtwhelcltXc65c13n9WFI5rM6j3ILM213cvtJeG7TGuyatJWpy1c
2zGym9wT7v8KpvGYbnV1bgrSv7VA+batVx9A</vt:lpwstr>
  </property>
  <property fmtid="{D5CDD505-2E9C-101B-9397-08002B2CF9AE}" pid="8" name="_2015_ms_pID_7253432">
    <vt:lpwstr>0g==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