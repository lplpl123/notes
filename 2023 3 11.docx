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70B" w:rsidRDefault="006F670B" w:rsidP="00775BB5">
      <w:pPr>
        <w:spacing w:line="240" w:lineRule="auto"/>
      </w:pPr>
      <w:r>
        <w:rPr>
          <w:rFonts w:hint="eastAsia"/>
        </w:rPr>
        <w:t>不行就打，小</w:t>
      </w:r>
      <w:proofErr w:type="spellStart"/>
      <w:r>
        <w:rPr>
          <w:rFonts w:hint="eastAsia"/>
        </w:rPr>
        <w:t>zazhong</w:t>
      </w:r>
      <w:proofErr w:type="spellEnd"/>
    </w:p>
    <w:p w:rsidR="006F670B" w:rsidRDefault="006F670B" w:rsidP="00775BB5">
      <w:pPr>
        <w:spacing w:line="240" w:lineRule="auto"/>
      </w:pPr>
      <w:r>
        <w:rPr>
          <w:rFonts w:hint="eastAsia"/>
        </w:rPr>
        <w:t>我要拿什么和别人斗，只能靠自己的一颗心</w:t>
      </w:r>
    </w:p>
    <w:p w:rsidR="006F670B" w:rsidRDefault="006F670B" w:rsidP="00775BB5">
      <w:pPr>
        <w:spacing w:line="240" w:lineRule="auto"/>
      </w:pPr>
      <w:r>
        <w:rPr>
          <w:rFonts w:hint="eastAsia"/>
        </w:rPr>
        <w:t>靠自己的呼吸，然后后面就是反向思考了</w:t>
      </w:r>
    </w:p>
    <w:p w:rsidR="006F670B" w:rsidRDefault="006F670B" w:rsidP="00775BB5">
      <w:pPr>
        <w:spacing w:line="240" w:lineRule="auto"/>
      </w:pPr>
      <w:r>
        <w:rPr>
          <w:rFonts w:hint="eastAsia"/>
        </w:rPr>
        <w:t>我都会涉及机密了，完全都是我自己的东西</w:t>
      </w:r>
    </w:p>
    <w:p w:rsidR="00272943" w:rsidRDefault="00272943" w:rsidP="00775BB5">
      <w:pPr>
        <w:spacing w:line="240" w:lineRule="auto"/>
      </w:pPr>
      <w:r>
        <w:rPr>
          <w:rFonts w:hint="eastAsia"/>
        </w:rPr>
        <w:t>坚持深呼吸，然后还需要进行反向思考</w:t>
      </w:r>
    </w:p>
    <w:p w:rsidR="00272943" w:rsidRDefault="00272943" w:rsidP="00775BB5">
      <w:pPr>
        <w:spacing w:line="240" w:lineRule="auto"/>
      </w:pPr>
      <w:r>
        <w:rPr>
          <w:rFonts w:hint="eastAsia"/>
        </w:rPr>
        <w:t>没有什么好激动的，生活本来就只属于一个人，道路本来就只属于一个人</w:t>
      </w:r>
    </w:p>
    <w:p w:rsidR="00272943" w:rsidRDefault="00272943" w:rsidP="00775BB5">
      <w:pPr>
        <w:spacing w:line="240" w:lineRule="auto"/>
      </w:pPr>
      <w:r>
        <w:rPr>
          <w:rFonts w:hint="eastAsia"/>
        </w:rPr>
        <w:t>我自己的难受也没有必要过给她，我自己消化就好</w:t>
      </w:r>
    </w:p>
    <w:p w:rsidR="00C02927" w:rsidRDefault="00C02927" w:rsidP="00775BB5">
      <w:pPr>
        <w:spacing w:line="240" w:lineRule="auto"/>
      </w:pPr>
      <w:r>
        <w:rPr>
          <w:rFonts w:hint="eastAsia"/>
        </w:rPr>
        <w:t>一想到自己还要上一天班，中午的时光如何渡过，我就心生绝望</w:t>
      </w:r>
    </w:p>
    <w:p w:rsidR="00C02927" w:rsidRDefault="00C02927" w:rsidP="00775BB5">
      <w:pPr>
        <w:spacing w:line="240" w:lineRule="auto"/>
      </w:pPr>
      <w:r>
        <w:rPr>
          <w:rFonts w:hint="eastAsia"/>
        </w:rPr>
        <w:t>和她聊完，我自己没有任何好受的感觉</w:t>
      </w:r>
    </w:p>
    <w:p w:rsidR="00C02927" w:rsidRDefault="00C02927" w:rsidP="00775BB5">
      <w:pPr>
        <w:spacing w:line="240" w:lineRule="auto"/>
      </w:pPr>
      <w:r>
        <w:rPr>
          <w:rFonts w:hint="eastAsia"/>
        </w:rPr>
        <w:t>因为我的自信心一点都没有提起来</w:t>
      </w:r>
    </w:p>
    <w:p w:rsidR="00C02927" w:rsidRDefault="00C02927" w:rsidP="00775BB5">
      <w:pPr>
        <w:spacing w:line="240" w:lineRule="auto"/>
      </w:pPr>
      <w:r>
        <w:rPr>
          <w:rFonts w:hint="eastAsia"/>
        </w:rPr>
        <w:t>只有我自己一个人，我应该做如何的选择</w:t>
      </w:r>
    </w:p>
    <w:p w:rsidR="00C02927" w:rsidRDefault="00C02927" w:rsidP="00775BB5">
      <w:pPr>
        <w:spacing w:line="240" w:lineRule="auto"/>
      </w:pPr>
      <w:r>
        <w:rPr>
          <w:rFonts w:hint="eastAsia"/>
        </w:rPr>
        <w:t>我觉得我并不应该怨声载道了，而是首先要先进行深呼吸，</w:t>
      </w:r>
      <w:r w:rsidR="00835811">
        <w:rPr>
          <w:rFonts w:hint="eastAsia"/>
        </w:rPr>
        <w:t>然后感性反制，然后再想自己怎么做</w:t>
      </w:r>
    </w:p>
    <w:p w:rsidR="00835811" w:rsidRDefault="00835811" w:rsidP="00775BB5">
      <w:pPr>
        <w:spacing w:line="240" w:lineRule="auto"/>
      </w:pPr>
      <w:r>
        <w:rPr>
          <w:rFonts w:hint="eastAsia"/>
        </w:rPr>
        <w:t>把时间都投入到自己要做的事业上面</w:t>
      </w:r>
    </w:p>
    <w:p w:rsidR="00835811" w:rsidRDefault="00835811" w:rsidP="00775BB5">
      <w:pPr>
        <w:spacing w:line="240" w:lineRule="auto"/>
      </w:pPr>
      <w:r>
        <w:rPr>
          <w:rFonts w:hint="eastAsia"/>
        </w:rPr>
        <w:t>我感觉这次事件对我影响最深刻的是</w:t>
      </w:r>
      <w:r w:rsidR="00791454">
        <w:rPr>
          <w:rFonts w:hint="eastAsia"/>
        </w:rPr>
        <w:t>可以使用这个感性</w:t>
      </w:r>
    </w:p>
    <w:p w:rsidR="00791454" w:rsidRDefault="00791454" w:rsidP="00775BB5">
      <w:pPr>
        <w:spacing w:line="240" w:lineRule="auto"/>
      </w:pPr>
      <w:r>
        <w:rPr>
          <w:rFonts w:hint="eastAsia"/>
        </w:rPr>
        <w:t>平常人根本不知道怎么处理这种情绪，只有我才是掌握了这个原理的人</w:t>
      </w:r>
    </w:p>
    <w:p w:rsidR="00791454" w:rsidRDefault="00791454" w:rsidP="00775BB5">
      <w:pPr>
        <w:spacing w:line="240" w:lineRule="auto"/>
      </w:pPr>
      <w:r>
        <w:rPr>
          <w:rFonts w:hint="eastAsia"/>
        </w:rPr>
        <w:t>可以说是宇宙第一人了</w:t>
      </w:r>
    </w:p>
    <w:p w:rsidR="00791454" w:rsidRDefault="00791454" w:rsidP="00775BB5">
      <w:pPr>
        <w:spacing w:line="240" w:lineRule="auto"/>
      </w:pPr>
      <w:r>
        <w:rPr>
          <w:rFonts w:hint="eastAsia"/>
        </w:rPr>
        <w:t>好像我最近连学习都学习的很少了，一直在进行创作</w:t>
      </w:r>
    </w:p>
    <w:p w:rsidR="00791454" w:rsidRDefault="00791454" w:rsidP="00775BB5">
      <w:pPr>
        <w:spacing w:line="240" w:lineRule="auto"/>
      </w:pPr>
      <w:r>
        <w:rPr>
          <w:rFonts w:hint="eastAsia"/>
        </w:rPr>
        <w:t>自己想</w:t>
      </w:r>
      <w:proofErr w:type="gramStart"/>
      <w:r>
        <w:rPr>
          <w:rFonts w:hint="eastAsia"/>
        </w:rPr>
        <w:t>做什么做什么</w:t>
      </w:r>
      <w:proofErr w:type="gramEnd"/>
      <w:r>
        <w:rPr>
          <w:rFonts w:hint="eastAsia"/>
        </w:rPr>
        <w:t>也属于感性的一种</w:t>
      </w:r>
    </w:p>
    <w:p w:rsidR="00791454" w:rsidRDefault="00791454" w:rsidP="00775BB5">
      <w:pPr>
        <w:spacing w:line="240" w:lineRule="auto"/>
      </w:pPr>
      <w:r>
        <w:rPr>
          <w:rFonts w:hint="eastAsia"/>
        </w:rPr>
        <w:t>她真的没有多好看，声音也不太好听</w:t>
      </w:r>
    </w:p>
    <w:p w:rsidR="0096525F" w:rsidRDefault="0096525F" w:rsidP="00775BB5">
      <w:pPr>
        <w:spacing w:line="240" w:lineRule="auto"/>
      </w:pPr>
      <w:r>
        <w:rPr>
          <w:rFonts w:hint="eastAsia"/>
        </w:rPr>
        <w:t>跟人说话不用紧张，因为</w:t>
      </w:r>
      <w:r w:rsidR="0012058A">
        <w:rPr>
          <w:rFonts w:hint="eastAsia"/>
        </w:rPr>
        <w:t>无所谓</w:t>
      </w:r>
    </w:p>
    <w:p w:rsidR="0012058A" w:rsidRDefault="0012058A" w:rsidP="00775BB5">
      <w:pPr>
        <w:spacing w:line="240" w:lineRule="auto"/>
      </w:pPr>
      <w:r>
        <w:rPr>
          <w:rFonts w:hint="eastAsia"/>
        </w:rPr>
        <w:t>自从我心畅通之后，我的太阳穴竟然开始跳动了</w:t>
      </w:r>
    </w:p>
    <w:p w:rsidR="0012058A" w:rsidRDefault="0012058A" w:rsidP="00775BB5">
      <w:pPr>
        <w:spacing w:line="240" w:lineRule="auto"/>
      </w:pPr>
      <w:r>
        <w:rPr>
          <w:rFonts w:hint="eastAsia"/>
        </w:rPr>
        <w:t>那会不会我的包包会好了，我的眼睛会好了，我的颈椎会好了</w:t>
      </w:r>
    </w:p>
    <w:p w:rsidR="0012058A" w:rsidRDefault="0012058A" w:rsidP="00775BB5">
      <w:pPr>
        <w:spacing w:line="240" w:lineRule="auto"/>
      </w:pPr>
      <w:r>
        <w:rPr>
          <w:rFonts w:hint="eastAsia"/>
        </w:rPr>
        <w:t>这就是心生气血，然后才可能产生身外的东西，就是磁场</w:t>
      </w:r>
    </w:p>
    <w:p w:rsidR="0012058A" w:rsidRDefault="0012058A" w:rsidP="00775BB5">
      <w:pPr>
        <w:spacing w:line="240" w:lineRule="auto"/>
      </w:pPr>
      <w:r>
        <w:rPr>
          <w:rFonts w:hint="eastAsia"/>
        </w:rPr>
        <w:t>那就循环</w:t>
      </w:r>
    </w:p>
    <w:p w:rsidR="0012058A" w:rsidRDefault="0012058A" w:rsidP="00775BB5">
      <w:pPr>
        <w:spacing w:line="240" w:lineRule="auto"/>
      </w:pPr>
      <w:r>
        <w:rPr>
          <w:rFonts w:hint="eastAsia"/>
        </w:rPr>
        <w:t>有人从我旁边走过，看到我摸鱼怕什么，我本来就是个恐怖分子</w:t>
      </w:r>
    </w:p>
    <w:p w:rsidR="005F55FA" w:rsidRDefault="005F55FA" w:rsidP="00775BB5">
      <w:pPr>
        <w:spacing w:line="240" w:lineRule="auto"/>
      </w:pPr>
      <w:r>
        <w:rPr>
          <w:rFonts w:hint="eastAsia"/>
        </w:rPr>
        <w:t>深呼吸只能做到就是缓解某种想法，</w:t>
      </w:r>
      <w:r w:rsidR="00746F5C">
        <w:rPr>
          <w:rFonts w:hint="eastAsia"/>
        </w:rPr>
        <w:t>但是反向思考是可以进行抵消的</w:t>
      </w:r>
    </w:p>
    <w:p w:rsidR="00746F5C" w:rsidRDefault="00746F5C" w:rsidP="00775BB5">
      <w:pPr>
        <w:spacing w:line="240" w:lineRule="auto"/>
      </w:pPr>
      <w:r>
        <w:rPr>
          <w:rFonts w:hint="eastAsia"/>
        </w:rPr>
        <w:t>M</w:t>
      </w:r>
      <w:r>
        <w:t>NIST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类肯定</w:t>
      </w:r>
      <w:proofErr w:type="gramEnd"/>
      <w:r>
        <w:rPr>
          <w:rFonts w:hint="eastAsia"/>
        </w:rPr>
        <w:t>是一个迭代器、</w:t>
      </w:r>
    </w:p>
    <w:p w:rsidR="00746F5C" w:rsidRDefault="00746F5C" w:rsidP="00775BB5">
      <w:pPr>
        <w:spacing w:line="240" w:lineRule="auto"/>
      </w:pPr>
      <w:r>
        <w:rPr>
          <w:rFonts w:hint="eastAsia"/>
        </w:rPr>
        <w:t>感觉列表的速度没有</w:t>
      </w:r>
      <w:proofErr w:type="spellStart"/>
      <w:r>
        <w:rPr>
          <w:rFonts w:hint="eastAsia"/>
        </w:rPr>
        <w:t>np</w:t>
      </w:r>
      <w:r>
        <w:t>.array</w:t>
      </w:r>
      <w:proofErr w:type="spellEnd"/>
      <w:r>
        <w:rPr>
          <w:rFonts w:hint="eastAsia"/>
        </w:rPr>
        <w:t>的快</w:t>
      </w:r>
    </w:p>
    <w:p w:rsidR="00746F5C" w:rsidRDefault="00746F5C" w:rsidP="00775BB5">
      <w:pPr>
        <w:spacing w:line="240" w:lineRule="auto"/>
      </w:pPr>
      <w:r>
        <w:rPr>
          <w:rFonts w:hint="eastAsia"/>
        </w:rPr>
        <w:t>中午不要难受，就做自己的事情</w:t>
      </w:r>
    </w:p>
    <w:p w:rsidR="001C3230" w:rsidRDefault="001C3230" w:rsidP="00775BB5">
      <w:pPr>
        <w:spacing w:line="240" w:lineRule="auto"/>
      </w:pPr>
      <w:r>
        <w:rPr>
          <w:rFonts w:hint="eastAsia"/>
        </w:rPr>
        <w:t>很厉害，在非常严肃地讨论一个事情，这样不就是机器人吗，哪里来的思考和灵感</w:t>
      </w:r>
    </w:p>
    <w:p w:rsidR="001C3230" w:rsidRDefault="001C3230" w:rsidP="00775BB5">
      <w:pPr>
        <w:spacing w:line="240" w:lineRule="auto"/>
        <w:rPr>
          <w:rFonts w:hint="eastAsia"/>
        </w:rPr>
      </w:pPr>
      <w:r>
        <w:rPr>
          <w:rFonts w:hint="eastAsia"/>
        </w:rPr>
        <w:t>硬是要把一个很简单的事情说的多厉害</w:t>
      </w:r>
    </w:p>
    <w:p w:rsidR="006F670B" w:rsidRDefault="006F670B" w:rsidP="00775BB5">
      <w:pPr>
        <w:spacing w:line="240" w:lineRule="auto"/>
      </w:pPr>
    </w:p>
    <w:p w:rsidR="00622737" w:rsidRDefault="006F670B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 w:rsidR="0012058A">
        <w:t>8</w:t>
      </w:r>
      <w:r w:rsidR="001C3230">
        <w:t>7</w:t>
      </w:r>
    </w:p>
    <w:p w:rsidR="006F670B" w:rsidRDefault="006F670B" w:rsidP="00775BB5">
      <w:pPr>
        <w:spacing w:line="240" w:lineRule="auto"/>
        <w:rPr>
          <w:rFonts w:hint="eastAsia"/>
        </w:rPr>
      </w:pPr>
      <w:bookmarkStart w:id="0" w:name="_GoBack"/>
      <w:bookmarkEnd w:id="0"/>
      <w:r>
        <w:rPr>
          <w:rFonts w:hint="eastAsia"/>
        </w:rPr>
        <w:t>创业</w:t>
      </w:r>
      <w:r>
        <w:t xml:space="preserve"> 99</w:t>
      </w:r>
    </w:p>
    <w:sectPr w:rsidR="006F67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B7D" w:rsidRDefault="00185B7D">
      <w:r>
        <w:separator/>
      </w:r>
    </w:p>
  </w:endnote>
  <w:endnote w:type="continuationSeparator" w:id="0">
    <w:p w:rsidR="00185B7D" w:rsidRDefault="00185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6F670B">
            <w:rPr>
              <w:noProof/>
            </w:rPr>
            <w:t>2023-3-15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B7D" w:rsidRDefault="00185B7D">
      <w:r>
        <w:separator/>
      </w:r>
    </w:p>
  </w:footnote>
  <w:footnote w:type="continuationSeparator" w:id="0">
    <w:p w:rsidR="00185B7D" w:rsidRDefault="00185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058A"/>
    <w:rsid w:val="0012175A"/>
    <w:rsid w:val="00152B8F"/>
    <w:rsid w:val="00185B7D"/>
    <w:rsid w:val="001C3230"/>
    <w:rsid w:val="00272943"/>
    <w:rsid w:val="003055E4"/>
    <w:rsid w:val="00307760"/>
    <w:rsid w:val="00322719"/>
    <w:rsid w:val="00425F62"/>
    <w:rsid w:val="0052233A"/>
    <w:rsid w:val="005F55FA"/>
    <w:rsid w:val="00622737"/>
    <w:rsid w:val="00634265"/>
    <w:rsid w:val="006F670B"/>
    <w:rsid w:val="007162BA"/>
    <w:rsid w:val="00746F5C"/>
    <w:rsid w:val="0075012D"/>
    <w:rsid w:val="00775BB5"/>
    <w:rsid w:val="00780144"/>
    <w:rsid w:val="00791454"/>
    <w:rsid w:val="00835811"/>
    <w:rsid w:val="0096525F"/>
    <w:rsid w:val="00C02927"/>
    <w:rsid w:val="00C53AFA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588D88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D34DB-8597-4CA6-8818-4D6969D3F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367</TotalTime>
  <Pages>1</Pages>
  <Words>103</Words>
  <Characters>590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2023-03-15T07:43:00Z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(3)DO6WsY2APkpNwEfz384/JQ+tnnAZkzA0sEdZhXKdB+kEsSiqnDWRbAamnbwksZq2ZHZ9Ol+b
GeiRAgcRLxbIvtJAqZ8WHq+Qmv5pdgt/eo86UTchqA2tib75SJNJDoQkYDa2jeRR5Sdi/Y+H
GBkCnFjsG2Zmf9S6jRURFsKqtgQUOJe5M1cLyxdfhqVG7wwdyGfnxi7up1FkAOu+ETo1r7n+
HU7Krxe5KvlxSb9c4m</vt:lpwstr>
  </property>
  <property fmtid="{D5CDD505-2E9C-101B-9397-08002B2CF9AE}" pid="7" name="_2015_ms_pID_7253431">
    <vt:lpwstr>z8nKtqCnHkRmfGxOvmq2rA2tsupBebSvhTckESfsvdrxwB8GGz8D/L
GYWg99EkVyPtgBisBS3jHxkw0JoBak4x7ax3/n5PumfP2WiGGnk65Va8sKRoS+QDy4X4lf4c
eXbmn8KGe+5yVZaoYZUf3EkaJXracPdDssDtht6nA9+FpPd9o9+a8pMwgJy9h0ITK9PZvDUc
Kx3Vd8KhkMOiNjD9hJItNHfSmZN9mO9TuLjb</vt:lpwstr>
  </property>
  <property fmtid="{D5CDD505-2E9C-101B-9397-08002B2CF9AE}" pid="8" name="_2015_ms_pID_7253432">
    <vt:lpwstr>eQ==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