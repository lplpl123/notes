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E0283F" w:rsidP="00775BB5">
      <w:pPr>
        <w:spacing w:line="240" w:lineRule="auto"/>
      </w:pPr>
      <w:r>
        <w:t>K8</w:t>
      </w:r>
      <w:r>
        <w:rPr>
          <w:rFonts w:hint="eastAsia"/>
        </w:rPr>
        <w:t>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是啥？感觉是和存储差不多相关的一个东西</w:t>
      </w:r>
    </w:p>
    <w:p w:rsidR="00431BBB" w:rsidRDefault="00431BBB" w:rsidP="00775BB5">
      <w:pPr>
        <w:spacing w:line="240" w:lineRule="auto"/>
      </w:pPr>
      <w:r>
        <w:rPr>
          <w:rFonts w:hint="eastAsia"/>
        </w:rPr>
        <w:t>要学会把麦克风静音作为自己的这个深呼吸的准备</w:t>
      </w:r>
    </w:p>
    <w:p w:rsidR="00431BBB" w:rsidRDefault="00431BBB" w:rsidP="00775BB5">
      <w:pPr>
        <w:spacing w:line="240" w:lineRule="auto"/>
      </w:pPr>
      <w:r>
        <w:rPr>
          <w:rFonts w:hint="eastAsia"/>
        </w:rPr>
        <w:t>这种问题根本就不可能是一个人能解决的</w:t>
      </w:r>
    </w:p>
    <w:p w:rsidR="00431BBB" w:rsidRDefault="00987064" w:rsidP="00775BB5">
      <w:pPr>
        <w:spacing w:line="240" w:lineRule="auto"/>
      </w:pPr>
      <w:r>
        <w:rPr>
          <w:rFonts w:hint="eastAsia"/>
        </w:rPr>
        <w:t>越是到自己紧张的时候越要进行深呼吸</w:t>
      </w:r>
    </w:p>
    <w:p w:rsidR="00987064" w:rsidRDefault="00987064" w:rsidP="00775BB5">
      <w:pPr>
        <w:spacing w:line="240" w:lineRule="auto"/>
      </w:pPr>
      <w:r>
        <w:rPr>
          <w:rFonts w:hint="eastAsia"/>
        </w:rPr>
        <w:t>做生意就像做数学题一样，如果你能想到别人想不到的方法去解决这道题，那么你做生意就不会失败</w:t>
      </w:r>
    </w:p>
    <w:p w:rsidR="00834762" w:rsidRDefault="00834762" w:rsidP="00775BB5">
      <w:pPr>
        <w:spacing w:line="240" w:lineRule="auto"/>
      </w:pPr>
      <w:r>
        <w:rPr>
          <w:rFonts w:hint="eastAsia"/>
        </w:rPr>
        <w:t>我的创新机器人把</w:t>
      </w:r>
      <w:r>
        <w:rPr>
          <w:rFonts w:hint="eastAsia"/>
        </w:rPr>
        <w:t>ai</w:t>
      </w:r>
      <w:r>
        <w:rPr>
          <w:rFonts w:hint="eastAsia"/>
        </w:rPr>
        <w:t>这个模块补充完整，也就差不多框架成型了</w:t>
      </w:r>
    </w:p>
    <w:p w:rsidR="004663AA" w:rsidRDefault="004663AA" w:rsidP="00775BB5">
      <w:pPr>
        <w:spacing w:line="240" w:lineRule="auto"/>
      </w:pPr>
      <w:r>
        <w:rPr>
          <w:rFonts w:hint="eastAsia"/>
        </w:rPr>
        <w:t>先把我最近写好的这个</w:t>
      </w:r>
      <w:r>
        <w:rPr>
          <w:rFonts w:hint="eastAsia"/>
        </w:rPr>
        <w:t>infer</w:t>
      </w:r>
      <w:r>
        <w:t>.py</w:t>
      </w:r>
      <w:r>
        <w:rPr>
          <w:rFonts w:hint="eastAsia"/>
        </w:rPr>
        <w:t>文件拿来用下代码</w:t>
      </w:r>
    </w:p>
    <w:p w:rsidR="004663AA" w:rsidRDefault="004663AA" w:rsidP="00775BB5">
      <w:pPr>
        <w:spacing w:line="240" w:lineRule="auto"/>
      </w:pPr>
      <w:r>
        <w:rPr>
          <w:rFonts w:hint="eastAsia"/>
        </w:rPr>
        <w:t>这个名称也是需要根据自己的定义的功能来进行合适的命名</w:t>
      </w:r>
    </w:p>
    <w:p w:rsidR="004663AA" w:rsidRDefault="004663AA" w:rsidP="00775BB5">
      <w:pPr>
        <w:spacing w:line="240" w:lineRule="auto"/>
      </w:pPr>
      <w:r>
        <w:rPr>
          <w:rFonts w:hint="eastAsia"/>
        </w:rPr>
        <w:t>训练就放在我的</w:t>
      </w:r>
      <w:proofErr w:type="spellStart"/>
      <w:r>
        <w:rPr>
          <w:rFonts w:hint="eastAsia"/>
        </w:rPr>
        <w:t>aiprojects</w:t>
      </w:r>
      <w:proofErr w:type="spellEnd"/>
      <w:r>
        <w:rPr>
          <w:rFonts w:hint="eastAsia"/>
        </w:rPr>
        <w:t>进行创作</w:t>
      </w:r>
    </w:p>
    <w:p w:rsidR="00455020" w:rsidRDefault="00455020" w:rsidP="00775BB5">
      <w:pPr>
        <w:spacing w:line="240" w:lineRule="auto"/>
      </w:pPr>
      <w:r>
        <w:rPr>
          <w:rFonts w:hint="eastAsia"/>
        </w:rPr>
        <w:t>以后如果要跨项目，需要</w:t>
      </w:r>
      <w:r w:rsidR="0081228D">
        <w:rPr>
          <w:rFonts w:hint="eastAsia"/>
        </w:rPr>
        <w:t>保存的是模型的参数</w:t>
      </w:r>
    </w:p>
    <w:p w:rsidR="0081228D" w:rsidRDefault="0081228D" w:rsidP="00775BB5">
      <w:pPr>
        <w:spacing w:line="240" w:lineRule="auto"/>
      </w:pPr>
      <w:r>
        <w:rPr>
          <w:rFonts w:hint="eastAsia"/>
        </w:rPr>
        <w:t>加载模型参数是不是参数要和模型是对应的</w:t>
      </w:r>
    </w:p>
    <w:p w:rsidR="0081228D" w:rsidRDefault="0081228D" w:rsidP="00775BB5">
      <w:pPr>
        <w:spacing w:line="240" w:lineRule="auto"/>
      </w:pPr>
      <w:r>
        <w:rPr>
          <w:rFonts w:hint="eastAsia"/>
        </w:rPr>
        <w:t>模型用不了，因为不是出自同一个地方</w:t>
      </w:r>
    </w:p>
    <w:p w:rsidR="00CC1EA3" w:rsidRDefault="00CC1EA3" w:rsidP="00775BB5">
      <w:pPr>
        <w:spacing w:line="240" w:lineRule="auto"/>
      </w:pPr>
      <w:r>
        <w:rPr>
          <w:rFonts w:hint="eastAsia"/>
        </w:rPr>
        <w:t>检查是否继承成功了</w:t>
      </w:r>
    </w:p>
    <w:p w:rsidR="00505C3F" w:rsidRDefault="00505C3F" w:rsidP="00775BB5">
      <w:pPr>
        <w:spacing w:line="240" w:lineRule="auto"/>
      </w:pPr>
      <w:r>
        <w:rPr>
          <w:rFonts w:hint="eastAsia"/>
        </w:rPr>
        <w:t>我只能说先把该做的先创立起来，然后才能看它以后的行为是什么，才会继续写下去</w:t>
      </w:r>
    </w:p>
    <w:p w:rsidR="009A0608" w:rsidRDefault="009A0608" w:rsidP="00775BB5">
      <w:pPr>
        <w:spacing w:line="240" w:lineRule="auto"/>
      </w:pPr>
      <w:r>
        <w:rPr>
          <w:rFonts w:hint="eastAsia"/>
        </w:rPr>
        <w:t>好像我一旦进行吸收宇宙的能量，我就开始看到一些稀奇古怪的东西</w:t>
      </w:r>
    </w:p>
    <w:p w:rsidR="009A0608" w:rsidRDefault="009A0608" w:rsidP="00775BB5">
      <w:pPr>
        <w:spacing w:line="240" w:lineRule="auto"/>
      </w:pPr>
      <w:r>
        <w:rPr>
          <w:rFonts w:hint="eastAsia"/>
        </w:rPr>
        <w:t>比如刚在在进行吸收的能量，就看到在皇朝当兵</w:t>
      </w:r>
    </w:p>
    <w:p w:rsidR="009A0608" w:rsidRDefault="009A0608" w:rsidP="00775BB5">
      <w:pPr>
        <w:spacing w:line="240" w:lineRule="auto"/>
      </w:pPr>
      <w:r>
        <w:rPr>
          <w:rFonts w:hint="eastAsia"/>
        </w:rPr>
        <w:t>就会陷入一种似睡非睡的状态</w:t>
      </w:r>
    </w:p>
    <w:p w:rsidR="009A0608" w:rsidRDefault="009A0608" w:rsidP="00775BB5">
      <w:pPr>
        <w:spacing w:line="240" w:lineRule="auto"/>
      </w:pPr>
      <w:r>
        <w:rPr>
          <w:rFonts w:hint="eastAsia"/>
        </w:rPr>
        <w:t>前面我把注意力放在自己的身体上面，我就不会产生这种似睡非睡的状态</w:t>
      </w:r>
    </w:p>
    <w:p w:rsidR="009A0608" w:rsidRDefault="009A0608" w:rsidP="00775BB5">
      <w:pPr>
        <w:spacing w:line="240" w:lineRule="auto"/>
        <w:rPr>
          <w:rFonts w:hint="eastAsia"/>
        </w:rPr>
      </w:pPr>
      <w:r>
        <w:rPr>
          <w:rFonts w:hint="eastAsia"/>
        </w:rPr>
        <w:t>然后我把注意力放在地球上，我能进入一种输出的磁场的感觉</w:t>
      </w:r>
      <w:bookmarkStart w:id="0" w:name="_GoBack"/>
      <w:bookmarkEnd w:id="0"/>
    </w:p>
    <w:p w:rsidR="00987064" w:rsidRDefault="00987064" w:rsidP="00775BB5">
      <w:pPr>
        <w:spacing w:line="240" w:lineRule="auto"/>
        <w:rPr>
          <w:rFonts w:hint="eastAsia"/>
        </w:rPr>
      </w:pPr>
    </w:p>
    <w:p w:rsidR="00E0283F" w:rsidRDefault="00431BBB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9A0608">
        <w:t>6</w:t>
      </w:r>
    </w:p>
    <w:p w:rsidR="00E0283F" w:rsidRDefault="00E0283F" w:rsidP="00775BB5">
      <w:pPr>
        <w:spacing w:line="240" w:lineRule="auto"/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81228D">
        <w:t>6</w:t>
      </w:r>
    </w:p>
    <w:p w:rsidR="00545805" w:rsidRDefault="00545805" w:rsidP="00775BB5">
      <w:pPr>
        <w:spacing w:line="240" w:lineRule="auto"/>
        <w:rPr>
          <w:rFonts w:hint="eastAsia"/>
        </w:rPr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</w:t>
      </w:r>
      <w:r w:rsidR="00505C3F">
        <w:t>1</w:t>
      </w:r>
    </w:p>
    <w:sectPr w:rsidR="005458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DF4" w:rsidRDefault="00745DF4">
      <w:r>
        <w:separator/>
      </w:r>
    </w:p>
  </w:endnote>
  <w:endnote w:type="continuationSeparator" w:id="0">
    <w:p w:rsidR="00745DF4" w:rsidRDefault="0074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E0283F">
            <w:rPr>
              <w:noProof/>
            </w:rPr>
            <w:t>2023-3-2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DF4" w:rsidRDefault="00745DF4">
      <w:r>
        <w:separator/>
      </w:r>
    </w:p>
  </w:footnote>
  <w:footnote w:type="continuationSeparator" w:id="0">
    <w:p w:rsidR="00745DF4" w:rsidRDefault="00745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785E"/>
    <w:rsid w:val="00035469"/>
    <w:rsid w:val="0012175A"/>
    <w:rsid w:val="00152B8F"/>
    <w:rsid w:val="003055E4"/>
    <w:rsid w:val="00307760"/>
    <w:rsid w:val="00322719"/>
    <w:rsid w:val="00425F62"/>
    <w:rsid w:val="00431BBB"/>
    <w:rsid w:val="00455020"/>
    <w:rsid w:val="004663AA"/>
    <w:rsid w:val="00505C3F"/>
    <w:rsid w:val="0052233A"/>
    <w:rsid w:val="00545805"/>
    <w:rsid w:val="00634265"/>
    <w:rsid w:val="007162BA"/>
    <w:rsid w:val="00745DF4"/>
    <w:rsid w:val="0075012D"/>
    <w:rsid w:val="00775BB5"/>
    <w:rsid w:val="00780144"/>
    <w:rsid w:val="0081228D"/>
    <w:rsid w:val="00834762"/>
    <w:rsid w:val="00987064"/>
    <w:rsid w:val="009A0608"/>
    <w:rsid w:val="00C53AFA"/>
    <w:rsid w:val="00C818C0"/>
    <w:rsid w:val="00CC1EA3"/>
    <w:rsid w:val="00D16C4C"/>
    <w:rsid w:val="00D87114"/>
    <w:rsid w:val="00E0283F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C98509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514AC-80DD-40B7-9069-B309D2B7C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5991</TotalTime>
  <Pages>1</Pages>
  <Words>73</Words>
  <Characters>422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2023-03-06T05:57:00Z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(3)e37J248+sibzIVhJst/l1ojxUbKHp1lViZ68RbCaJJxsaigw8aPRBQJc5slaj39AEpuTXG0z
eDIEi2Y8Tcdxmd0YwZZY1PpJiTO1LLO6PMqryw9VVkwquhbId2fN62Ar+zROde1BWmsGRuGI
vkUfZ0UAXWUafcAwA6qS+1FTJx8wrTFHDuqL7S4+KnCBlX6ekT3qoos4QGMvQBbLjFT68AfL
ug/gJKcWRl9YJszmic</vt:lpwstr>
  </property>
  <property fmtid="{D5CDD505-2E9C-101B-9397-08002B2CF9AE}" pid="7" name="_2015_ms_pID_7253431">
    <vt:lpwstr>lugiQJZeJFR7w5sycCHTVBR2s0k+Hk/L+HelI07aZMS9Bev7nl0TK3
ljFyRxCOE3ej8uieZq3Klr1Tt01P4tLJjaTQXtIj8THXJy3MlKWH9AxNx1TFPzqoKKEfRSio
xQunFsVvCY2h2L9C30jE2H1Q7qr7xqeOphcLBGnlNYFSGU1tidmMApQu7534aAuZ3gPFHSjM
o8wre82BpLv4qnRZ2MLu18NW2u5UYRblk2sC</vt:lpwstr>
  </property>
  <property fmtid="{D5CDD505-2E9C-101B-9397-08002B2CF9AE}" pid="8" name="_2015_ms_pID_7253432">
    <vt:lpwstr>Jg==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