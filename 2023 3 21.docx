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E8F" w:rsidRDefault="00E93E8F" w:rsidP="00775BB5">
      <w:pPr>
        <w:spacing w:line="240" w:lineRule="auto"/>
      </w:pPr>
      <w:r>
        <w:rPr>
          <w:rFonts w:hint="eastAsia"/>
        </w:rPr>
        <w:t>用手机打字真的太</w:t>
      </w:r>
      <w:r>
        <w:rPr>
          <w:rFonts w:hint="eastAsia"/>
        </w:rPr>
        <w:t>low</w:t>
      </w:r>
      <w:r>
        <w:rPr>
          <w:rFonts w:hint="eastAsia"/>
        </w:rPr>
        <w:t>了</w:t>
      </w:r>
    </w:p>
    <w:p w:rsidR="00C23285" w:rsidRDefault="00C23285" w:rsidP="00775BB5">
      <w:pPr>
        <w:spacing w:line="240" w:lineRule="auto"/>
      </w:pPr>
      <w:r>
        <w:rPr>
          <w:rFonts w:hint="eastAsia"/>
        </w:rPr>
        <w:t>难道这个世界上就没有连续的事物，都是间断的，只是趋近于无穷大</w:t>
      </w:r>
    </w:p>
    <w:p w:rsidR="003C40A1" w:rsidRDefault="003C40A1" w:rsidP="00775BB5">
      <w:pPr>
        <w:spacing w:line="240" w:lineRule="auto"/>
      </w:pPr>
      <w:r>
        <w:rPr>
          <w:rFonts w:hint="eastAsia"/>
        </w:rPr>
        <w:t>为什么我不能上王者段位，因为我太急功近利了，这种会带来不好的</w:t>
      </w:r>
    </w:p>
    <w:p w:rsidR="00FE54A5" w:rsidRDefault="00FE54A5" w:rsidP="00775BB5">
      <w:pPr>
        <w:spacing w:line="240" w:lineRule="auto"/>
      </w:pPr>
      <w:r>
        <w:rPr>
          <w:rFonts w:hint="eastAsia"/>
        </w:rPr>
        <w:t>原来调试还可以这么玩</w:t>
      </w:r>
    </w:p>
    <w:p w:rsidR="00057C0B" w:rsidRDefault="00057C0B" w:rsidP="00775BB5">
      <w:pPr>
        <w:spacing w:line="240" w:lineRule="auto"/>
      </w:pPr>
      <w:r>
        <w:rPr>
          <w:rFonts w:hint="eastAsia"/>
        </w:rPr>
        <w:t>不用害怕，因为感觉应该不会有人来找麻烦的</w:t>
      </w:r>
    </w:p>
    <w:p w:rsidR="006364AE" w:rsidRDefault="006364AE" w:rsidP="00775BB5">
      <w:pPr>
        <w:spacing w:line="240" w:lineRule="auto"/>
      </w:pPr>
      <w:r>
        <w:rPr>
          <w:rFonts w:hint="eastAsia"/>
        </w:rPr>
        <w:t>这里用了一个</w:t>
      </w:r>
      <w:r>
        <w:rPr>
          <w:rFonts w:hint="eastAsia"/>
        </w:rPr>
        <w:t>for</w:t>
      </w:r>
      <w:r>
        <w:rPr>
          <w:rFonts w:hint="eastAsia"/>
        </w:rPr>
        <w:t>了</w:t>
      </w:r>
    </w:p>
    <w:p w:rsidR="006364AE" w:rsidRDefault="006364AE" w:rsidP="00775BB5">
      <w:pPr>
        <w:spacing w:line="240" w:lineRule="auto"/>
      </w:pPr>
      <w:r>
        <w:rPr>
          <w:rFonts w:hint="eastAsia"/>
        </w:rPr>
        <w:t>说明进去的</w:t>
      </w:r>
      <w:r>
        <w:rPr>
          <w:rFonts w:hint="eastAsia"/>
        </w:rPr>
        <w:t>X</w:t>
      </w:r>
      <w:r>
        <w:rPr>
          <w:rFonts w:hint="eastAsia"/>
        </w:rPr>
        <w:t>只是一条评论</w:t>
      </w:r>
    </w:p>
    <w:p w:rsidR="00672CF6" w:rsidRDefault="00672CF6" w:rsidP="00775BB5">
      <w:pPr>
        <w:spacing w:line="240" w:lineRule="auto"/>
      </w:pPr>
      <w:r>
        <w:rPr>
          <w:rFonts w:hint="eastAsia"/>
        </w:rPr>
        <w:t>是不是可以写一些常见的小程序</w:t>
      </w:r>
    </w:p>
    <w:p w:rsidR="00672CF6" w:rsidRDefault="00672CF6" w:rsidP="00775BB5">
      <w:pPr>
        <w:spacing w:line="240" w:lineRule="auto"/>
      </w:pPr>
      <w:r>
        <w:rPr>
          <w:rFonts w:hint="eastAsia"/>
        </w:rPr>
        <w:t>意思就是生成了一个</w:t>
      </w:r>
      <w:r>
        <w:rPr>
          <w:rFonts w:hint="eastAsia"/>
        </w:rPr>
        <w:t>root</w:t>
      </w:r>
      <w:r>
        <w:rPr>
          <w:rFonts w:hint="eastAsia"/>
        </w:rPr>
        <w:t>的子类</w:t>
      </w:r>
    </w:p>
    <w:p w:rsidR="00672CF6" w:rsidRDefault="00672CF6" w:rsidP="00775BB5">
      <w:pPr>
        <w:spacing w:line="240" w:lineRule="auto"/>
      </w:pPr>
      <w:r>
        <w:t>F</w:t>
      </w:r>
      <w:r>
        <w:rPr>
          <w:rFonts w:hint="eastAsia"/>
        </w:rPr>
        <w:t>rame</w:t>
      </w:r>
      <w:r>
        <w:rPr>
          <w:rFonts w:hint="eastAsia"/>
        </w:rPr>
        <w:t>是什么</w:t>
      </w:r>
    </w:p>
    <w:p w:rsidR="00672CF6" w:rsidRDefault="00672CF6" w:rsidP="00775BB5">
      <w:pPr>
        <w:spacing w:line="240" w:lineRule="auto"/>
      </w:pPr>
      <w:r>
        <w:rPr>
          <w:rFonts w:hint="eastAsia"/>
        </w:rPr>
        <w:t>功能才是核心，</w:t>
      </w:r>
      <w:r w:rsidR="00F76EB9">
        <w:rPr>
          <w:rFonts w:hint="eastAsia"/>
        </w:rPr>
        <w:t>外表只是一个装饰</w:t>
      </w:r>
    </w:p>
    <w:p w:rsidR="00F76EB9" w:rsidRDefault="00F76EB9" w:rsidP="00775BB5">
      <w:pPr>
        <w:spacing w:line="240" w:lineRule="auto"/>
      </w:pPr>
      <w:r>
        <w:rPr>
          <w:rFonts w:hint="eastAsia"/>
        </w:rPr>
        <w:t>不怕，又不是我自己</w:t>
      </w:r>
      <w:r w:rsidR="002B744D">
        <w:rPr>
          <w:rFonts w:hint="eastAsia"/>
        </w:rPr>
        <w:t>作么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为什么呢，原来一个人的这种责任和勇气都是天生的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一旦有选择不是不得不做的，她竟然选择了逃避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有些事情不是我们不做的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有些事情是可以逃避的，有些事情是不能逃避的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生气就皱眉吧，有</w:t>
      </w:r>
      <w:proofErr w:type="gramStart"/>
      <w:r>
        <w:rPr>
          <w:rFonts w:hint="eastAsia"/>
        </w:rPr>
        <w:t>多皱要多</w:t>
      </w:r>
      <w:proofErr w:type="gramEnd"/>
      <w:r>
        <w:rPr>
          <w:rFonts w:hint="eastAsia"/>
        </w:rPr>
        <w:t>皱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大的事情就不要拖拖沓沓的，一下子完成</w:t>
      </w:r>
    </w:p>
    <w:p w:rsidR="00FF64B3" w:rsidRDefault="00FF64B3" w:rsidP="00775BB5">
      <w:pPr>
        <w:spacing w:line="240" w:lineRule="auto"/>
      </w:pPr>
      <w:r>
        <w:rPr>
          <w:rFonts w:hint="eastAsia"/>
        </w:rPr>
        <w:t>软件再好用，都是别人的，不是我自己的</w:t>
      </w:r>
    </w:p>
    <w:p w:rsidR="00875A5B" w:rsidRDefault="00875A5B" w:rsidP="00775BB5">
      <w:pPr>
        <w:spacing w:line="240" w:lineRule="auto"/>
      </w:pPr>
      <w:r>
        <w:rPr>
          <w:rFonts w:hint="eastAsia"/>
        </w:rPr>
        <w:t>根本就不知道怎么进行工作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感觉一有工作我就静不下来进行创业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我受不了了，一到这种时候我就开始暴躁了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管他们的，工作不重要，就先干我自己的事情了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但是我好像深深被工作吸引了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可能我是害怕别人来找我，没关系，它找就找了，反正我也干不下去了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以后有消息就先不要查看了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华为这种真的比起</w:t>
      </w:r>
      <w:proofErr w:type="gramStart"/>
      <w:r>
        <w:rPr>
          <w:rFonts w:hint="eastAsia"/>
        </w:rPr>
        <w:t>云星差</w:t>
      </w:r>
      <w:proofErr w:type="gramEnd"/>
      <w:r>
        <w:rPr>
          <w:rFonts w:hint="eastAsia"/>
        </w:rPr>
        <w:t>远了</w:t>
      </w:r>
    </w:p>
    <w:p w:rsidR="00DC6288" w:rsidRDefault="00DC6288" w:rsidP="00775BB5">
      <w:pPr>
        <w:spacing w:line="240" w:lineRule="auto"/>
      </w:pPr>
      <w:r>
        <w:rPr>
          <w:rFonts w:hint="eastAsia"/>
        </w:rPr>
        <w:t>我的产品肯定还很</w:t>
      </w:r>
      <w:r>
        <w:rPr>
          <w:rFonts w:hint="eastAsia"/>
        </w:rPr>
        <w:t>low</w:t>
      </w:r>
      <w:r>
        <w:rPr>
          <w:rFonts w:hint="eastAsia"/>
        </w:rPr>
        <w:t>，</w:t>
      </w:r>
      <w:r w:rsidR="0058057C">
        <w:rPr>
          <w:rFonts w:hint="eastAsia"/>
        </w:rPr>
        <w:t>有没有更小一点的产品的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管他们的，我不想管了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可以做一个网站，拿来出售二手交易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反正之前的各种电子书肯定是不能放在咸鱼或者什么云盘的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就像小白动漫的，能成功吗？搭建这么一个资源平台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可以一开始先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搭建平台，就先创个群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但是这个东西是盗版资源，人家一查就查出来有问题了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如果我有技术，先搭建一个平台，然后出卖自己的劳动力，然后再是把平台做大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没有什么好怕的，它还没我懂的多的，关于</w:t>
      </w:r>
      <w:r>
        <w:rPr>
          <w:rFonts w:hint="eastAsia"/>
        </w:rPr>
        <w:t>ai</w:t>
      </w:r>
      <w:r>
        <w:rPr>
          <w:rFonts w:hint="eastAsia"/>
        </w:rPr>
        <w:t>的东西</w:t>
      </w:r>
    </w:p>
    <w:p w:rsidR="0058057C" w:rsidRDefault="0058057C" w:rsidP="00775BB5">
      <w:pPr>
        <w:spacing w:line="240" w:lineRule="auto"/>
      </w:pPr>
      <w:r>
        <w:rPr>
          <w:rFonts w:hint="eastAsia"/>
        </w:rPr>
        <w:t>我不想再看这个</w:t>
      </w:r>
      <w:r w:rsidR="006D2341">
        <w:rPr>
          <w:rFonts w:hint="eastAsia"/>
        </w:rPr>
        <w:t>聊天框了，压力很大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现在很多平台的抽成非常高，我就只抽百分之五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然后他们私下交易的话怎么办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不能使用监督的形式，而是要采取奖励的形式，做的越多，能得到的奖金越高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但是得先搭起这个平台出来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我现在的好多想法是好的，但是都需要通过技术来解决，但是我自己又没有很厉害的技术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即使失业了闲下来也不怕反正我还有自己的项目要做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lastRenderedPageBreak/>
        <w:t>现在部署阻塞了，得先把这些问题解决，尽管我没有进展，他们有进展才叫厉害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技术这种东西肯定是急不来的，好多产品也不是一天两天就实现的</w:t>
      </w:r>
    </w:p>
    <w:p w:rsidR="006D2341" w:rsidRDefault="006D2341" w:rsidP="00775BB5">
      <w:pPr>
        <w:spacing w:line="240" w:lineRule="auto"/>
      </w:pPr>
      <w:r>
        <w:rPr>
          <w:rFonts w:hint="eastAsia"/>
        </w:rPr>
        <w:t>重点是慢慢来吧</w:t>
      </w:r>
    </w:p>
    <w:p w:rsidR="0027423F" w:rsidRDefault="0027423F" w:rsidP="00775BB5">
      <w:pPr>
        <w:spacing w:line="240" w:lineRule="auto"/>
      </w:pPr>
      <w:r>
        <w:rPr>
          <w:rFonts w:hint="eastAsia"/>
        </w:rPr>
        <w:t>千里之行，始于足下，一天只能进步一个</w:t>
      </w:r>
      <w:proofErr w:type="gramStart"/>
      <w:r>
        <w:rPr>
          <w:rFonts w:hint="eastAsia"/>
        </w:rPr>
        <w:t>很小很小</w:t>
      </w:r>
      <w:proofErr w:type="gramEnd"/>
      <w:r>
        <w:rPr>
          <w:rFonts w:hint="eastAsia"/>
        </w:rPr>
        <w:t>的点，就像我可能今天只能开始思考搭建平台</w:t>
      </w:r>
    </w:p>
    <w:p w:rsidR="0027423F" w:rsidRDefault="0027423F" w:rsidP="00775BB5">
      <w:pPr>
        <w:spacing w:line="240" w:lineRule="auto"/>
      </w:pPr>
      <w:r>
        <w:rPr>
          <w:rFonts w:hint="eastAsia"/>
        </w:rPr>
        <w:t>而且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岁，根本不是分界线，可能最近就是我的分界线了，我会开始创业</w:t>
      </w:r>
    </w:p>
    <w:p w:rsidR="0027423F" w:rsidRDefault="0027423F" w:rsidP="00775BB5">
      <w:pPr>
        <w:spacing w:line="240" w:lineRule="auto"/>
      </w:pPr>
      <w:r>
        <w:rPr>
          <w:rFonts w:hint="eastAsia"/>
        </w:rPr>
        <w:t>函数先用什么传什么，以后再来进行广义化</w:t>
      </w:r>
    </w:p>
    <w:p w:rsidR="0027423F" w:rsidRDefault="0027423F" w:rsidP="00775BB5">
      <w:pPr>
        <w:spacing w:line="240" w:lineRule="auto"/>
      </w:pPr>
      <w:r>
        <w:rPr>
          <w:rFonts w:hint="eastAsia"/>
        </w:rPr>
        <w:t>感觉编程和我的世界没什么两样</w:t>
      </w:r>
    </w:p>
    <w:p w:rsidR="006B4AC0" w:rsidRDefault="006B4AC0" w:rsidP="00775BB5">
      <w:pPr>
        <w:spacing w:line="240" w:lineRule="auto"/>
      </w:pPr>
      <w:r>
        <w:rPr>
          <w:rFonts w:hint="eastAsia"/>
        </w:rPr>
        <w:t>部署真的很难，不是那种难，是一种无能为力</w:t>
      </w:r>
    </w:p>
    <w:p w:rsidR="00955079" w:rsidRDefault="00955079" w:rsidP="00775BB5">
      <w:pPr>
        <w:spacing w:line="240" w:lineRule="auto"/>
      </w:pPr>
      <w:r>
        <w:rPr>
          <w:rFonts w:hint="eastAsia"/>
        </w:rPr>
        <w:t>反正也是自己调整这个控件的布局，但是肯定是对齐的，因为是通过参数的方式来调整的</w:t>
      </w:r>
    </w:p>
    <w:p w:rsidR="00955079" w:rsidRDefault="00955079" w:rsidP="00775BB5">
      <w:pPr>
        <w:spacing w:line="240" w:lineRule="auto"/>
      </w:pPr>
      <w:r>
        <w:rPr>
          <w:rFonts w:hint="eastAsia"/>
        </w:rPr>
        <w:t>我还是很喜欢就是可以专注在自己的创作的</w:t>
      </w:r>
      <w:r w:rsidR="00F741B8">
        <w:rPr>
          <w:rFonts w:hint="eastAsia"/>
        </w:rPr>
        <w:t>事情上面的</w:t>
      </w:r>
    </w:p>
    <w:p w:rsidR="00F741B8" w:rsidRDefault="00F741B8" w:rsidP="00775BB5">
      <w:pPr>
        <w:spacing w:line="240" w:lineRule="auto"/>
      </w:pPr>
      <w:r>
        <w:rPr>
          <w:rFonts w:hint="eastAsia"/>
        </w:rPr>
        <w:t>为什么有的网页或者</w:t>
      </w:r>
      <w:r>
        <w:rPr>
          <w:rFonts w:hint="eastAsia"/>
        </w:rPr>
        <w:t>app</w:t>
      </w:r>
      <w:r>
        <w:rPr>
          <w:rFonts w:hint="eastAsia"/>
        </w:rPr>
        <w:t>不会进行一个屏幕的适配，因为它用的是绝对位置，而不是相对位置</w:t>
      </w:r>
    </w:p>
    <w:p w:rsidR="00F741B8" w:rsidRDefault="00F741B8" w:rsidP="00775BB5">
      <w:pPr>
        <w:spacing w:line="240" w:lineRule="auto"/>
      </w:pPr>
      <w:r>
        <w:rPr>
          <w:rFonts w:hint="eastAsia"/>
        </w:rPr>
        <w:t>现在的公司产品和程序员是分隔开来的</w:t>
      </w:r>
    </w:p>
    <w:p w:rsidR="00F741B8" w:rsidRDefault="00F741B8" w:rsidP="00775BB5">
      <w:pPr>
        <w:spacing w:line="240" w:lineRule="auto"/>
      </w:pPr>
      <w:r>
        <w:rPr>
          <w:rFonts w:hint="eastAsia"/>
        </w:rPr>
        <w:t>根本没有认同的感觉</w:t>
      </w:r>
    </w:p>
    <w:p w:rsidR="00F741B8" w:rsidRDefault="00F741B8" w:rsidP="00775BB5">
      <w:pPr>
        <w:spacing w:line="240" w:lineRule="auto"/>
      </w:pPr>
      <w:r>
        <w:rPr>
          <w:rFonts w:hint="eastAsia"/>
        </w:rPr>
        <w:t>所以市场根本不会选择这个，之所以现在还能活，完全是因为政府</w:t>
      </w:r>
    </w:p>
    <w:p w:rsidR="00F741B8" w:rsidRDefault="00F741B8" w:rsidP="00775BB5">
      <w:pPr>
        <w:spacing w:line="240" w:lineRule="auto"/>
      </w:pPr>
      <w:r>
        <w:rPr>
          <w:rFonts w:hint="eastAsia"/>
        </w:rPr>
        <w:t>我只想做一个和</w:t>
      </w:r>
      <w:r>
        <w:rPr>
          <w:rFonts w:hint="eastAsia"/>
        </w:rPr>
        <w:t>l</w:t>
      </w:r>
      <w:r>
        <w:rPr>
          <w:rFonts w:hint="eastAsia"/>
        </w:rPr>
        <w:t>一样的人，我并不想出面</w:t>
      </w:r>
    </w:p>
    <w:p w:rsidR="00D04DA6" w:rsidRDefault="00D04DA6" w:rsidP="00775BB5">
      <w:pPr>
        <w:spacing w:line="240" w:lineRule="auto"/>
      </w:pPr>
      <w:r>
        <w:rPr>
          <w:rFonts w:hint="eastAsia"/>
        </w:rPr>
        <w:t>现在这个时代，每个人都是程序员，就像每个人都能写作，但是</w:t>
      </w:r>
      <w:r w:rsidR="00900EAA">
        <w:rPr>
          <w:rFonts w:hint="eastAsia"/>
        </w:rPr>
        <w:t>作家就是作家</w:t>
      </w:r>
    </w:p>
    <w:p w:rsidR="00900EAA" w:rsidRDefault="00900EAA" w:rsidP="00775BB5">
      <w:pPr>
        <w:spacing w:line="240" w:lineRule="auto"/>
      </w:pPr>
      <w:r>
        <w:rPr>
          <w:rFonts w:hint="eastAsia"/>
        </w:rPr>
        <w:t>我想要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话机器人</w:t>
      </w:r>
      <w:r w:rsidR="0029444B">
        <w:rPr>
          <w:rFonts w:hint="eastAsia"/>
        </w:rPr>
        <w:t>，要使用什么神经网络</w:t>
      </w:r>
    </w:p>
    <w:p w:rsidR="0029444B" w:rsidRDefault="0029444B" w:rsidP="00775BB5">
      <w:pPr>
        <w:spacing w:line="240" w:lineRule="auto"/>
        <w:rPr>
          <w:rFonts w:hint="eastAsia"/>
        </w:rPr>
      </w:pPr>
      <w:r>
        <w:rPr>
          <w:rFonts w:hint="eastAsia"/>
        </w:rPr>
        <w:t>难道就是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技术</w:t>
      </w:r>
    </w:p>
    <w:p w:rsidR="00900EAA" w:rsidRDefault="00900EAA" w:rsidP="00775BB5">
      <w:pPr>
        <w:spacing w:line="240" w:lineRule="auto"/>
      </w:pPr>
      <w:r>
        <w:rPr>
          <w:rFonts w:hint="eastAsia"/>
        </w:rPr>
        <w:t>不能再喝牛奶了</w:t>
      </w:r>
    </w:p>
    <w:p w:rsidR="005F1844" w:rsidRDefault="005F1844" w:rsidP="00775BB5">
      <w:pPr>
        <w:spacing w:line="240" w:lineRule="auto"/>
      </w:pPr>
      <w:r>
        <w:rPr>
          <w:rFonts w:hint="eastAsia"/>
        </w:rPr>
        <w:t>不一定就是要用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软件操作，</w:t>
      </w:r>
      <w:r w:rsidR="008D6070">
        <w:rPr>
          <w:rFonts w:hint="eastAsia"/>
        </w:rPr>
        <w:t>画图只是一个工具，因为我最后都是要画成这种类似的图</w:t>
      </w:r>
    </w:p>
    <w:p w:rsidR="008D6070" w:rsidRDefault="008D6070" w:rsidP="00775BB5">
      <w:pPr>
        <w:spacing w:line="240" w:lineRule="auto"/>
      </w:pPr>
      <w:r>
        <w:rPr>
          <w:rFonts w:hint="eastAsia"/>
        </w:rPr>
        <w:t>所以我用公司的电脑的话，就要使用别的图片编辑软件，所以这个地图在每次做完都要保存成相应的图片</w:t>
      </w:r>
    </w:p>
    <w:p w:rsidR="008D6070" w:rsidRDefault="008D6070" w:rsidP="00775BB5">
      <w:pPr>
        <w:spacing w:line="240" w:lineRule="auto"/>
      </w:pPr>
      <w:r>
        <w:rPr>
          <w:rFonts w:hint="eastAsia"/>
        </w:rPr>
        <w:t>算了，还是用用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软件</w:t>
      </w:r>
      <w:r w:rsidR="001B0F0D">
        <w:rPr>
          <w:rFonts w:hint="eastAsia"/>
        </w:rPr>
        <w:t>，自己也学学吧</w:t>
      </w:r>
    </w:p>
    <w:p w:rsidR="001B0F0D" w:rsidRDefault="001B0F0D" w:rsidP="00775BB5">
      <w:pPr>
        <w:spacing w:line="240" w:lineRule="auto"/>
      </w:pPr>
      <w:r>
        <w:rPr>
          <w:rFonts w:hint="eastAsia"/>
        </w:rPr>
        <w:t>以前的人们用汇编预言开发出了口袋妖怪，现在用</w:t>
      </w:r>
      <w:r>
        <w:rPr>
          <w:rFonts w:hint="eastAsia"/>
        </w:rPr>
        <w:t>python</w:t>
      </w:r>
      <w:r>
        <w:rPr>
          <w:rFonts w:hint="eastAsia"/>
        </w:rPr>
        <w:t>可以实现口袋妖怪</w:t>
      </w:r>
    </w:p>
    <w:p w:rsidR="001B0F0D" w:rsidRDefault="001B0F0D" w:rsidP="00775BB5">
      <w:pPr>
        <w:spacing w:line="240" w:lineRule="auto"/>
      </w:pPr>
      <w:r>
        <w:rPr>
          <w:rFonts w:hint="eastAsia"/>
        </w:rPr>
        <w:t>所以玩游戏真的不在意是用什么开发的，重要的是思想是啥，工具终究只是工具</w:t>
      </w:r>
    </w:p>
    <w:p w:rsidR="001B0F0D" w:rsidRDefault="001B0F0D" w:rsidP="00775BB5">
      <w:pPr>
        <w:spacing w:line="240" w:lineRule="auto"/>
      </w:pPr>
      <w:r>
        <w:rPr>
          <w:rFonts w:hint="eastAsia"/>
        </w:rPr>
        <w:t>我以后要玩的游戏肯定都是自己的游戏，而不是别人开发的游戏，毛病太多了</w:t>
      </w:r>
    </w:p>
    <w:p w:rsidR="00823BF8" w:rsidRDefault="00823BF8" w:rsidP="00775BB5">
      <w:pPr>
        <w:spacing w:line="240" w:lineRule="auto"/>
      </w:pPr>
      <w:r>
        <w:rPr>
          <w:rFonts w:hint="eastAsia"/>
        </w:rPr>
        <w:t>这玩意真的能用吗？好垃圾啊，真的，底层都还是一坨屎，就拿来放在高处用了</w:t>
      </w:r>
    </w:p>
    <w:p w:rsidR="00823BF8" w:rsidRDefault="00823BF8" w:rsidP="00775BB5">
      <w:pPr>
        <w:spacing w:line="240" w:lineRule="auto"/>
      </w:pPr>
      <w:r>
        <w:rPr>
          <w:rFonts w:hint="eastAsia"/>
        </w:rPr>
        <w:t>我先把一些动作写好有，然后这一个就是这个动作的神经网络</w:t>
      </w:r>
    </w:p>
    <w:p w:rsidR="00823BF8" w:rsidRDefault="00823BF8" w:rsidP="00775BB5">
      <w:pPr>
        <w:spacing w:line="240" w:lineRule="auto"/>
      </w:pPr>
      <w:r>
        <w:rPr>
          <w:rFonts w:hint="eastAsia"/>
        </w:rPr>
        <w:t>比如说：</w:t>
      </w:r>
    </w:p>
    <w:p w:rsidR="00823BF8" w:rsidRDefault="000B315C" w:rsidP="00823BF8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招式</w:t>
      </w:r>
      <w:r>
        <w:rPr>
          <w:rFonts w:hint="eastAsia"/>
        </w:rPr>
        <w:t>1</w:t>
      </w:r>
    </w:p>
    <w:p w:rsidR="000B315C" w:rsidRDefault="000B315C" w:rsidP="00823BF8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招式</w:t>
      </w:r>
      <w:r>
        <w:rPr>
          <w:rFonts w:hint="eastAsia"/>
        </w:rPr>
        <w:t>2</w:t>
      </w:r>
    </w:p>
    <w:p w:rsidR="000B315C" w:rsidRDefault="000B315C" w:rsidP="00823BF8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招式</w:t>
      </w:r>
      <w:r>
        <w:rPr>
          <w:rFonts w:hint="eastAsia"/>
        </w:rPr>
        <w:t>3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就通过这种办法去进行神经网络的训练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因为定位定界还是很简单的网络就可以实现了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意思可以这样先把一个大世界划分为小的局块，然后这样通过神经网络就很简单</w:t>
      </w:r>
    </w:p>
    <w:p w:rsidR="000B315C" w:rsidRDefault="000B315C" w:rsidP="000B315C">
      <w:pPr>
        <w:spacing w:line="240" w:lineRule="auto"/>
        <w:rPr>
          <w:rFonts w:hint="eastAsia"/>
        </w:rPr>
      </w:pPr>
      <w:r>
        <w:rPr>
          <w:rFonts w:hint="eastAsia"/>
        </w:rPr>
        <w:t>我好像又发现了不得了的事情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举个例子：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比如我要做一个通过人工智能，就是万事万物都能识别的，都能预测的。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首先输入一个东西，它会进入最外边的一个闭合的神经网络，识别出来是属于哪个领域的，就输出一个文字，通过这个领域文字，把输入放进相关的领域。这个时候，又出现了一个新的神经网络，就把这个输入放到子领域里面，进行识别是哪个更小的领域，以此类</w:t>
      </w:r>
      <w:r>
        <w:rPr>
          <w:rFonts w:hint="eastAsia"/>
        </w:rPr>
        <w:lastRenderedPageBreak/>
        <w:t>推。最后，</w:t>
      </w:r>
      <w:proofErr w:type="gramStart"/>
      <w:r>
        <w:rPr>
          <w:rFonts w:hint="eastAsia"/>
        </w:rPr>
        <w:t>一个领域一个领域</w:t>
      </w:r>
      <w:proofErr w:type="gramEnd"/>
      <w:r>
        <w:rPr>
          <w:rFonts w:hint="eastAsia"/>
        </w:rPr>
        <w:t>的下来，就像神经网络的树分类，最终可以识别到这个是哪个，这样就不需要万亿参数了，还很简单。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对于预测也是一样的，就是从大到小分类，最后知道要输出什么</w:t>
      </w:r>
    </w:p>
    <w:p w:rsidR="000B315C" w:rsidRDefault="000B315C" w:rsidP="000B315C">
      <w:pPr>
        <w:spacing w:line="240" w:lineRule="auto"/>
      </w:pPr>
      <w:r>
        <w:rPr>
          <w:rFonts w:hint="eastAsia"/>
        </w:rPr>
        <w:t>有点像女生的辫子一样</w:t>
      </w:r>
    </w:p>
    <w:p w:rsidR="00A1670E" w:rsidRDefault="00A1670E" w:rsidP="000B315C">
      <w:pPr>
        <w:spacing w:line="24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RNN</w:t>
      </w:r>
      <w:r>
        <w:rPr>
          <w:rFonts w:ascii="Arial" w:hAnsi="Arial" w:cs="Arial"/>
          <w:color w:val="4D4D4D"/>
          <w:shd w:val="clear" w:color="auto" w:fill="FFFFFF"/>
        </w:rPr>
        <w:t>的每一步要输入每个样例的一个单词</w:t>
      </w:r>
    </w:p>
    <w:p w:rsidR="00270C99" w:rsidRDefault="00270C99" w:rsidP="000B315C">
      <w:pPr>
        <w:spacing w:line="240" w:lineRule="auto"/>
      </w:pPr>
      <w:r>
        <w:rPr>
          <w:rFonts w:hint="eastAsia"/>
        </w:rPr>
        <w:t>不要幻想一口吃成个胖子，要细化成最简单的点一点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进行</w:t>
      </w:r>
    </w:p>
    <w:p w:rsidR="002F79FB" w:rsidRDefault="002F79FB" w:rsidP="000B315C">
      <w:pPr>
        <w:spacing w:line="240" w:lineRule="auto"/>
      </w:pPr>
      <w:r>
        <w:rPr>
          <w:rFonts w:hint="eastAsia"/>
        </w:rPr>
        <w:t>我不是爱收藏游戏嘛，我可以把关于游戏的想法都先记录下来，就是要完成自己心中的愿景</w:t>
      </w:r>
    </w:p>
    <w:p w:rsidR="002F79FB" w:rsidRDefault="002F79FB" w:rsidP="000B315C">
      <w:pPr>
        <w:spacing w:line="240" w:lineRule="auto"/>
      </w:pPr>
      <w:r>
        <w:rPr>
          <w:rFonts w:hint="eastAsia"/>
        </w:rPr>
        <w:t>我想写一个类似于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仙、进击的巨人、或者东京</w:t>
      </w:r>
      <w:proofErr w:type="gramStart"/>
      <w:r>
        <w:rPr>
          <w:rFonts w:hint="eastAsia"/>
        </w:rPr>
        <w:t>喰</w:t>
      </w:r>
      <w:proofErr w:type="gramEnd"/>
      <w:r>
        <w:rPr>
          <w:rFonts w:hint="eastAsia"/>
        </w:rPr>
        <w:t>种这样的小说、艺术品</w:t>
      </w:r>
    </w:p>
    <w:p w:rsidR="00487C88" w:rsidRDefault="00487C88" w:rsidP="000B315C">
      <w:pPr>
        <w:spacing w:line="240" w:lineRule="auto"/>
      </w:pPr>
      <w:r>
        <w:rPr>
          <w:rFonts w:hint="eastAsia"/>
        </w:rPr>
        <w:t>先画一个最简单的人，以后再优化吧</w:t>
      </w:r>
    </w:p>
    <w:p w:rsidR="00FD135F" w:rsidRDefault="00FD135F" w:rsidP="000B315C">
      <w:pPr>
        <w:spacing w:line="240" w:lineRule="auto"/>
      </w:pPr>
      <w:r>
        <w:rPr>
          <w:rFonts w:hint="eastAsia"/>
        </w:rPr>
        <w:t>其实我画这个人物应该就可以使用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来实现了、</w:t>
      </w:r>
    </w:p>
    <w:p w:rsidR="00FD135F" w:rsidRDefault="00FD135F" w:rsidP="000B315C">
      <w:pPr>
        <w:spacing w:line="240" w:lineRule="auto"/>
      </w:pPr>
      <w:r>
        <w:rPr>
          <w:rFonts w:hint="eastAsia"/>
        </w:rPr>
        <w:t>现在画图的都基本上加入了</w:t>
      </w:r>
      <w:r>
        <w:rPr>
          <w:rFonts w:hint="eastAsia"/>
        </w:rPr>
        <w:t>A</w:t>
      </w:r>
      <w:r>
        <w:t>I</w:t>
      </w:r>
    </w:p>
    <w:p w:rsidR="00D514D1" w:rsidRDefault="00D514D1" w:rsidP="000B315C">
      <w:pPr>
        <w:spacing w:line="240" w:lineRule="auto"/>
      </w:pPr>
      <w:r>
        <w:rPr>
          <w:rFonts w:hint="eastAsia"/>
        </w:rPr>
        <w:t>设计行业怕是不行了</w:t>
      </w:r>
    </w:p>
    <w:p w:rsidR="00D514D1" w:rsidRDefault="00D514D1" w:rsidP="000B315C">
      <w:pPr>
        <w:spacing w:line="240" w:lineRule="auto"/>
      </w:pPr>
      <w:r>
        <w:rPr>
          <w:rFonts w:hint="eastAsia"/>
        </w:rPr>
        <w:t>画图真的太费事了，我真的不太想画图了</w:t>
      </w:r>
    </w:p>
    <w:p w:rsidR="00D514D1" w:rsidRDefault="00D514D1" w:rsidP="000B315C">
      <w:pPr>
        <w:spacing w:line="240" w:lineRule="auto"/>
      </w:pPr>
      <w:r>
        <w:rPr>
          <w:rFonts w:hint="eastAsia"/>
        </w:rPr>
        <w:t>先按照原来的基础上把游戏先做出来</w:t>
      </w:r>
    </w:p>
    <w:p w:rsidR="00D514D1" w:rsidRDefault="00D514D1" w:rsidP="000B315C">
      <w:pPr>
        <w:spacing w:line="240" w:lineRule="auto"/>
      </w:pPr>
      <w:r>
        <w:rPr>
          <w:rFonts w:hint="eastAsia"/>
        </w:rPr>
        <w:t>好事多磨，我肯定也要多想想的</w:t>
      </w:r>
    </w:p>
    <w:p w:rsidR="00420290" w:rsidRDefault="00420290" w:rsidP="000B315C">
      <w:pPr>
        <w:spacing w:line="240" w:lineRule="auto"/>
      </w:pPr>
      <w:r>
        <w:rPr>
          <w:rFonts w:hint="eastAsia"/>
        </w:rPr>
        <w:t>为什么神经网络的节点是一个</w:t>
      </w:r>
      <w:r>
        <w:rPr>
          <w:rFonts w:hint="eastAsia"/>
        </w:rPr>
        <w:t>tensor</w:t>
      </w:r>
      <w:r>
        <w:rPr>
          <w:rFonts w:hint="eastAsia"/>
        </w:rPr>
        <w:t>，而不是一个神经细胞的类呢</w:t>
      </w:r>
    </w:p>
    <w:p w:rsidR="00420290" w:rsidRDefault="00420290" w:rsidP="000B315C">
      <w:pPr>
        <w:spacing w:line="240" w:lineRule="auto"/>
      </w:pPr>
      <w:r>
        <w:rPr>
          <w:rFonts w:hint="eastAsia"/>
        </w:rPr>
        <w:t>好像我需要我创造的东西每天都在优化，后者在</w:t>
      </w:r>
      <w:r w:rsidR="008421DC">
        <w:rPr>
          <w:rFonts w:hint="eastAsia"/>
        </w:rPr>
        <w:t>走路，这样才符合我的逻辑</w:t>
      </w:r>
    </w:p>
    <w:p w:rsidR="00B01E14" w:rsidRDefault="00B01E14" w:rsidP="000B315C">
      <w:pPr>
        <w:spacing w:line="240" w:lineRule="auto"/>
      </w:pPr>
      <w:r>
        <w:rPr>
          <w:rFonts w:hint="eastAsia"/>
        </w:rPr>
        <w:t>要不然直接用编程来截图</w:t>
      </w:r>
    </w:p>
    <w:p w:rsidR="00BF42FF" w:rsidRDefault="00BF42FF" w:rsidP="000B315C">
      <w:pPr>
        <w:spacing w:line="240" w:lineRule="auto"/>
      </w:pPr>
      <w:r>
        <w:rPr>
          <w:rFonts w:hint="eastAsia"/>
        </w:rPr>
        <w:t>实在是懒得自己画了</w:t>
      </w:r>
    </w:p>
    <w:p w:rsidR="00BF42FF" w:rsidRDefault="00BF42FF" w:rsidP="000B315C">
      <w:pPr>
        <w:spacing w:line="240" w:lineRule="auto"/>
      </w:pPr>
      <w:r>
        <w:rPr>
          <w:rFonts w:hint="eastAsia"/>
        </w:rPr>
        <w:t>按照易经，肯定是要先在人家做的基础上进行才能进行自我的发挥</w:t>
      </w:r>
    </w:p>
    <w:p w:rsidR="00BF42FF" w:rsidRDefault="00BF42FF" w:rsidP="000B315C">
      <w:pPr>
        <w:spacing w:line="240" w:lineRule="auto"/>
      </w:pPr>
      <w:r>
        <w:rPr>
          <w:rFonts w:hint="eastAsia"/>
        </w:rPr>
        <w:t>不怕，别人来管我，</w:t>
      </w:r>
      <w:proofErr w:type="gramStart"/>
      <w:r>
        <w:rPr>
          <w:rFonts w:hint="eastAsia"/>
        </w:rPr>
        <w:t>不行么把我</w:t>
      </w:r>
      <w:proofErr w:type="gramEnd"/>
      <w:r>
        <w:rPr>
          <w:rFonts w:hint="eastAsia"/>
        </w:rPr>
        <w:t>开除了</w:t>
      </w:r>
    </w:p>
    <w:p w:rsidR="00BF42FF" w:rsidRDefault="00BF42FF" w:rsidP="000B315C">
      <w:pPr>
        <w:spacing w:line="240" w:lineRule="auto"/>
      </w:pPr>
      <w:r>
        <w:rPr>
          <w:rFonts w:hint="eastAsia"/>
        </w:rPr>
        <w:t>我自己还可以做一个关于象棋的游戏</w:t>
      </w:r>
    </w:p>
    <w:p w:rsidR="00BF42FF" w:rsidRDefault="00BF42FF" w:rsidP="000B315C">
      <w:pPr>
        <w:spacing w:line="240" w:lineRule="auto"/>
      </w:pPr>
      <w:r>
        <w:rPr>
          <w:rFonts w:hint="eastAsia"/>
        </w:rPr>
        <w:t>明明我就有一个很强大的处理工具的，</w:t>
      </w:r>
      <w:r>
        <w:rPr>
          <w:rFonts w:hint="eastAsia"/>
        </w:rPr>
        <w:t>python</w:t>
      </w:r>
      <w:r>
        <w:rPr>
          <w:rFonts w:hint="eastAsia"/>
        </w:rPr>
        <w:t>，还要去弄什么线上的东西，没搞懂</w:t>
      </w:r>
    </w:p>
    <w:p w:rsidR="00B70A19" w:rsidRDefault="00B70A19" w:rsidP="000B315C">
      <w:pPr>
        <w:spacing w:line="240" w:lineRule="auto"/>
      </w:pPr>
      <w:r>
        <w:rPr>
          <w:rFonts w:hint="eastAsia"/>
        </w:rPr>
        <w:t>其实一开始我并不想把这些观点写下来，</w:t>
      </w:r>
      <w:r w:rsidR="001659E7">
        <w:rPr>
          <w:rFonts w:hint="eastAsia"/>
        </w:rPr>
        <w:t>写下来干嘛呢，也是在为我的圣经做准备吧，这样写下来可能好玩一些，我的感觉是</w:t>
      </w:r>
    </w:p>
    <w:p w:rsidR="001659E7" w:rsidRDefault="001659E7" w:rsidP="000B315C">
      <w:pPr>
        <w:spacing w:line="240" w:lineRule="auto"/>
      </w:pPr>
      <w:r>
        <w:rPr>
          <w:rFonts w:hint="eastAsia"/>
        </w:rPr>
        <w:t>不用去关注流量，因为我觉得我写的是有道理的。而且我还会不断优化，所以流量对于现在来说什么都不算，只要写下来，以后的我会看就够了。</w:t>
      </w:r>
    </w:p>
    <w:p w:rsidR="00752A4A" w:rsidRDefault="00752A4A" w:rsidP="000B315C">
      <w:pPr>
        <w:spacing w:line="240" w:lineRule="auto"/>
      </w:pPr>
      <w:r>
        <w:rPr>
          <w:rFonts w:hint="eastAsia"/>
        </w:rPr>
        <w:t>长就长了，管它的了</w:t>
      </w:r>
    </w:p>
    <w:p w:rsidR="00277898" w:rsidRDefault="00277898" w:rsidP="000B315C">
      <w:pPr>
        <w:spacing w:line="240" w:lineRule="auto"/>
      </w:pPr>
      <w:r>
        <w:rPr>
          <w:rFonts w:hint="eastAsia"/>
        </w:rPr>
        <w:t>反正差不多要把我开除了，我实在是不想做这个工作</w:t>
      </w:r>
    </w:p>
    <w:p w:rsidR="00364113" w:rsidRDefault="00364113" w:rsidP="000B315C">
      <w:pPr>
        <w:spacing w:line="240" w:lineRule="auto"/>
      </w:pPr>
      <w:r>
        <w:rPr>
          <w:rFonts w:hint="eastAsia"/>
        </w:rPr>
        <w:t>她不理我也好，让我可以自己创业吧</w:t>
      </w:r>
    </w:p>
    <w:p w:rsidR="00364113" w:rsidRDefault="00364113" w:rsidP="000B315C">
      <w:pPr>
        <w:spacing w:line="240" w:lineRule="auto"/>
      </w:pPr>
      <w:r>
        <w:rPr>
          <w:rFonts w:hint="eastAsia"/>
        </w:rPr>
        <w:t>相当于这些方法都需要实例化以后才可以进行使用</w:t>
      </w:r>
    </w:p>
    <w:p w:rsidR="00364113" w:rsidRDefault="00364113" w:rsidP="000B315C">
      <w:pPr>
        <w:spacing w:line="240" w:lineRule="auto"/>
      </w:pPr>
      <w:r>
        <w:rPr>
          <w:rFonts w:hint="eastAsia"/>
        </w:rPr>
        <w:t>我现在已经很乱了，不能再加入新的仓库了</w:t>
      </w:r>
    </w:p>
    <w:p w:rsidR="0037225B" w:rsidRDefault="0037225B" w:rsidP="000B315C">
      <w:pPr>
        <w:spacing w:line="240" w:lineRule="auto"/>
      </w:pPr>
      <w:r>
        <w:rPr>
          <w:rFonts w:hint="eastAsia"/>
        </w:rPr>
        <w:t>比如说变成了</w:t>
      </w:r>
      <w:r>
        <w:rPr>
          <w:rFonts w:hint="eastAsia"/>
        </w:rPr>
        <w:t>[</w:t>
      </w:r>
      <w:r>
        <w:t>7, 300]</w:t>
      </w:r>
    </w:p>
    <w:p w:rsidR="008E181B" w:rsidRDefault="008E181B" w:rsidP="000B315C">
      <w:pPr>
        <w:spacing w:line="240" w:lineRule="auto"/>
      </w:pPr>
      <w:r>
        <w:rPr>
          <w:rFonts w:hint="eastAsia"/>
        </w:rPr>
        <w:t>为什么每个人都焦躁起来了，搞得我很烦，又多了一个我离开这个公司的理由，有什么好忙的呢，他们做的这么烂，人问了也不回，我也没有办法啊</w:t>
      </w:r>
    </w:p>
    <w:p w:rsidR="008E181B" w:rsidRDefault="008E181B" w:rsidP="000B315C">
      <w:pPr>
        <w:spacing w:line="240" w:lineRule="auto"/>
      </w:pPr>
      <w:r>
        <w:rPr>
          <w:rFonts w:hint="eastAsia"/>
        </w:rPr>
        <w:t>这种自己写项目，还真的是非常考验人的</w:t>
      </w:r>
    </w:p>
    <w:p w:rsidR="008E181B" w:rsidRDefault="008E181B" w:rsidP="000B315C">
      <w:pPr>
        <w:spacing w:line="240" w:lineRule="auto"/>
      </w:pPr>
      <w:r>
        <w:rPr>
          <w:rFonts w:hint="eastAsia"/>
        </w:rPr>
        <w:t>我想自己发挥一下了</w:t>
      </w:r>
    </w:p>
    <w:p w:rsidR="0084488E" w:rsidRDefault="0084488E" w:rsidP="000B315C">
      <w:pPr>
        <w:spacing w:line="240" w:lineRule="auto"/>
      </w:pPr>
      <w:r>
        <w:rPr>
          <w:rFonts w:hint="eastAsia"/>
        </w:rPr>
        <w:t>不知道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这么多的隐藏层输出和输出到底应该用哪个</w:t>
      </w:r>
    </w:p>
    <w:p w:rsidR="0084488E" w:rsidRDefault="0084488E" w:rsidP="000B315C">
      <w:pPr>
        <w:spacing w:line="240" w:lineRule="auto"/>
      </w:pPr>
      <w:r>
        <w:rPr>
          <w:rFonts w:hint="eastAsia"/>
        </w:rPr>
        <w:t>看来我还是不理解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是如何进行的</w:t>
      </w:r>
    </w:p>
    <w:p w:rsidR="0084488E" w:rsidRDefault="0084488E" w:rsidP="000B315C">
      <w:pPr>
        <w:spacing w:line="240" w:lineRule="auto"/>
      </w:pPr>
      <w:r>
        <w:rPr>
          <w:rFonts w:hint="eastAsia"/>
        </w:rPr>
        <w:t>又遇到瓶颈了</w:t>
      </w:r>
    </w:p>
    <w:p w:rsidR="0084488E" w:rsidRDefault="0084488E" w:rsidP="000B315C">
      <w:pPr>
        <w:spacing w:line="240" w:lineRule="auto"/>
      </w:pPr>
      <w:r>
        <w:rPr>
          <w:rFonts w:hint="eastAsia"/>
        </w:rPr>
        <w:t>不对啊，我感觉是</w:t>
      </w:r>
      <w:proofErr w:type="gramStart"/>
      <w:r>
        <w:rPr>
          <w:rFonts w:hint="eastAsia"/>
        </w:rPr>
        <w:t>一个时刻一个时刻</w:t>
      </w:r>
      <w:proofErr w:type="gramEnd"/>
      <w:r>
        <w:rPr>
          <w:rFonts w:hint="eastAsia"/>
        </w:rPr>
        <w:t>地进行训练啊</w:t>
      </w:r>
    </w:p>
    <w:p w:rsidR="003B6ED6" w:rsidRDefault="003B6ED6" w:rsidP="000B315C">
      <w:pPr>
        <w:spacing w:line="240" w:lineRule="auto"/>
      </w:pPr>
      <w:r>
        <w:rPr>
          <w:rFonts w:hint="eastAsia"/>
        </w:rPr>
        <w:t>本来应该是一个时刻对应一个标签，但是现在做的是情感分类，好像有点不一样</w:t>
      </w:r>
    </w:p>
    <w:p w:rsidR="00C67BA4" w:rsidRDefault="00C67BA4" w:rsidP="000B315C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感觉要开会，才会觉得自己有自信，这个氛围造成的就是这样</w:t>
      </w:r>
    </w:p>
    <w:p w:rsidR="00E93E8F" w:rsidRDefault="00C67BA4" w:rsidP="00775BB5">
      <w:pPr>
        <w:spacing w:line="240" w:lineRule="auto"/>
      </w:pPr>
      <w:r>
        <w:rPr>
          <w:rFonts w:hint="eastAsia"/>
        </w:rPr>
        <w:t>我到现在都还没搞清楚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的输入是什么</w:t>
      </w:r>
    </w:p>
    <w:p w:rsidR="00C67BA4" w:rsidRDefault="00C67BA4" w:rsidP="00775BB5">
      <w:pPr>
        <w:spacing w:line="240" w:lineRule="auto"/>
      </w:pPr>
      <w:r>
        <w:rPr>
          <w:rFonts w:hint="eastAsia"/>
        </w:rPr>
        <w:t>我这个输入应该是对的</w:t>
      </w:r>
      <w:r>
        <w:rPr>
          <w:rFonts w:hint="eastAsia"/>
        </w:rPr>
        <w:t>[</w:t>
      </w:r>
      <w:r>
        <w:t xml:space="preserve">1, </w:t>
      </w:r>
      <w:r w:rsidR="00295830">
        <w:t>9, 300</w:t>
      </w:r>
      <w:r>
        <w:t>]</w:t>
      </w:r>
    </w:p>
    <w:p w:rsidR="00295830" w:rsidRDefault="00295830" w:rsidP="00775BB5">
      <w:pPr>
        <w:spacing w:line="240" w:lineRule="auto"/>
      </w:pPr>
      <w:proofErr w:type="gramStart"/>
      <w:r>
        <w:rPr>
          <w:rFonts w:hint="eastAsia"/>
        </w:rPr>
        <w:t>慌是肯定会慌</w:t>
      </w:r>
      <w:proofErr w:type="gramEnd"/>
      <w:r>
        <w:rPr>
          <w:rFonts w:hint="eastAsia"/>
        </w:rPr>
        <w:t>的，因为周围的人都这样</w:t>
      </w:r>
    </w:p>
    <w:p w:rsidR="00295830" w:rsidRDefault="00295830" w:rsidP="00775BB5">
      <w:pPr>
        <w:spacing w:line="240" w:lineRule="auto"/>
      </w:pPr>
      <w:proofErr w:type="spellStart"/>
      <w:r>
        <w:t>R</w:t>
      </w:r>
      <w:r>
        <w:rPr>
          <w:rFonts w:hint="eastAsia"/>
        </w:rPr>
        <w:t>nn</w:t>
      </w:r>
      <w:proofErr w:type="spellEnd"/>
      <w:r>
        <w:rPr>
          <w:rFonts w:hint="eastAsia"/>
        </w:rPr>
        <w:t>的输出也没有问题，都是符合官方的</w:t>
      </w:r>
    </w:p>
    <w:p w:rsidR="00295830" w:rsidRDefault="00295830" w:rsidP="00775BB5">
      <w:pPr>
        <w:spacing w:line="240" w:lineRule="auto"/>
      </w:pPr>
      <w:r>
        <w:rPr>
          <w:rFonts w:hint="eastAsia"/>
        </w:rPr>
        <w:t>我不慌，不行就把我开除</w:t>
      </w:r>
      <w:r w:rsidR="00001C3C">
        <w:rPr>
          <w:rFonts w:hint="eastAsia"/>
        </w:rPr>
        <w:t>，我实在是不想搞这种东西了</w:t>
      </w:r>
    </w:p>
    <w:p w:rsidR="00001C3C" w:rsidRDefault="00001C3C" w:rsidP="00775BB5">
      <w:pPr>
        <w:spacing w:line="240" w:lineRule="auto"/>
      </w:pPr>
      <w:r>
        <w:rPr>
          <w:rFonts w:hint="eastAsia"/>
        </w:rPr>
        <w:t>他还要加班，意思</w:t>
      </w:r>
      <w:proofErr w:type="gramStart"/>
      <w:r>
        <w:rPr>
          <w:rFonts w:hint="eastAsia"/>
        </w:rPr>
        <w:t>领导喊做就要</w:t>
      </w:r>
      <w:proofErr w:type="gramEnd"/>
      <w:r>
        <w:rPr>
          <w:rFonts w:hint="eastAsia"/>
        </w:rPr>
        <w:t>做了，我是不会的</w:t>
      </w:r>
    </w:p>
    <w:p w:rsidR="00001C3C" w:rsidRDefault="00001C3C" w:rsidP="00775BB5">
      <w:pPr>
        <w:spacing w:line="240" w:lineRule="auto"/>
      </w:pPr>
      <w:proofErr w:type="gramStart"/>
      <w:r>
        <w:rPr>
          <w:rFonts w:hint="eastAsia"/>
        </w:rPr>
        <w:t>比如领导</w:t>
      </w:r>
      <w:proofErr w:type="gramEnd"/>
      <w:r>
        <w:rPr>
          <w:rFonts w:hint="eastAsia"/>
        </w:rPr>
        <w:t>叫我做一个镜像，今天完成，那我今天完成不了</w:t>
      </w:r>
    </w:p>
    <w:p w:rsidR="00001C3C" w:rsidRDefault="00001C3C" w:rsidP="00775BB5">
      <w:pPr>
        <w:spacing w:line="240" w:lineRule="auto"/>
      </w:pPr>
      <w:r>
        <w:rPr>
          <w:rFonts w:hint="eastAsia"/>
        </w:rPr>
        <w:t>所以我这个人不适合打工，只适合自己创业，所以她不理我也挺好的</w:t>
      </w:r>
    </w:p>
    <w:p w:rsidR="00001C3C" w:rsidRDefault="00001C3C" w:rsidP="00775BB5">
      <w:pPr>
        <w:spacing w:line="240" w:lineRule="auto"/>
      </w:pPr>
      <w:r>
        <w:rPr>
          <w:rFonts w:hint="eastAsia"/>
        </w:rPr>
        <w:t>实在是太烦了，我周围的人都在说话，我真的不适合干这行</w:t>
      </w:r>
    </w:p>
    <w:p w:rsidR="00001C3C" w:rsidRDefault="00001C3C" w:rsidP="00775BB5">
      <w:pPr>
        <w:spacing w:line="240" w:lineRule="auto"/>
      </w:pPr>
      <w:r>
        <w:rPr>
          <w:rFonts w:hint="eastAsia"/>
        </w:rPr>
        <w:t>终于跑通了</w:t>
      </w:r>
    </w:p>
    <w:p w:rsidR="00001C3C" w:rsidRDefault="00001C3C" w:rsidP="00775BB5">
      <w:pPr>
        <w:spacing w:line="240" w:lineRule="auto"/>
      </w:pPr>
      <w:r>
        <w:rPr>
          <w:rFonts w:hint="eastAsia"/>
        </w:rPr>
        <w:t>我理解的</w:t>
      </w:r>
      <w:r>
        <w:rPr>
          <w:rFonts w:hint="eastAsia"/>
        </w:rPr>
        <w:t>embedding</w:t>
      </w:r>
      <w:r>
        <w:rPr>
          <w:rFonts w:hint="eastAsia"/>
        </w:rPr>
        <w:t>应该是一个</w:t>
      </w:r>
      <w:r>
        <w:rPr>
          <w:rFonts w:hint="eastAsia"/>
        </w:rPr>
        <w:t>index</w:t>
      </w:r>
      <w:r>
        <w:rPr>
          <w:rFonts w:hint="eastAsia"/>
        </w:rPr>
        <w:t>对应一个</w:t>
      </w:r>
      <w:r w:rsidR="005E4591">
        <w:rPr>
          <w:rFonts w:hint="eastAsia"/>
        </w:rPr>
        <w:t>高维，和词本身没有什么关系</w:t>
      </w:r>
    </w:p>
    <w:p w:rsidR="005E4591" w:rsidRDefault="005E4591" w:rsidP="00775BB5">
      <w:pPr>
        <w:spacing w:line="240" w:lineRule="auto"/>
      </w:pPr>
      <w:r>
        <w:t>L</w:t>
      </w:r>
      <w:r>
        <w:rPr>
          <w:rFonts w:hint="eastAsia"/>
        </w:rPr>
        <w:t>oss</w:t>
      </w:r>
      <w:r>
        <w:rPr>
          <w:rFonts w:hint="eastAsia"/>
        </w:rPr>
        <w:t>怎么还越来越高了</w:t>
      </w:r>
    </w:p>
    <w:p w:rsidR="005E4591" w:rsidRDefault="005E4591" w:rsidP="00775BB5">
      <w:pPr>
        <w:spacing w:line="240" w:lineRule="auto"/>
      </w:pPr>
      <w:r>
        <w:rPr>
          <w:rFonts w:hint="eastAsia"/>
        </w:rPr>
        <w:t>怎么还有模型</w:t>
      </w:r>
      <w:proofErr w:type="gramStart"/>
      <w:r>
        <w:rPr>
          <w:rFonts w:hint="eastAsia"/>
        </w:rPr>
        <w:t>越训练</w:t>
      </w:r>
      <w:proofErr w:type="gramEnd"/>
      <w:r>
        <w:rPr>
          <w:rFonts w:hint="eastAsia"/>
        </w:rPr>
        <w:t>loss</w:t>
      </w:r>
      <w:r>
        <w:rPr>
          <w:rFonts w:hint="eastAsia"/>
        </w:rPr>
        <w:t>越高呢</w:t>
      </w:r>
    </w:p>
    <w:p w:rsidR="005E4591" w:rsidRDefault="005E4591" w:rsidP="00775BB5">
      <w:pPr>
        <w:spacing w:line="240" w:lineRule="auto"/>
      </w:pPr>
      <w:r>
        <w:rPr>
          <w:rFonts w:hint="eastAsia"/>
        </w:rPr>
        <w:t>深呼吸也属于反向思考的一部分</w:t>
      </w:r>
    </w:p>
    <w:p w:rsidR="005E4591" w:rsidRDefault="005E4591" w:rsidP="00775BB5">
      <w:pPr>
        <w:spacing w:line="240" w:lineRule="auto"/>
      </w:pPr>
      <w:r>
        <w:rPr>
          <w:rFonts w:hint="eastAsia"/>
        </w:rPr>
        <w:t>原来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好的，都是一套系统，我现在才发现</w:t>
      </w:r>
    </w:p>
    <w:p w:rsidR="0010136E" w:rsidRDefault="0010136E" w:rsidP="00775BB5">
      <w:pPr>
        <w:spacing w:line="240" w:lineRule="auto"/>
      </w:pPr>
      <w:r>
        <w:rPr>
          <w:rFonts w:hint="eastAsia"/>
        </w:rPr>
        <w:t>它把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  <w:r>
        <w:rPr>
          <w:rFonts w:hint="eastAsia"/>
        </w:rPr>
        <w:t>加载到了</w:t>
      </w:r>
      <w:r>
        <w:rPr>
          <w:rFonts w:hint="eastAsia"/>
        </w:rPr>
        <w:t>embedding</w:t>
      </w:r>
      <w:r>
        <w:rPr>
          <w:rFonts w:hint="eastAsia"/>
        </w:rPr>
        <w:t>层里面</w:t>
      </w:r>
    </w:p>
    <w:p w:rsidR="0010136E" w:rsidRDefault="0010136E" w:rsidP="00775BB5">
      <w:pPr>
        <w:spacing w:line="240" w:lineRule="auto"/>
      </w:pPr>
      <w:r>
        <w:rPr>
          <w:rFonts w:hint="eastAsia"/>
        </w:rPr>
        <w:t>以后图像识别再有更新的，完全的就可以借鉴这个</w:t>
      </w:r>
      <w:r>
        <w:rPr>
          <w:rFonts w:hint="eastAsia"/>
        </w:rPr>
        <w:t>C</w:t>
      </w:r>
      <w:r>
        <w:t>NN</w:t>
      </w:r>
    </w:p>
    <w:p w:rsidR="0010136E" w:rsidRPr="0010136E" w:rsidRDefault="0010136E" w:rsidP="00775BB5">
      <w:pPr>
        <w:spacing w:line="240" w:lineRule="auto"/>
        <w:rPr>
          <w:rFonts w:hint="eastAsia"/>
        </w:rPr>
      </w:pPr>
      <w:r>
        <w:rPr>
          <w:rFonts w:hint="eastAsia"/>
        </w:rPr>
        <w:t>然后慢慢地不断打造一个自己地通用人工智能</w:t>
      </w:r>
    </w:p>
    <w:p w:rsidR="00C67BA4" w:rsidRDefault="00C67BA4" w:rsidP="00775BB5">
      <w:pPr>
        <w:spacing w:line="240" w:lineRule="auto"/>
        <w:rPr>
          <w:rFonts w:hint="eastAsia"/>
        </w:rPr>
      </w:pPr>
    </w:p>
    <w:p w:rsidR="00152B8F" w:rsidRDefault="00E93E8F" w:rsidP="00775BB5">
      <w:pPr>
        <w:spacing w:line="240" w:lineRule="auto"/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t>9</w:t>
      </w:r>
      <w:r w:rsidR="000B315C">
        <w:t>6</w:t>
      </w:r>
    </w:p>
    <w:p w:rsidR="00E93E8F" w:rsidRDefault="00E93E8F" w:rsidP="00775BB5">
      <w:pPr>
        <w:spacing w:line="240" w:lineRule="auto"/>
      </w:pPr>
      <w:r>
        <w:t>A</w:t>
      </w:r>
      <w:r>
        <w:rPr>
          <w:rFonts w:hint="eastAsia"/>
        </w:rPr>
        <w:t>i</w:t>
      </w:r>
      <w:r>
        <w:t xml:space="preserve"> </w:t>
      </w:r>
      <w:r w:rsidR="0084488E">
        <w:t>7</w:t>
      </w:r>
      <w:r w:rsidR="0010136E">
        <w:t>1</w:t>
      </w:r>
      <w:bookmarkStart w:id="0" w:name="_GoBack"/>
      <w:bookmarkEnd w:id="0"/>
    </w:p>
    <w:p w:rsidR="00D03E0A" w:rsidRDefault="00D03E0A" w:rsidP="00775BB5">
      <w:pPr>
        <w:spacing w:line="240" w:lineRule="auto"/>
      </w:pPr>
      <w:r>
        <w:t>C</w:t>
      </w:r>
      <w:r>
        <w:rPr>
          <w:rFonts w:hint="eastAsia"/>
        </w:rPr>
        <w:t>ode</w:t>
      </w:r>
      <w:r>
        <w:t>-</w:t>
      </w:r>
      <w:r>
        <w:rPr>
          <w:rFonts w:hint="eastAsia"/>
        </w:rPr>
        <w:t>world</w:t>
      </w:r>
      <w:r>
        <w:t xml:space="preserve"> 99</w:t>
      </w:r>
    </w:p>
    <w:p w:rsidR="00057C0B" w:rsidRDefault="00057C0B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752A4A">
        <w:t>7</w:t>
      </w:r>
      <w:r w:rsidR="00001C3C">
        <w:t>3</w:t>
      </w:r>
    </w:p>
    <w:p w:rsidR="00672CF6" w:rsidRDefault="00672CF6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F741B8">
        <w:t>8</w:t>
      </w:r>
      <w:r w:rsidR="002F79FB">
        <w:t>6</w:t>
      </w:r>
    </w:p>
    <w:p w:rsidR="006B4AC0" w:rsidRDefault="006B4AC0" w:rsidP="00775BB5">
      <w:pPr>
        <w:spacing w:line="240" w:lineRule="auto"/>
      </w:pP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>99</w:t>
      </w:r>
    </w:p>
    <w:p w:rsidR="002F79FB" w:rsidRDefault="002F79FB" w:rsidP="00775BB5">
      <w:pPr>
        <w:spacing w:line="240" w:lineRule="auto"/>
      </w:pPr>
      <w:r>
        <w:rPr>
          <w:rFonts w:hint="eastAsia"/>
        </w:rPr>
        <w:t>游戏</w:t>
      </w:r>
      <w:r>
        <w:rPr>
          <w:rFonts w:hint="eastAsia"/>
        </w:rPr>
        <w:t xml:space="preserve"> </w:t>
      </w:r>
      <w:r w:rsidR="003A38E5">
        <w:t>89</w:t>
      </w:r>
    </w:p>
    <w:p w:rsidR="00420290" w:rsidRDefault="00420290" w:rsidP="00775BB5">
      <w:pPr>
        <w:spacing w:line="240" w:lineRule="auto"/>
        <w:rPr>
          <w:rFonts w:hint="eastAsia"/>
        </w:rPr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sectPr w:rsidR="00420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62F" w:rsidRDefault="009E062F">
      <w:r>
        <w:separator/>
      </w:r>
    </w:p>
  </w:endnote>
  <w:endnote w:type="continuationSeparator" w:id="0">
    <w:p w:rsidR="009E062F" w:rsidRDefault="009E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79" w:rsidRDefault="00B8347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B83479" w:rsidTr="0075012D">
      <w:trPr>
        <w:trHeight w:val="257"/>
      </w:trPr>
      <w:tc>
        <w:tcPr>
          <w:tcW w:w="1760" w:type="pct"/>
        </w:tcPr>
        <w:p w:rsidR="00B83479" w:rsidRDefault="00B83479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2023-3-22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B83479" w:rsidRDefault="00B8347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B83479" w:rsidRDefault="00B8347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B83479" w:rsidRDefault="00B8347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79" w:rsidRDefault="00B8347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62F" w:rsidRDefault="009E062F">
      <w:r>
        <w:separator/>
      </w:r>
    </w:p>
  </w:footnote>
  <w:footnote w:type="continuationSeparator" w:id="0">
    <w:p w:rsidR="009E062F" w:rsidRDefault="009E0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79" w:rsidRDefault="00B83479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B83479">
      <w:trPr>
        <w:cantSplit/>
        <w:trHeight w:hRule="exact" w:val="782"/>
      </w:trPr>
      <w:tc>
        <w:tcPr>
          <w:tcW w:w="500" w:type="pct"/>
        </w:tcPr>
        <w:p w:rsidR="00B83479" w:rsidRDefault="00B83479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B83479" w:rsidRPr="00780144" w:rsidRDefault="00B83479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B83479" w:rsidRPr="00780144" w:rsidRDefault="00B83479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B83479" w:rsidRDefault="00B83479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79" w:rsidRDefault="00B8347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9130F82"/>
    <w:multiLevelType w:val="hybridMultilevel"/>
    <w:tmpl w:val="6072642E"/>
    <w:lvl w:ilvl="0" w:tplc="100AC00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01C3C"/>
    <w:rsid w:val="00012E9E"/>
    <w:rsid w:val="00035469"/>
    <w:rsid w:val="00057C0B"/>
    <w:rsid w:val="000B315C"/>
    <w:rsid w:val="0010136E"/>
    <w:rsid w:val="0012175A"/>
    <w:rsid w:val="00152B8F"/>
    <w:rsid w:val="001659E7"/>
    <w:rsid w:val="001B0F0D"/>
    <w:rsid w:val="002648D0"/>
    <w:rsid w:val="00270C99"/>
    <w:rsid w:val="0027423F"/>
    <w:rsid w:val="00277898"/>
    <w:rsid w:val="0029444B"/>
    <w:rsid w:val="00295830"/>
    <w:rsid w:val="002B744D"/>
    <w:rsid w:val="002F79FB"/>
    <w:rsid w:val="003055E4"/>
    <w:rsid w:val="00307760"/>
    <w:rsid w:val="00322719"/>
    <w:rsid w:val="00364113"/>
    <w:rsid w:val="0037225B"/>
    <w:rsid w:val="003A38E5"/>
    <w:rsid w:val="003B6ED6"/>
    <w:rsid w:val="003C40A1"/>
    <w:rsid w:val="00420290"/>
    <w:rsid w:val="00425F62"/>
    <w:rsid w:val="0047665D"/>
    <w:rsid w:val="00487C88"/>
    <w:rsid w:val="004A611B"/>
    <w:rsid w:val="0052233A"/>
    <w:rsid w:val="0058057C"/>
    <w:rsid w:val="005E4591"/>
    <w:rsid w:val="005F1844"/>
    <w:rsid w:val="00634265"/>
    <w:rsid w:val="006364AE"/>
    <w:rsid w:val="00672CF6"/>
    <w:rsid w:val="006B4AC0"/>
    <w:rsid w:val="006D2341"/>
    <w:rsid w:val="007162BA"/>
    <w:rsid w:val="0075012D"/>
    <w:rsid w:val="00752A4A"/>
    <w:rsid w:val="00775BB5"/>
    <w:rsid w:val="00780144"/>
    <w:rsid w:val="007F5ED4"/>
    <w:rsid w:val="00823BF8"/>
    <w:rsid w:val="008421DC"/>
    <w:rsid w:val="0084488E"/>
    <w:rsid w:val="00875A5B"/>
    <w:rsid w:val="008D6070"/>
    <w:rsid w:val="008E181B"/>
    <w:rsid w:val="00900EAA"/>
    <w:rsid w:val="00955079"/>
    <w:rsid w:val="009E062F"/>
    <w:rsid w:val="00A1670E"/>
    <w:rsid w:val="00B01E14"/>
    <w:rsid w:val="00B153AF"/>
    <w:rsid w:val="00B70A19"/>
    <w:rsid w:val="00B83479"/>
    <w:rsid w:val="00BF42FF"/>
    <w:rsid w:val="00C23285"/>
    <w:rsid w:val="00C53AFA"/>
    <w:rsid w:val="00C67BA4"/>
    <w:rsid w:val="00D03E0A"/>
    <w:rsid w:val="00D04DA6"/>
    <w:rsid w:val="00D16C4C"/>
    <w:rsid w:val="00D514D1"/>
    <w:rsid w:val="00D87114"/>
    <w:rsid w:val="00DA54A7"/>
    <w:rsid w:val="00DB4575"/>
    <w:rsid w:val="00DC6288"/>
    <w:rsid w:val="00E6468A"/>
    <w:rsid w:val="00E93E8F"/>
    <w:rsid w:val="00EE2438"/>
    <w:rsid w:val="00EE58DB"/>
    <w:rsid w:val="00F607BD"/>
    <w:rsid w:val="00F741B8"/>
    <w:rsid w:val="00F76EB9"/>
    <w:rsid w:val="00FD135F"/>
    <w:rsid w:val="00FD52B5"/>
    <w:rsid w:val="00FE54A5"/>
    <w:rsid w:val="00FF64B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3CF6C1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52593-104C-4BB1-B4D9-1B99D5BB5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4752</TotalTime>
  <Pages>4</Pages>
  <Words>493</Words>
  <Characters>2815</Characters>
  <Application>Microsoft Office Word</Application>
  <DocSecurity>0</DocSecurity>
  <Lines>23</Lines>
  <Paragraphs>6</Paragraphs>
  <ScaleCrop>false</ScaleCrop>
  <Company>Huawei Technologies Co.,Ltd.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4</cp:revision>
  <dcterms:created xsi:type="dcterms:W3CDTF">2019-07-19T03:06:00Z</dcterms:created>
  <dcterms:modified xsi:type="dcterms:W3CDTF">2023-03-24T09:34:00Z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(3)jRhK4291RPtz2ekoYMbpmjNzgsroPnc73Jzo586Eb5YdoCmCcmXJJ/GoxQ402G0XRoEBAvuP
EwRhAObOGtBs6lU8uBRMeYDmFRD9fk8S/zWVdWFDsC3GbRVG6AWxiTEs9bPGdqYrbZvatW7/
wEzp6d5YU4yO2Wfp8LlLyRAw2CHHD3lKFdKN0GuOSpMCTYRIbDqHkn80Bh0Ygw+UN+1VaKYk
e+QiA1YxkJ/spmgqPj</vt:lpwstr>
  </property>
  <property fmtid="{D5CDD505-2E9C-101B-9397-08002B2CF9AE}" pid="7" name="_2015_ms_pID_7253431">
    <vt:lpwstr>PMaKV2CR4Zj4TtPeS1ust0nSDgL0tXl+9I7wK/TatS9W3P/3xxdPwP
W8BGgg5bkibcHJKy2gdiriW62KKppdtwXHJdVKNPmwKMAAlabr4TBrjlW8LdHxJ4VTFRbnAR
tY2OBla8r9nYpBYXHt3GrqDehxxM8jUQ2ZqNwblfHSiObX3OtYUa0DErdo6EfLORnlE1OQwR
OxtbIZT5k0CB+Y2+qMViP4aQHAA0U3BktBKF</vt:lpwstr>
  </property>
  <property fmtid="{D5CDD505-2E9C-101B-9397-08002B2CF9AE}" pid="8" name="_2015_ms_pID_7253432">
    <vt:lpwstr>8A==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