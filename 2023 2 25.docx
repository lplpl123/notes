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4F6598" w:rsidP="00775BB5">
      <w:pPr>
        <w:spacing w:line="240" w:lineRule="auto"/>
      </w:pPr>
      <w:r>
        <w:rPr>
          <w:rFonts w:hint="eastAsia"/>
        </w:rPr>
        <w:t>我感觉损失函数只有一个值出现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反正就是要读懂每一行字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这些损失函数我完全都不了解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连最基本的损失函数都不懂，如何做</w:t>
      </w:r>
      <w:r>
        <w:rPr>
          <w:rFonts w:hint="eastAsia"/>
        </w:rPr>
        <w:t>A</w:t>
      </w:r>
      <w:r>
        <w:t>I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原来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最后的输出是类别，是由于交叉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损失函数决定的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最后输出的十个值的意思是，可能是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的每个概率分别是多少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我要开始打造自己的人际网络了，因为毕竟自己有野心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输出的是一个</w:t>
      </w:r>
      <w:r w:rsidR="0013558E">
        <w:rPr>
          <w:rFonts w:hint="eastAsia"/>
        </w:rPr>
        <w:t>线性函数，然后又变为了概率值</w:t>
      </w:r>
    </w:p>
    <w:p w:rsidR="0013558E" w:rsidRDefault="0013558E" w:rsidP="00775BB5">
      <w:pPr>
        <w:spacing w:line="240" w:lineRule="auto"/>
      </w:pPr>
      <w:r>
        <w:rPr>
          <w:rFonts w:hint="eastAsia"/>
        </w:rPr>
        <w:t>想想这个函数到底能不能模拟这个特征</w:t>
      </w:r>
    </w:p>
    <w:p w:rsidR="0013558E" w:rsidRDefault="0013558E" w:rsidP="00775BB5">
      <w:pPr>
        <w:spacing w:line="240" w:lineRule="auto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是不是可以特征提取到点</w:t>
      </w:r>
    </w:p>
    <w:p w:rsidR="0013558E" w:rsidRDefault="0013558E" w:rsidP="00775BB5">
      <w:pPr>
        <w:spacing w:line="240" w:lineRule="auto"/>
        <w:rPr>
          <w:rFonts w:hint="eastAsia"/>
        </w:rPr>
      </w:pPr>
      <w:r>
        <w:rPr>
          <w:rFonts w:hint="eastAsia"/>
        </w:rPr>
        <w:t>所以说训练出来的节点有可能是拟合某个曲线的东西</w:t>
      </w:r>
    </w:p>
    <w:p w:rsidR="0013558E" w:rsidRDefault="0013558E" w:rsidP="00775BB5">
      <w:pPr>
        <w:spacing w:line="240" w:lineRule="auto"/>
      </w:pPr>
      <w:r>
        <w:rPr>
          <w:rFonts w:hint="eastAsia"/>
        </w:rPr>
        <w:t>提取特征的过程：</w:t>
      </w:r>
    </w:p>
    <w:p w:rsidR="0013558E" w:rsidRDefault="0013558E" w:rsidP="0013558E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先是一条直线</w:t>
      </w:r>
    </w:p>
    <w:p w:rsidR="0013558E" w:rsidRDefault="0013558E" w:rsidP="0013558E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放入网络</w:t>
      </w:r>
    </w:p>
    <w:p w:rsidR="0013558E" w:rsidRDefault="0013558E" w:rsidP="0013558E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发现一个点和目标点有差距</w:t>
      </w:r>
    </w:p>
    <w:p w:rsidR="0013558E" w:rsidRDefault="0013558E" w:rsidP="0013558E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进行训练</w:t>
      </w:r>
    </w:p>
    <w:p w:rsidR="0013558E" w:rsidRDefault="0013558E" w:rsidP="0013558E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贴近真实的函数线</w:t>
      </w:r>
    </w:p>
    <w:p w:rsidR="0013558E" w:rsidRDefault="0013558E" w:rsidP="0013558E">
      <w:pPr>
        <w:spacing w:line="240" w:lineRule="auto"/>
      </w:pPr>
      <w:r>
        <w:rPr>
          <w:rFonts w:hint="eastAsia"/>
        </w:rPr>
        <w:t>举个例子：</w:t>
      </w:r>
    </w:p>
    <w:p w:rsidR="0013558E" w:rsidRDefault="0013558E" w:rsidP="0013558E">
      <w:pPr>
        <w:spacing w:line="240" w:lineRule="auto"/>
      </w:pPr>
      <w:r>
        <w:rPr>
          <w:rFonts w:hint="eastAsia"/>
        </w:rPr>
        <w:t>有一条直线</w:t>
      </w: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>x</w:t>
      </w:r>
    </w:p>
    <w:p w:rsidR="00E40E9C" w:rsidRDefault="00E40E9C" w:rsidP="0013558E">
      <w:pPr>
        <w:spacing w:line="240" w:lineRule="auto"/>
      </w:pPr>
      <w:r>
        <w:rPr>
          <w:rFonts w:hint="eastAsia"/>
        </w:rPr>
        <w:t>还是努力深呼吸</w:t>
      </w:r>
    </w:p>
    <w:p w:rsidR="00925D91" w:rsidRDefault="00925D91" w:rsidP="0013558E">
      <w:pPr>
        <w:spacing w:line="240" w:lineRule="auto"/>
      </w:pPr>
      <w:r>
        <w:rPr>
          <w:rFonts w:hint="eastAsia"/>
        </w:rPr>
        <w:t>游戏还是创造的好玩，但是我此刻非常地想买那个</w:t>
      </w:r>
      <w:r>
        <w:rPr>
          <w:rFonts w:hint="eastAsia"/>
        </w:rPr>
        <w:t>ps</w:t>
      </w:r>
      <w:r>
        <w:t>5</w:t>
      </w:r>
      <w:r>
        <w:rPr>
          <w:rFonts w:hint="eastAsia"/>
        </w:rPr>
        <w:t>游戏</w:t>
      </w:r>
    </w:p>
    <w:p w:rsidR="00925D91" w:rsidRDefault="00925D91" w:rsidP="0013558E">
      <w:pPr>
        <w:spacing w:line="240" w:lineRule="auto"/>
      </w:pPr>
      <w:r>
        <w:rPr>
          <w:rFonts w:hint="eastAsia"/>
        </w:rPr>
        <w:t>深呼吸</w:t>
      </w:r>
    </w:p>
    <w:p w:rsidR="00925D91" w:rsidRDefault="00925D91" w:rsidP="0013558E">
      <w:pPr>
        <w:spacing w:line="240" w:lineRule="auto"/>
      </w:pPr>
      <w:r>
        <w:rPr>
          <w:rFonts w:hint="eastAsia"/>
        </w:rPr>
        <w:t>先理解这个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损失函数</w:t>
      </w:r>
    </w:p>
    <w:p w:rsidR="00925D91" w:rsidRDefault="00925D91" w:rsidP="0013558E">
      <w:pPr>
        <w:spacing w:line="240" w:lineRule="auto"/>
      </w:pPr>
      <w:r>
        <w:rPr>
          <w:rFonts w:hint="eastAsia"/>
        </w:rPr>
        <w:t>差不多可以自己做一些东西，把玩游戏的兴趣慢慢转换到这些地方</w:t>
      </w:r>
    </w:p>
    <w:p w:rsidR="00925D91" w:rsidRDefault="00925D91" w:rsidP="0013558E">
      <w:pPr>
        <w:spacing w:line="240" w:lineRule="auto"/>
      </w:pPr>
      <w:r>
        <w:rPr>
          <w:rFonts w:hint="eastAsia"/>
        </w:rPr>
        <w:t>主要就是我自己不能造出芯片出来，其实可以的，我一定有算法可以突破这些限制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我肯定是可以造出光刻机出来的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如果识别一个物体不超过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的概率，就可以被认定是其他东西，就可以添加这些东西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这种点</w:t>
      </w:r>
      <w:proofErr w:type="gramStart"/>
      <w:r>
        <w:rPr>
          <w:rFonts w:hint="eastAsia"/>
        </w:rPr>
        <w:t>没消完的</w:t>
      </w:r>
      <w:proofErr w:type="gramEnd"/>
      <w:r>
        <w:rPr>
          <w:rFonts w:hint="eastAsia"/>
        </w:rPr>
        <w:t>可以放到自己的项目里面进行继续消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技术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生意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我一点生意头脑都没有，以后肯定是要跟着人做生意跑跑的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因为我在公司，做自己的项目就感觉是在玩游戏一样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我喜欢游戏只是因为我害怕无聊，我没有事情干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西游记也可以作为一个游戏去开发</w:t>
      </w:r>
    </w:p>
    <w:p w:rsidR="00C831FD" w:rsidRDefault="00C831FD" w:rsidP="0013558E">
      <w:pPr>
        <w:spacing w:line="240" w:lineRule="auto"/>
      </w:pPr>
      <w:r>
        <w:rPr>
          <w:rFonts w:hint="eastAsia"/>
        </w:rPr>
        <w:t>每一首有感情的歌曲都值得收藏</w:t>
      </w:r>
    </w:p>
    <w:p w:rsidR="000D39D2" w:rsidRDefault="000D39D2" w:rsidP="0013558E">
      <w:pPr>
        <w:spacing w:line="240" w:lineRule="auto"/>
      </w:pPr>
      <w:r>
        <w:rPr>
          <w:rFonts w:hint="eastAsia"/>
        </w:rPr>
        <w:t>我自己</w:t>
      </w:r>
      <w:proofErr w:type="gramStart"/>
      <w:r>
        <w:rPr>
          <w:rFonts w:hint="eastAsia"/>
        </w:rPr>
        <w:t>想公开</w:t>
      </w:r>
      <w:proofErr w:type="gramEnd"/>
      <w:r>
        <w:rPr>
          <w:rFonts w:hint="eastAsia"/>
        </w:rPr>
        <w:t>就公开，不公开我也要写成一本圣经，也就是我的世界观，这样对我这一辈子才是珍藏的，不然我容易忘记一些东西</w:t>
      </w:r>
    </w:p>
    <w:p w:rsidR="000D39D2" w:rsidRDefault="000D39D2" w:rsidP="0013558E">
      <w:pPr>
        <w:spacing w:line="240" w:lineRule="auto"/>
      </w:pPr>
      <w:r>
        <w:rPr>
          <w:rFonts w:hint="eastAsia"/>
        </w:rPr>
        <w:t>有一个神奇的东西，就是她从来没有和我对视过，难道真的</w:t>
      </w:r>
      <w:r w:rsidR="002D6624">
        <w:rPr>
          <w:rFonts w:hint="eastAsia"/>
        </w:rPr>
        <w:t>就不存在这种东西吗</w:t>
      </w:r>
    </w:p>
    <w:p w:rsidR="002D6624" w:rsidRDefault="002D6624" w:rsidP="0013558E">
      <w:pPr>
        <w:spacing w:line="240" w:lineRule="auto"/>
      </w:pPr>
      <w:r>
        <w:rPr>
          <w:rFonts w:hint="eastAsia"/>
        </w:rPr>
        <w:t>得改成那个</w:t>
      </w:r>
      <w:r>
        <w:rPr>
          <w:rFonts w:hint="eastAsia"/>
        </w:rPr>
        <w:t>view</w:t>
      </w:r>
    </w:p>
    <w:p w:rsidR="002D6624" w:rsidRDefault="002D6624" w:rsidP="0013558E">
      <w:pPr>
        <w:spacing w:line="240" w:lineRule="auto"/>
      </w:pPr>
      <w:r>
        <w:rPr>
          <w:rFonts w:hint="eastAsia"/>
        </w:rPr>
        <w:t>按照天道来说，只要我把这本书写出来了，百分之百肯定就要问世，然后人们就会看到，然后我收收这个版权费就可以过日子了</w:t>
      </w:r>
    </w:p>
    <w:p w:rsidR="002D6624" w:rsidRDefault="002D6624" w:rsidP="0013558E">
      <w:pPr>
        <w:spacing w:line="240" w:lineRule="auto"/>
      </w:pPr>
      <w:r>
        <w:rPr>
          <w:rFonts w:hint="eastAsia"/>
        </w:rPr>
        <w:t>这个模型已经跑起来了</w:t>
      </w:r>
    </w:p>
    <w:p w:rsidR="002D6624" w:rsidRDefault="002D6624" w:rsidP="0013558E">
      <w:pPr>
        <w:spacing w:line="240" w:lineRule="auto"/>
      </w:pPr>
      <w:r>
        <w:rPr>
          <w:rFonts w:hint="eastAsia"/>
        </w:rPr>
        <w:t>接下来就是要写验证精度</w:t>
      </w:r>
    </w:p>
    <w:p w:rsidR="00856AA2" w:rsidRDefault="00856AA2" w:rsidP="0013558E">
      <w:pPr>
        <w:spacing w:line="240" w:lineRule="auto"/>
      </w:pPr>
      <w:r>
        <w:rPr>
          <w:rFonts w:hint="eastAsia"/>
        </w:rPr>
        <w:t>不知道我现在的参数怎么样</w:t>
      </w:r>
    </w:p>
    <w:p w:rsidR="00C65E61" w:rsidRDefault="00C65E61" w:rsidP="0013558E">
      <w:pPr>
        <w:spacing w:line="240" w:lineRule="auto"/>
      </w:pPr>
      <w:r>
        <w:rPr>
          <w:rFonts w:hint="eastAsia"/>
        </w:rPr>
        <w:lastRenderedPageBreak/>
        <w:t>她没有多好看</w:t>
      </w:r>
    </w:p>
    <w:p w:rsidR="00C65E61" w:rsidRDefault="00C65E61" w:rsidP="0013558E">
      <w:pPr>
        <w:spacing w:line="240" w:lineRule="auto"/>
      </w:pPr>
      <w:r>
        <w:rPr>
          <w:rFonts w:hint="eastAsia"/>
        </w:rPr>
        <w:t>然后我在这边其实没啥可以交流的朋友</w:t>
      </w:r>
    </w:p>
    <w:p w:rsidR="007D5E3A" w:rsidRDefault="007D5E3A" w:rsidP="0013558E">
      <w:pPr>
        <w:spacing w:line="240" w:lineRule="auto"/>
        <w:rPr>
          <w:rFonts w:hint="eastAsia"/>
        </w:rPr>
      </w:pPr>
      <w:r>
        <w:rPr>
          <w:rFonts w:hint="eastAsia"/>
        </w:rPr>
        <w:t>相当于我现在正在应用我的这种</w:t>
      </w:r>
      <w:r w:rsidR="001030EA">
        <w:rPr>
          <w:rFonts w:hint="eastAsia"/>
        </w:rPr>
        <w:t>河图洛书的理论了</w:t>
      </w:r>
      <w:bookmarkStart w:id="0" w:name="_GoBack"/>
      <w:bookmarkEnd w:id="0"/>
    </w:p>
    <w:p w:rsidR="004F6598" w:rsidRDefault="004F6598" w:rsidP="00775BB5">
      <w:pPr>
        <w:spacing w:line="240" w:lineRule="auto"/>
      </w:pPr>
    </w:p>
    <w:p w:rsidR="004F6598" w:rsidRDefault="004F6598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856AA2">
        <w:t>8</w:t>
      </w:r>
      <w:r w:rsidR="00C65E61">
        <w:t>5</w:t>
      </w:r>
    </w:p>
    <w:p w:rsidR="004F6598" w:rsidRDefault="004F6598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C65E61">
        <w:t>5</w:t>
      </w:r>
    </w:p>
    <w:p w:rsidR="00C831FD" w:rsidRDefault="00C831FD" w:rsidP="00775BB5">
      <w:pPr>
        <w:spacing w:line="240" w:lineRule="auto"/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t>98</w:t>
      </w:r>
    </w:p>
    <w:p w:rsidR="00C831FD" w:rsidRDefault="00C831FD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99</w:t>
      </w:r>
    </w:p>
    <w:p w:rsidR="00C831FD" w:rsidRDefault="00C831FD" w:rsidP="00775BB5">
      <w:pPr>
        <w:spacing w:line="240" w:lineRule="auto"/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t>99</w:t>
      </w:r>
    </w:p>
    <w:sectPr w:rsidR="00C831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EB0" w:rsidRDefault="00B35EB0">
      <w:r>
        <w:separator/>
      </w:r>
    </w:p>
  </w:endnote>
  <w:endnote w:type="continuationSeparator" w:id="0">
    <w:p w:rsidR="00B35EB0" w:rsidRDefault="00B3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D6624">
            <w:rPr>
              <w:noProof/>
            </w:rPr>
            <w:t>2023-2-25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EB0" w:rsidRDefault="00B35EB0">
      <w:r>
        <w:separator/>
      </w:r>
    </w:p>
  </w:footnote>
  <w:footnote w:type="continuationSeparator" w:id="0">
    <w:p w:rsidR="00B35EB0" w:rsidRDefault="00B35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E2F2C50"/>
    <w:multiLevelType w:val="hybridMultilevel"/>
    <w:tmpl w:val="2FE6F4E6"/>
    <w:lvl w:ilvl="0" w:tplc="8F4CC92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D39D2"/>
    <w:rsid w:val="001030EA"/>
    <w:rsid w:val="0012175A"/>
    <w:rsid w:val="0013558E"/>
    <w:rsid w:val="00152B8F"/>
    <w:rsid w:val="002D6624"/>
    <w:rsid w:val="003055E4"/>
    <w:rsid w:val="00307760"/>
    <w:rsid w:val="00322719"/>
    <w:rsid w:val="00425F62"/>
    <w:rsid w:val="004F6598"/>
    <w:rsid w:val="0052233A"/>
    <w:rsid w:val="00634265"/>
    <w:rsid w:val="007162BA"/>
    <w:rsid w:val="0075012D"/>
    <w:rsid w:val="00775BB5"/>
    <w:rsid w:val="00780144"/>
    <w:rsid w:val="007D5E3A"/>
    <w:rsid w:val="00856AA2"/>
    <w:rsid w:val="00925D91"/>
    <w:rsid w:val="00B35EB0"/>
    <w:rsid w:val="00C3420E"/>
    <w:rsid w:val="00C53AFA"/>
    <w:rsid w:val="00C65E61"/>
    <w:rsid w:val="00C831FD"/>
    <w:rsid w:val="00D16C4C"/>
    <w:rsid w:val="00D87114"/>
    <w:rsid w:val="00E40E9C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395C1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A1218-2D70-4BA9-8658-B0290795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2964</TotalTime>
  <Pages>2</Pages>
  <Words>131</Words>
  <Characters>751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2023-02-27T03:46:00Z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(3)gOxRWwY0+LhP/PVLmgkLnOn5D7mKcHqXE32p1baO+w66LWon/2sooA577k5ok0l7yZQ5DxlV
keKp/gxcH1A0/OLGVeafhO40SPRI95MhoxtQ7lP9oW3Dqo6m8hahZkn5vosK1UA9rkt/iiKz
ByYd2jESmOPX6KmXDc+S0/zDpj1DsDF6eUx+8movmpbxLNKFIz6BVRUQpZAaaeSxOfUl8lGW
vinG3LBd/lfDUysB5K</vt:lpwstr>
  </property>
  <property fmtid="{D5CDD505-2E9C-101B-9397-08002B2CF9AE}" pid="7" name="_2015_ms_pID_7253431">
    <vt:lpwstr>MVUrFdaAsrhrN8R1ewc4eToZ2CM/Mm9GoIdRtcbJGVYtwx9w23jfYC
RukxetwRAb1f4zR7AkuEk0wjvm0EMO61upmY0iiTIF6sEousWLZocnjVGZpSIg48C/W/upoG
RDTYk0hFGnFISd38Px0UWW09+gwDaWTmHLRlOTqgVxrCRBgzBvfifnti3BAyiNCqEktC+HeY
R1pXjJb4+oDj7pcrncUPf1aJz7RnYYVR+OzA</vt:lpwstr>
  </property>
  <property fmtid="{D5CDD505-2E9C-101B-9397-08002B2CF9AE}" pid="8" name="_2015_ms_pID_7253432">
    <vt:lpwstr>eQ==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